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79251" w14:textId="701E1A9C" w:rsidR="005E262D" w:rsidRPr="0042057B" w:rsidRDefault="005E24D9" w:rsidP="0007150A">
      <w:pPr>
        <w:spacing w:line="480" w:lineRule="auto"/>
        <w:jc w:val="left"/>
        <w:rPr>
          <w:lang w:val="en-GB"/>
        </w:rPr>
      </w:pPr>
      <w:r w:rsidRPr="0042057B">
        <w:t>Title</w:t>
      </w:r>
    </w:p>
    <w:p w14:paraId="1264DB0F" w14:textId="4B91A2E0" w:rsidR="00311A69" w:rsidRPr="0042057B" w:rsidRDefault="005E24D9" w:rsidP="00006255">
      <w:pPr>
        <w:spacing w:line="480" w:lineRule="auto"/>
        <w:jc w:val="left"/>
      </w:pPr>
      <w:bookmarkStart w:id="0" w:name="_Hlk531781700"/>
      <w:r w:rsidRPr="0042057B">
        <w:t>Comorbidities between specific learning disorders and psychopatholog</w:t>
      </w:r>
      <w:r w:rsidR="00E71D63" w:rsidRPr="0042057B">
        <w:t>y</w:t>
      </w:r>
      <w:bookmarkEnd w:id="0"/>
      <w:r w:rsidRPr="0042057B">
        <w:t>: a study with elementary school children in Germany</w:t>
      </w:r>
    </w:p>
    <w:p w14:paraId="423499AD" w14:textId="77777777" w:rsidR="0042057B" w:rsidRPr="0042057B" w:rsidRDefault="0042057B" w:rsidP="00006255">
      <w:pPr>
        <w:spacing w:line="480" w:lineRule="auto"/>
        <w:jc w:val="left"/>
      </w:pPr>
    </w:p>
    <w:p w14:paraId="76F869C5" w14:textId="7B9AA4A7" w:rsidR="005E262D" w:rsidRPr="0042057B" w:rsidRDefault="005E262D" w:rsidP="002152A3">
      <w:pPr>
        <w:spacing w:line="480" w:lineRule="auto"/>
        <w:jc w:val="left"/>
        <w:rPr>
          <w:lang w:val="en-GB"/>
        </w:rPr>
      </w:pPr>
    </w:p>
    <w:p w14:paraId="32FEA84C" w14:textId="77777777" w:rsidR="005E262D" w:rsidRPr="0042057B" w:rsidRDefault="005E24D9" w:rsidP="002152A3">
      <w:pPr>
        <w:spacing w:line="480" w:lineRule="auto"/>
        <w:jc w:val="left"/>
        <w:outlineLvl w:val="0"/>
      </w:pPr>
      <w:r w:rsidRPr="0042057B">
        <w:t>Abstract</w:t>
      </w:r>
    </w:p>
    <w:p w14:paraId="033A9B68" w14:textId="3B501A5A" w:rsidR="000E28AA" w:rsidRDefault="005E24D9" w:rsidP="0042057B">
      <w:pPr>
        <w:spacing w:line="480" w:lineRule="auto"/>
        <w:jc w:val="left"/>
      </w:pPr>
      <w:r w:rsidRPr="0042057B">
        <w:t xml:space="preserve">Children </w:t>
      </w:r>
      <w:bookmarkStart w:id="1" w:name="_Hlk527363048"/>
      <w:r w:rsidRPr="0042057B">
        <w:t xml:space="preserve">with reading and/or spelling disorders </w:t>
      </w:r>
      <w:bookmarkEnd w:id="1"/>
      <w:r w:rsidRPr="0042057B">
        <w:t xml:space="preserve">have increased rates of behavioral and emotional problems and combinations of these. Some studies also find increased rates of attention-deficit-/hyperactivity disorder (ADHD), conduct disorder, anxiety disorder, and depression. </w:t>
      </w:r>
      <w:r w:rsidR="005149C9" w:rsidRPr="0042057B">
        <w:t>However, t</w:t>
      </w:r>
      <w:r w:rsidRPr="0042057B">
        <w:t xml:space="preserve">he </w:t>
      </w:r>
      <w:r w:rsidR="00C40858" w:rsidRPr="0042057B">
        <w:t xml:space="preserve">comorbidities </w:t>
      </w:r>
      <w:r w:rsidRPr="0042057B">
        <w:t>of</w:t>
      </w:r>
      <w:r w:rsidR="00987906" w:rsidRPr="0042057B">
        <w:t xml:space="preserve"> e.g.</w:t>
      </w:r>
      <w:r w:rsidRPr="0042057B">
        <w:t xml:space="preserve"> arithmetic disorders with ADHD, anxiety, and depression </w:t>
      </w:r>
      <w:r w:rsidR="005149C9" w:rsidRPr="0042057B">
        <w:t>ha</w:t>
      </w:r>
      <w:r w:rsidR="003F77F6" w:rsidRPr="0042057B">
        <w:t>ve</w:t>
      </w:r>
      <w:r w:rsidR="005149C9" w:rsidRPr="0042057B">
        <w:t xml:space="preserve"> been addressed only rarely</w:t>
      </w:r>
      <w:r w:rsidRPr="0042057B">
        <w:t>. The current study explore</w:t>
      </w:r>
      <w:r w:rsidR="00C40858" w:rsidRPr="0042057B">
        <w:t>d</w:t>
      </w:r>
      <w:r w:rsidRPr="0042057B">
        <w:t xml:space="preserve"> </w:t>
      </w:r>
      <w:r w:rsidR="005149C9" w:rsidRPr="0042057B">
        <w:t xml:space="preserve">the probability </w:t>
      </w:r>
      <w:r w:rsidR="003F77F6" w:rsidRPr="0042057B">
        <w:t>of</w:t>
      </w:r>
      <w:r w:rsidRPr="0042057B">
        <w:t xml:space="preserve"> children with specific learning disorders (SLD) in reading, spelling, and/or arithmetic </w:t>
      </w:r>
      <w:r w:rsidR="003F77F6" w:rsidRPr="0042057B">
        <w:t xml:space="preserve">to </w:t>
      </w:r>
      <w:r w:rsidR="005149C9" w:rsidRPr="0042057B">
        <w:t xml:space="preserve">also </w:t>
      </w:r>
      <w:r w:rsidRPr="0042057B">
        <w:t xml:space="preserve">have anxiety, depression, </w:t>
      </w:r>
      <w:r w:rsidR="00545488" w:rsidRPr="00545488">
        <w:t xml:space="preserve">ADHD, and/or conduct disorder. The sample consisted of 3014 German children from grades 3 and 4 (mean age 9;9 years) who completed tests assessing reading, spelling as well as arithmetic achievement and intelligence via a web-based application. Psychopathology was assessed using questionnaires filled in by the parents. In children with a SLD we found high rates of anxiety (21%), depression (28%), ADHD (28%), and conduct disorder (22%). </w:t>
      </w:r>
      <w:bookmarkStart w:id="2" w:name="_GoBack"/>
      <w:bookmarkEnd w:id="2"/>
      <w:r w:rsidR="00545488" w:rsidRPr="00545488">
        <w:t xml:space="preserve">Children with SLD in multiple learning domains had a higher risk for psychopathology and had a broader </w:t>
      </w:r>
      <w:r w:rsidRPr="0042057B">
        <w:t>spectrum of</w:t>
      </w:r>
      <w:r w:rsidR="00E71D63" w:rsidRPr="0042057B">
        <w:t xml:space="preserve"> </w:t>
      </w:r>
      <w:r w:rsidRPr="0042057B">
        <w:t xml:space="preserve">psychopathology than children with an isolated SLD. The results highlight the importance of screening for and diagnosing psychiatric comorbidities in children with SLD. </w:t>
      </w:r>
    </w:p>
    <w:p w14:paraId="19249379" w14:textId="77777777" w:rsidR="000E28AA" w:rsidRDefault="000E28AA" w:rsidP="0042057B">
      <w:pPr>
        <w:spacing w:line="480" w:lineRule="auto"/>
        <w:jc w:val="left"/>
      </w:pPr>
    </w:p>
    <w:p w14:paraId="5A1922C1" w14:textId="2B3A4C9E" w:rsidR="005E262D" w:rsidRPr="0042057B" w:rsidRDefault="005E24D9" w:rsidP="0042057B">
      <w:pPr>
        <w:spacing w:line="480" w:lineRule="auto"/>
        <w:jc w:val="left"/>
      </w:pPr>
      <w:r w:rsidRPr="0042057B">
        <w:t>Keywords: specific learning disorder; ADHD; depression; anxiety; conduct disorder</w:t>
      </w:r>
    </w:p>
    <w:p w14:paraId="7C6C034A" w14:textId="5D31AD70" w:rsidR="005E262D" w:rsidRPr="006B6C50" w:rsidRDefault="00006255" w:rsidP="006B6C50">
      <w:pPr>
        <w:spacing w:line="480" w:lineRule="auto"/>
        <w:jc w:val="center"/>
        <w:outlineLvl w:val="0"/>
        <w:rPr>
          <w:b/>
        </w:rPr>
      </w:pPr>
      <w:r>
        <w:br w:type="page"/>
      </w:r>
      <w:r w:rsidR="005E24D9" w:rsidRPr="006B6C50">
        <w:rPr>
          <w:b/>
        </w:rPr>
        <w:lastRenderedPageBreak/>
        <w:t>Introduction</w:t>
      </w:r>
    </w:p>
    <w:p w14:paraId="56C71A14" w14:textId="0066B0AD" w:rsidR="005E262D" w:rsidRDefault="005E24D9" w:rsidP="00006255">
      <w:pPr>
        <w:widowControl w:val="0"/>
        <w:spacing w:line="480" w:lineRule="auto"/>
        <w:jc w:val="left"/>
      </w:pPr>
      <w:r>
        <w:t>Children with specific learning disorders (SLD) do not only exhibit difficulties in reading, spelling, and/or arithmetic. They also often struggle with externalizing and internalizing problems such as attention deficits and hyperactivity, conduct problems, anxiety</w:t>
      </w:r>
      <w:r w:rsidR="00B871C5">
        <w:t xml:space="preserve"> disorder</w:t>
      </w:r>
      <w:r>
        <w:t>, and depression. There is some evidence</w:t>
      </w:r>
      <w:r w:rsidR="00E71D63">
        <w:t xml:space="preserve"> </w:t>
      </w:r>
      <w:r>
        <w:t xml:space="preserve">for the increased risk of symptoms and the diagnosis of attention-deficit-/hyperactivity disorder (ADHD) in children with reading and/or spelling disorder </w:t>
      </w:r>
      <w:r w:rsidRPr="00EC27ED">
        <w:rPr>
          <w:lang w:val="en-GB"/>
        </w:rPr>
        <w:t xml:space="preserve">(Goldston et al., 2007; Sexton, Gelhorn, Bell, &amp; Classi, 2012; Willcutt et al., 2013). </w:t>
      </w:r>
      <w:r>
        <w:t>In a representative German sample of 2</w:t>
      </w:r>
      <w:r>
        <w:rPr>
          <w:vertAlign w:val="superscript"/>
        </w:rPr>
        <w:t>nd</w:t>
      </w:r>
      <w:r>
        <w:t xml:space="preserve"> and 3</w:t>
      </w:r>
      <w:r>
        <w:rPr>
          <w:vertAlign w:val="superscript"/>
        </w:rPr>
        <w:t>rd</w:t>
      </w:r>
      <w:r>
        <w:t xml:space="preserve"> graders, a comorbid ADHD diagnosis was found in 17.2% (isolated reading disorder), 20.3% (isolated spelling disorder), and 22.2% (combined reading and spelling disorder) of subjects with SLD (Schuchardt, Fischbach, Balke-Melcher, &amp; Mähler, 2015). In contrast, in a general population sample in Germany only 5% of the 7- to 10-year old children met the criteria for ADHD (Ravens-Sieberer et al., 2008); worldwide ADHD prevalence was estimated 3.5% (95% </w:t>
      </w:r>
      <w:r w:rsidR="00520637">
        <w:t xml:space="preserve">CI = </w:t>
      </w:r>
      <w:r>
        <w:t>2.6%–4.5%) (Polanczyk, Salum, Sugaya, Caye, &amp; Rohde, 2015).</w:t>
      </w:r>
      <w:r w:rsidR="00B22B20">
        <w:t xml:space="preserve"> </w:t>
      </w:r>
      <w:r>
        <w:t xml:space="preserve"> </w:t>
      </w:r>
    </w:p>
    <w:p w14:paraId="2F405632" w14:textId="3FE5EC10" w:rsidR="005E262D" w:rsidRDefault="005E24D9" w:rsidP="00006255">
      <w:pPr>
        <w:spacing w:line="480" w:lineRule="auto"/>
        <w:jc w:val="left"/>
      </w:pPr>
      <w:r>
        <w:t xml:space="preserve">Another frequently replicated result is the association between anxiety and dyslexia (Carroll, Maughan, Goodman, &amp; Meltzer, 2005; Goldston et al., 2007; Willcutt et al., 2013). Carroll et al. (2005) showed that anxiety disorders were more than twice as prevalent in children with dyslexia compared to children without dyslexia. </w:t>
      </w:r>
    </w:p>
    <w:p w14:paraId="52378957" w14:textId="3C725C21" w:rsidR="005E262D" w:rsidRDefault="005E24D9" w:rsidP="00006255">
      <w:pPr>
        <w:spacing w:line="480" w:lineRule="auto"/>
        <w:jc w:val="left"/>
      </w:pPr>
      <w:r>
        <w:t>Results regarding the relationship between depression and dyslexia are ambiguous. While Goldston et al. (2007) report an association between the two disorders (seemingly modera</w:t>
      </w:r>
      <w:r w:rsidR="0060358E">
        <w:t>ted by symptoms of inattention);</w:t>
      </w:r>
      <w:r>
        <w:t xml:space="preserve"> Carroll et al. (2005)</w:t>
      </w:r>
      <w:r w:rsidR="00E824C5">
        <w:t xml:space="preserve"> </w:t>
      </w:r>
      <w:r>
        <w:t xml:space="preserve">did not find such an association. Finally, Willcutt et al. (2013) reported higher rates of depression in children and adolescents with reading difficulties, independent of the presence of ADHD. </w:t>
      </w:r>
    </w:p>
    <w:p w14:paraId="379CABE4" w14:textId="507689CA" w:rsidR="005E262D" w:rsidRPr="006B6C50" w:rsidRDefault="005E24D9" w:rsidP="00006255">
      <w:pPr>
        <w:spacing w:line="480" w:lineRule="auto"/>
        <w:jc w:val="left"/>
        <w:rPr>
          <w:lang w:val="en-GB"/>
        </w:rPr>
      </w:pPr>
      <w:r>
        <w:lastRenderedPageBreak/>
        <w:t xml:space="preserve">Likewise, no conclusive statement can be made regarding the comorbidity of conduct disorders and dyslexia. Although some studies showed elevated symptoms of conduct disorders in dyslexic children and adolescents, this relationship is assumed to be moderated by the simultaneous occurrence of ADHD </w:t>
      </w:r>
      <w:r w:rsidRPr="006B6C50">
        <w:rPr>
          <w:lang w:val="en-GB"/>
        </w:rPr>
        <w:t>(Sexton et al., 2012</w:t>
      </w:r>
      <w:r w:rsidR="00A2481F" w:rsidRPr="006B6C50">
        <w:rPr>
          <w:lang w:val="en-GB"/>
        </w:rPr>
        <w:t>)</w:t>
      </w:r>
      <w:r w:rsidRPr="006B6C50">
        <w:rPr>
          <w:lang w:val="en-GB"/>
        </w:rPr>
        <w:t xml:space="preserve">. </w:t>
      </w:r>
    </w:p>
    <w:p w14:paraId="107B2924" w14:textId="6F196C97" w:rsidR="005E262D" w:rsidRDefault="005E24D9" w:rsidP="00006255">
      <w:pPr>
        <w:spacing w:line="480" w:lineRule="auto"/>
        <w:jc w:val="left"/>
      </w:pPr>
      <w:r w:rsidRPr="003D1C48">
        <w:rPr>
          <w:lang w:val="en-GB"/>
        </w:rPr>
        <w:t xml:space="preserve">The co-occurrence of dyscalculia and mental disorders is still poorly investigated. </w:t>
      </w:r>
      <w:r>
        <w:t>Willcutt et al. (2013) reported that children and adolescents with dyscalculia were more likely to meet the criteria for ADHD, conduct disorders, anxiety disorder, and depression. However, the diagnos</w:t>
      </w:r>
      <w:r w:rsidR="00BE74AD">
        <w:t>i</w:t>
      </w:r>
      <w:r>
        <w:t xml:space="preserve">s of conduct disorder </w:t>
      </w:r>
      <w:r w:rsidR="005149C9">
        <w:t>revealed to be</w:t>
      </w:r>
      <w:r w:rsidR="00B871C5">
        <w:t xml:space="preserve"> fulfilled</w:t>
      </w:r>
      <w:r w:rsidR="005149C9">
        <w:t xml:space="preserve"> only</w:t>
      </w:r>
      <w:r w:rsidR="00B871C5">
        <w:t xml:space="preserve"> by </w:t>
      </w:r>
      <w:r>
        <w:t xml:space="preserve">those children and adolescents </w:t>
      </w:r>
      <w:r w:rsidR="00B871C5">
        <w:t xml:space="preserve">with dyscalculia </w:t>
      </w:r>
      <w:r>
        <w:t>who also met the criteria for ADHD, indicating that the relationship between conduct disorder and dyscalculia is moderated by ADHD. A study investigating SLDs in representative school samples from 2</w:t>
      </w:r>
      <w:r>
        <w:rPr>
          <w:vertAlign w:val="superscript"/>
        </w:rPr>
        <w:t>nd</w:t>
      </w:r>
      <w:r>
        <w:t xml:space="preserve"> to 6</w:t>
      </w:r>
      <w:r>
        <w:rPr>
          <w:vertAlign w:val="superscript"/>
        </w:rPr>
        <w:t>th</w:t>
      </w:r>
      <w:r>
        <w:t xml:space="preserve"> grade in Brazil revealed an association between ADHD and dyscalculia </w:t>
      </w:r>
      <w:r w:rsidRPr="0060358E">
        <w:rPr>
          <w:lang w:val="en-GB"/>
        </w:rPr>
        <w:t>(Fortes et al., 2016).</w:t>
      </w:r>
      <w:r w:rsidR="00E71D63" w:rsidRPr="0060358E">
        <w:rPr>
          <w:lang w:val="en-GB"/>
        </w:rPr>
        <w:t xml:space="preserve"> </w:t>
      </w:r>
      <w:r w:rsidRPr="0060358E">
        <w:rPr>
          <w:lang w:val="en-GB"/>
        </w:rPr>
        <w:t xml:space="preserve">In contrast, Schuchardt et al. (2015) did not find elevated rates of ADHD in children with dyscalculia. </w:t>
      </w:r>
      <w:r>
        <w:t xml:space="preserve">In a longitudinal study investigating the co-occurrence of internalizing symptoms (anxiety, depression), children and adolescents with dyscalculia generally exhibited higher symptom levels than control subjects, although in the normal range </w:t>
      </w:r>
      <w:r w:rsidRPr="0007150A">
        <w:rPr>
          <w:lang w:val="en-GB"/>
        </w:rPr>
        <w:t xml:space="preserve">(Graefen, Kohn, Wyschkon, &amp; Esser, 2015). </w:t>
      </w:r>
      <w:r w:rsidRPr="003D1C48">
        <w:rPr>
          <w:lang w:val="en-GB"/>
        </w:rPr>
        <w:t xml:space="preserve">Similar to research results in dyslexic children, the elevation of anxiety scores in subjects with dyscalculia might be domain-specific </w:t>
      </w:r>
      <w:r>
        <w:t>(Wu, Willcutt, Escovar, &amp; Menon, 2014). On the other hand, the aforementioned Brazilian study found an association between anxiety disorders and dyscalculia in 2</w:t>
      </w:r>
      <w:r>
        <w:rPr>
          <w:vertAlign w:val="superscript"/>
        </w:rPr>
        <w:t>nd</w:t>
      </w:r>
      <w:r>
        <w:t xml:space="preserve"> to 6</w:t>
      </w:r>
      <w:r>
        <w:rPr>
          <w:vertAlign w:val="superscript"/>
        </w:rPr>
        <w:t>th</w:t>
      </w:r>
      <w:r>
        <w:t xml:space="preserve"> graders (Fortes et al., 2016). </w:t>
      </w:r>
    </w:p>
    <w:p w14:paraId="289E9B97" w14:textId="336E7D0B" w:rsidR="005E262D" w:rsidRPr="0042057B" w:rsidRDefault="005E24D9" w:rsidP="002152A3">
      <w:pPr>
        <w:spacing w:line="480" w:lineRule="auto"/>
        <w:jc w:val="left"/>
      </w:pPr>
      <w:r w:rsidRPr="006B6C50">
        <w:rPr>
          <w:lang w:val="en-GB"/>
        </w:rPr>
        <w:t>Subjects</w:t>
      </w:r>
      <w:r>
        <w:t xml:space="preserve"> with deficits in more than one domain of academic achievement exhibit more psychopathological symptoms </w:t>
      </w:r>
      <w:r w:rsidRPr="00EC27ED">
        <w:rPr>
          <w:lang w:val="en-GB"/>
        </w:rPr>
        <w:t>(Fischbach, Schuchardt, Mähler, &amp; Hasselhorn, 2010; Willcutt et al., 2013).</w:t>
      </w:r>
      <w:bookmarkStart w:id="3" w:name="__Fieldmark__343_3209351310"/>
      <w:bookmarkStart w:id="4" w:name="__Fieldmark__132_1146126342"/>
      <w:bookmarkStart w:id="5" w:name="__Fieldmark__277_3266875294"/>
      <w:bookmarkStart w:id="6" w:name="__Fieldmark__409_4072952622"/>
      <w:bookmarkStart w:id="7" w:name="__Fieldmark__376_2621467965"/>
      <w:bookmarkStart w:id="8" w:name="__Fieldmark__168_1871756999"/>
      <w:bookmarkStart w:id="9" w:name="__Fieldmark__241_2338035710"/>
      <w:bookmarkStart w:id="10" w:name="__Fieldmark__173_659145180"/>
      <w:bookmarkStart w:id="11" w:name="__Fieldmark__95_2559420035"/>
      <w:bookmarkStart w:id="12" w:name="__Fieldmark__310_3095980221"/>
      <w:bookmarkStart w:id="13" w:name="__Fieldmark__205_59289624"/>
      <w:bookmarkEnd w:id="3"/>
      <w:bookmarkEnd w:id="4"/>
      <w:bookmarkEnd w:id="5"/>
      <w:bookmarkEnd w:id="6"/>
      <w:bookmarkEnd w:id="7"/>
      <w:bookmarkEnd w:id="8"/>
      <w:bookmarkEnd w:id="9"/>
      <w:bookmarkEnd w:id="10"/>
      <w:bookmarkEnd w:id="11"/>
      <w:bookmarkEnd w:id="12"/>
      <w:bookmarkEnd w:id="13"/>
      <w:r w:rsidRPr="002152A3">
        <w:rPr>
          <w:lang w:val="en-GB"/>
        </w:rPr>
        <w:t xml:space="preserve"> </w:t>
      </w:r>
      <w:r w:rsidRPr="0042057B">
        <w:t xml:space="preserve">Thus, the worse children and adolescents perform academically, the more psychological distress they exhibit. </w:t>
      </w:r>
    </w:p>
    <w:p w14:paraId="67C3C246" w14:textId="46040337" w:rsidR="005E262D" w:rsidRPr="0042057B" w:rsidRDefault="005E24D9" w:rsidP="0007150A">
      <w:pPr>
        <w:spacing w:line="480" w:lineRule="auto"/>
        <w:jc w:val="left"/>
      </w:pPr>
      <w:r w:rsidRPr="0042057B">
        <w:lastRenderedPageBreak/>
        <w:t>In the present study, we used a large non-clinical sample of 3</w:t>
      </w:r>
      <w:r w:rsidRPr="0042057B">
        <w:rPr>
          <w:vertAlign w:val="superscript"/>
        </w:rPr>
        <w:t>rd</w:t>
      </w:r>
      <w:r w:rsidRPr="0042057B">
        <w:t xml:space="preserve"> and 4</w:t>
      </w:r>
      <w:r w:rsidRPr="0042057B">
        <w:rPr>
          <w:vertAlign w:val="superscript"/>
        </w:rPr>
        <w:t>th</w:t>
      </w:r>
      <w:r w:rsidRPr="0042057B">
        <w:t xml:space="preserve"> grade children in Germany to shed more light upon the co-occurrence of different SLD subtypes and psychopatholog</w:t>
      </w:r>
      <w:r w:rsidR="008B40EC" w:rsidRPr="0042057B">
        <w:t>y</w:t>
      </w:r>
      <w:r w:rsidRPr="0042057B">
        <w:t xml:space="preserve">. This is of great practical importance, as unidentified </w:t>
      </w:r>
      <w:r w:rsidR="004A074A" w:rsidRPr="0042057B">
        <w:t xml:space="preserve">mental problems and </w:t>
      </w:r>
      <w:r w:rsidRPr="0042057B">
        <w:t xml:space="preserve">mental disorders may impede treatment success in SLD. As opposed to earlier studies, we took into account </w:t>
      </w:r>
      <w:r w:rsidR="004A074A" w:rsidRPr="0042057B">
        <w:t xml:space="preserve">various subtypes </w:t>
      </w:r>
      <w:r w:rsidRPr="0042057B">
        <w:t xml:space="preserve">of SLD and </w:t>
      </w:r>
      <w:r w:rsidR="004A074A" w:rsidRPr="0042057B">
        <w:t xml:space="preserve">various domains of </w:t>
      </w:r>
      <w:r w:rsidRPr="0042057B">
        <w:t xml:space="preserve">psychopathology. </w:t>
      </w:r>
      <w:r w:rsidR="00E30072">
        <w:t>Hence,</w:t>
      </w:r>
      <w:r w:rsidRPr="0042057B">
        <w:t xml:space="preserve"> not only the comorbidity between the various types of SLD and psychopathology</w:t>
      </w:r>
      <w:r w:rsidR="00E30072" w:rsidRPr="00E30072">
        <w:t xml:space="preserve"> </w:t>
      </w:r>
      <w:r w:rsidR="00E30072">
        <w:t>could be studied</w:t>
      </w:r>
      <w:r w:rsidRPr="0042057B">
        <w:t>, but also the comorbidities between the different types of psychopathology in children with SLD.</w:t>
      </w:r>
    </w:p>
    <w:p w14:paraId="5C00F023" w14:textId="77777777" w:rsidR="005E262D" w:rsidRPr="0042057B" w:rsidRDefault="005E24D9" w:rsidP="002152A3">
      <w:pPr>
        <w:widowControl w:val="0"/>
        <w:spacing w:line="480" w:lineRule="auto"/>
        <w:jc w:val="left"/>
      </w:pPr>
      <w:r w:rsidRPr="0042057B">
        <w:t>We explore the occurrence of anxiety, depression, ADHD, and conduct disorder in children with an SLD in reading, spelling, arithmetic</w:t>
      </w:r>
      <w:r w:rsidR="00E71D63" w:rsidRPr="0042057B">
        <w:t>, or a combination of these</w:t>
      </w:r>
      <w:r w:rsidRPr="0042057B">
        <w:t>. Additionally, we investigate to which extent</w:t>
      </w:r>
      <w:bookmarkStart w:id="14" w:name="_Hlk522694026"/>
      <w:bookmarkEnd w:id="14"/>
      <w:r w:rsidRPr="0042057B">
        <w:t xml:space="preserve"> the different psychopathologies co-occur within the different SLD groups. We hypothesize that children with reading </w:t>
      </w:r>
      <w:r w:rsidR="004A074A" w:rsidRPr="0042057B">
        <w:t xml:space="preserve">and/or </w:t>
      </w:r>
      <w:r w:rsidRPr="0042057B">
        <w:t>spelling and/or arithmetic disorder more often have depression, anxiety, ADHD, and conduct disorder than children without SLD; the more academic domains are affected, the higher the risk for</w:t>
      </w:r>
      <w:r w:rsidR="004A074A" w:rsidRPr="0042057B">
        <w:t xml:space="preserve"> more</w:t>
      </w:r>
      <w:r w:rsidRPr="0042057B">
        <w:t xml:space="preserve"> </w:t>
      </w:r>
      <w:bookmarkStart w:id="15" w:name="__Fieldmark__381_659145180"/>
      <w:bookmarkStart w:id="16" w:name="__Fieldmark__616_3266875294"/>
      <w:bookmarkStart w:id="17" w:name="__Fieldmark__766_3209351310"/>
      <w:bookmarkStart w:id="18" w:name="__Fieldmark__1240_2702219440"/>
      <w:bookmarkStart w:id="19" w:name="__Fieldmark__1512_1253888534"/>
      <w:bookmarkStart w:id="20" w:name="__Fieldmark__194_2559420035"/>
      <w:bookmarkStart w:id="21" w:name="__Fieldmark__532_2338035710"/>
      <w:bookmarkStart w:id="22" w:name="__Fieldmark__1358_173841316"/>
      <w:bookmarkStart w:id="23" w:name="__Fieldmark__691_3095980221"/>
      <w:bookmarkStart w:id="24" w:name="__Fieldmark__1406_432506600"/>
      <w:bookmarkStart w:id="25" w:name="__Fieldmark__1344_2309953158"/>
      <w:bookmarkStart w:id="26" w:name="__Fieldmark__363_1871756999"/>
      <w:bookmarkStart w:id="27" w:name="__Fieldmark__841_2621467965"/>
      <w:bookmarkStart w:id="28" w:name="__Fieldmark__916_4072952622"/>
      <w:bookmarkStart w:id="29" w:name="__Fieldmark__991_2376937273"/>
      <w:bookmarkStart w:id="30" w:name="__Fieldmark__279_1146126342"/>
      <w:bookmarkStart w:id="31" w:name="__Fieldmark__1066_3472901432"/>
      <w:bookmarkStart w:id="32" w:name="__Fieldmark__1474_188362136"/>
      <w:bookmarkStart w:id="33" w:name="__Fieldmark__448_59289624"/>
      <w:bookmarkStart w:id="34" w:name="__Fieldmark__1599_3969131622"/>
      <w:bookmarkStart w:id="35" w:name="__Fieldmark__1324_312251279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004A074A" w:rsidRPr="0042057B">
        <w:t>psychopathological symptoms</w:t>
      </w:r>
      <w:r w:rsidRPr="0042057B">
        <w:t>. We further expect that the more academic domains affected by SLD, the higher the number of areas in which a child, on average, exhibits psychopatholog</w:t>
      </w:r>
      <w:r w:rsidR="008B40EC" w:rsidRPr="0042057B">
        <w:t>y</w:t>
      </w:r>
      <w:r w:rsidRPr="0042057B">
        <w:t xml:space="preserve">. </w:t>
      </w:r>
    </w:p>
    <w:p w14:paraId="2B096075" w14:textId="77777777" w:rsidR="005E262D" w:rsidRPr="0042057B" w:rsidRDefault="005E262D" w:rsidP="002152A3">
      <w:pPr>
        <w:spacing w:line="480" w:lineRule="auto"/>
        <w:jc w:val="left"/>
      </w:pPr>
    </w:p>
    <w:p w14:paraId="21C63801" w14:textId="5E506827" w:rsidR="005E262D" w:rsidRPr="006B6C50" w:rsidRDefault="00006255" w:rsidP="006B6C50">
      <w:pPr>
        <w:spacing w:line="480" w:lineRule="auto"/>
        <w:jc w:val="center"/>
        <w:outlineLvl w:val="0"/>
        <w:rPr>
          <w:b/>
        </w:rPr>
      </w:pPr>
      <w:r w:rsidRPr="006B6C50">
        <w:rPr>
          <w:b/>
        </w:rPr>
        <w:t>M</w:t>
      </w:r>
      <w:r w:rsidR="005E24D9" w:rsidRPr="006B6C50">
        <w:rPr>
          <w:b/>
        </w:rPr>
        <w:t>ethods</w:t>
      </w:r>
    </w:p>
    <w:p w14:paraId="4C5F4D7D" w14:textId="77777777" w:rsidR="005E262D" w:rsidRPr="003B5603" w:rsidRDefault="005E24D9" w:rsidP="0007150A">
      <w:pPr>
        <w:pStyle w:val="Heading"/>
        <w:spacing w:line="480" w:lineRule="auto"/>
        <w:jc w:val="left"/>
        <w:outlineLvl w:val="1"/>
        <w:rPr>
          <w:b/>
        </w:rPr>
      </w:pPr>
      <w:r w:rsidRPr="003B5603">
        <w:rPr>
          <w:b/>
        </w:rPr>
        <w:t xml:space="preserve">Recruitment </w:t>
      </w:r>
    </w:p>
    <w:p w14:paraId="7F2C870D" w14:textId="6CEE857B" w:rsidR="005E262D" w:rsidRPr="0042057B" w:rsidRDefault="005E24D9" w:rsidP="0007150A">
      <w:pPr>
        <w:spacing w:line="480" w:lineRule="auto"/>
        <w:jc w:val="left"/>
      </w:pPr>
      <w:r w:rsidRPr="0042057B">
        <w:t>We invited families with 3</w:t>
      </w:r>
      <w:r w:rsidRPr="0042057B">
        <w:rPr>
          <w:vertAlign w:val="superscript"/>
        </w:rPr>
        <w:t>rd</w:t>
      </w:r>
      <w:r w:rsidRPr="0042057B">
        <w:t xml:space="preserve"> and/or 4</w:t>
      </w:r>
      <w:r w:rsidRPr="0042057B">
        <w:rPr>
          <w:vertAlign w:val="superscript"/>
        </w:rPr>
        <w:t>th</w:t>
      </w:r>
      <w:r w:rsidRPr="0042057B">
        <w:t xml:space="preserve"> grade children from the two German federal states Hesse (</w:t>
      </w:r>
      <w:r w:rsidR="00F17A14" w:rsidRPr="0042057B">
        <w:t>through the Hessian Ministry of Culture</w:t>
      </w:r>
      <w:r w:rsidR="00F17A14">
        <w:t>;</w:t>
      </w:r>
      <w:r w:rsidR="00F17A14" w:rsidRPr="0042057B">
        <w:t xml:space="preserve"> </w:t>
      </w:r>
      <w:r w:rsidRPr="0042057B">
        <w:t>n = 25.000) and Bavaria</w:t>
      </w:r>
      <w:r w:rsidR="00F17A14">
        <w:t xml:space="preserve"> </w:t>
      </w:r>
      <w:r w:rsidRPr="0042057B">
        <w:t>(</w:t>
      </w:r>
      <w:r w:rsidR="00F17A14">
        <w:t xml:space="preserve">addresses provided by </w:t>
      </w:r>
      <w:r w:rsidR="00F17A14" w:rsidRPr="0042057B">
        <w:t>local registration offices</w:t>
      </w:r>
      <w:r w:rsidR="00F17A14">
        <w:t xml:space="preserve">; </w:t>
      </w:r>
      <w:r w:rsidRPr="0042057B">
        <w:t>n = 27.734) to participate in this study. The families were randomly chosen in a way that the population of selected families was approximately representative in terms of gender and age (</w:t>
      </w:r>
      <w:r w:rsidR="00F17A14" w:rsidRPr="0042057B">
        <w:t xml:space="preserve">8.8 </w:t>
      </w:r>
      <w:r w:rsidR="00F17A14">
        <w:t>to</w:t>
      </w:r>
      <w:r w:rsidR="00F17A14" w:rsidRPr="0042057B">
        <w:t xml:space="preserve"> 10.8 years</w:t>
      </w:r>
      <w:r w:rsidR="00F17A14">
        <w:t>;</w:t>
      </w:r>
      <w:r w:rsidR="00F17A14" w:rsidRPr="0042057B">
        <w:t xml:space="preserve"> </w:t>
      </w:r>
      <w:r w:rsidRPr="0042057B">
        <w:t xml:space="preserve">Bavaria) respectively grade (Hesse). </w:t>
      </w:r>
    </w:p>
    <w:p w14:paraId="6A460B56" w14:textId="12D5A36F" w:rsidR="005E262D" w:rsidRPr="0042057B" w:rsidRDefault="005E24D9" w:rsidP="002152A3">
      <w:pPr>
        <w:spacing w:line="480" w:lineRule="auto"/>
        <w:jc w:val="left"/>
      </w:pPr>
      <w:r w:rsidRPr="0042057B">
        <w:lastRenderedPageBreak/>
        <w:t xml:space="preserve">Children and their parents were invited to download and use a web-based application to assess the academic skills and psychopathological profile of the children autonomously within eight weeks. All parents and children gave informed consent. </w:t>
      </w:r>
      <w:r w:rsidR="00B36D35">
        <w:t>The s</w:t>
      </w:r>
      <w:r w:rsidRPr="0042057B">
        <w:t xml:space="preserve">tudy </w:t>
      </w:r>
      <w:r w:rsidR="00B36D35">
        <w:t>was</w:t>
      </w:r>
      <w:r w:rsidRPr="0042057B">
        <w:t xml:space="preserve"> approved by the ethics committees of the University Hospital of the Ludwig-Maximilians-University Munich and the </w:t>
      </w:r>
      <w:r w:rsidR="003D099A" w:rsidRPr="0042057B">
        <w:t>DIPF | Leibniz Institute for Research and Information in Education,</w:t>
      </w:r>
      <w:r w:rsidRPr="0042057B">
        <w:t xml:space="preserve"> Frankfurt am Main.</w:t>
      </w:r>
    </w:p>
    <w:p w14:paraId="1C2DC79F" w14:textId="77777777" w:rsidR="005E262D" w:rsidRPr="0042057B" w:rsidRDefault="005E262D" w:rsidP="002152A3">
      <w:pPr>
        <w:spacing w:line="480" w:lineRule="auto"/>
        <w:jc w:val="left"/>
      </w:pPr>
    </w:p>
    <w:p w14:paraId="234FEF63" w14:textId="72E420CC" w:rsidR="008B2FC0" w:rsidRPr="003B5603" w:rsidRDefault="008B2FC0" w:rsidP="002152A3">
      <w:pPr>
        <w:pStyle w:val="Heading"/>
        <w:spacing w:line="480" w:lineRule="auto"/>
        <w:jc w:val="left"/>
        <w:outlineLvl w:val="1"/>
        <w:rPr>
          <w:b/>
        </w:rPr>
      </w:pPr>
      <w:r w:rsidRPr="003B5603">
        <w:rPr>
          <w:b/>
        </w:rPr>
        <w:t>Participants</w:t>
      </w:r>
    </w:p>
    <w:p w14:paraId="4C9F6D86" w14:textId="09745D87" w:rsidR="008B2FC0" w:rsidRPr="0042057B" w:rsidRDefault="008B2FC0" w:rsidP="00B22B20">
      <w:pPr>
        <w:spacing w:line="480" w:lineRule="auto"/>
        <w:jc w:val="left"/>
      </w:pPr>
      <w:r w:rsidRPr="0042057B">
        <w:t xml:space="preserve">A total of 4542 families started using the application </w:t>
      </w:r>
      <w:r w:rsidR="00B36D35">
        <w:t>(</w:t>
      </w:r>
      <w:r w:rsidR="00B36D35" w:rsidRPr="0042057B">
        <w:t>response rate 8.6%</w:t>
      </w:r>
      <w:r w:rsidR="00B36D35">
        <w:t>).</w:t>
      </w:r>
      <w:r w:rsidR="009076DC" w:rsidRPr="0042057B">
        <w:t xml:space="preserve"> Reasons for non-participation were not requested</w:t>
      </w:r>
      <w:r w:rsidR="00AC54C6" w:rsidRPr="0042057B">
        <w:t>.</w:t>
      </w:r>
      <w:r w:rsidRPr="0042057B">
        <w:t xml:space="preserve"> After </w:t>
      </w:r>
      <w:r w:rsidR="00545488" w:rsidRPr="00545488">
        <w:t xml:space="preserve">applying all filtering and exclusion criteria as described in the section below, the final sample consisted of 3014 children with a mean age of 9;9 years (SD = 7 months; range 8;1 to 11;8). The sample is approximately equally distributed in terms of gender (1570 [52.1%] boys and 1444 [47.9%] girls) and grade (1404 [46.6%] </w:t>
      </w:r>
      <w:r w:rsidR="00F17A14">
        <w:t>3</w:t>
      </w:r>
      <w:r w:rsidR="00F17A14" w:rsidRPr="00F17A14">
        <w:rPr>
          <w:vertAlign w:val="superscript"/>
        </w:rPr>
        <w:t>rd</w:t>
      </w:r>
      <w:r w:rsidR="00F17A14">
        <w:t xml:space="preserve"> </w:t>
      </w:r>
      <w:r w:rsidR="00545488" w:rsidRPr="00545488">
        <w:t xml:space="preserve">and 1610 [53.4%] </w:t>
      </w:r>
      <w:r w:rsidR="00F17A14">
        <w:t>4</w:t>
      </w:r>
      <w:r w:rsidR="00F17A14" w:rsidRPr="00F17A14">
        <w:rPr>
          <w:vertAlign w:val="superscript"/>
        </w:rPr>
        <w:t>th</w:t>
      </w:r>
      <w:r w:rsidR="00F17A14">
        <w:t xml:space="preserve"> grade)</w:t>
      </w:r>
      <w:r w:rsidRPr="0042057B">
        <w:t>.</w:t>
      </w:r>
      <w:r w:rsidR="00F17A14">
        <w:t xml:space="preserve"> In Hesse</w:t>
      </w:r>
      <w:r w:rsidR="00545488" w:rsidRPr="00545488">
        <w:t xml:space="preserve">, 636 (21.1%) families participated and in Bavaria 2378 (78.9%). In both states, gender is roughly balanced per grade. Mothers with a high educational level, implying high SES, are overrepresented: 2090 (69.3%) mothers had absolved Gymnasium, the highest school certificate in Germany, as opposed to 42.9% in the population (Federal Office of Statistics, 2016). The percentage with non-German nationality (177; 5.9%) is lower than what would be expected based on demographic </w:t>
      </w:r>
      <w:r w:rsidRPr="0042057B">
        <w:t xml:space="preserve">data </w:t>
      </w:r>
      <w:bookmarkStart w:id="36" w:name="__Fieldmark__1679_1538433521"/>
      <w:r w:rsidR="000456E6">
        <w:t xml:space="preserve">(10.5%; </w:t>
      </w:r>
      <w:r>
        <w:t>Statistisches Bundesamt, 2017b, 2017a).</w:t>
      </w:r>
      <w:bookmarkEnd w:id="36"/>
      <w:r w:rsidRPr="0042057B">
        <w:t xml:space="preserve"> Native German speakers </w:t>
      </w:r>
      <w:bookmarkStart w:id="37" w:name="_Hlk527450897"/>
      <w:bookmarkEnd w:id="37"/>
      <w:r w:rsidRPr="0042057B">
        <w:t>are slightly overrepresented (Eurobarometer, 2012).</w:t>
      </w:r>
    </w:p>
    <w:p w14:paraId="1B398F3D" w14:textId="77777777" w:rsidR="00AD0378" w:rsidRPr="0042057B" w:rsidRDefault="00AD0378" w:rsidP="002152A3">
      <w:pPr>
        <w:spacing w:line="480" w:lineRule="auto"/>
        <w:jc w:val="left"/>
      </w:pPr>
    </w:p>
    <w:p w14:paraId="0A38DDAC" w14:textId="37182070" w:rsidR="00AD0378" w:rsidRPr="003B5603" w:rsidRDefault="003B5603" w:rsidP="002152A3">
      <w:pPr>
        <w:pStyle w:val="Heading"/>
        <w:spacing w:line="480" w:lineRule="auto"/>
        <w:jc w:val="left"/>
        <w:outlineLvl w:val="1"/>
        <w:rPr>
          <w:b/>
        </w:rPr>
      </w:pPr>
      <w:r>
        <w:rPr>
          <w:b/>
        </w:rPr>
        <w:t>Drop-out and E</w:t>
      </w:r>
      <w:r w:rsidR="00AD0378" w:rsidRPr="003B5603">
        <w:rPr>
          <w:b/>
        </w:rPr>
        <w:t>xclusion</w:t>
      </w:r>
    </w:p>
    <w:p w14:paraId="55A91C49" w14:textId="114ACBBE" w:rsidR="00A22AFE" w:rsidRDefault="00545488" w:rsidP="002152A3">
      <w:pPr>
        <w:spacing w:line="480" w:lineRule="auto"/>
        <w:jc w:val="left"/>
      </w:pPr>
      <w:r w:rsidRPr="00545488">
        <w:t xml:space="preserve">We excluded cases for which the child did not complete all tests up to session four (678; 14.9%) or the parent did not complete all questionnaires (652; 14.4%). To avoid statistical dependence, we randomly excluded the data of one sibling per pair (n = 49). We excluded 81 (1.8%) cases because of an IQ ≤ 70 and 99 (2.2%) cases because the parents answered to an open question that the child had hearing or visual problems, neurological diseases, or chromosomal defects. In total, we excluded 1528 (33.6%) cases, resulting in the final study sample of 3014 </w:t>
      </w:r>
      <w:r w:rsidR="000E28AA" w:rsidRPr="000E28AA">
        <w:t>children</w:t>
      </w:r>
      <w:r w:rsidR="005756CC" w:rsidRPr="005756CC">
        <w:t>.</w:t>
      </w:r>
    </w:p>
    <w:p w14:paraId="71D6FA45" w14:textId="77777777" w:rsidR="005756CC" w:rsidRPr="0042057B" w:rsidRDefault="005756CC" w:rsidP="002152A3">
      <w:pPr>
        <w:spacing w:line="480" w:lineRule="auto"/>
        <w:jc w:val="left"/>
      </w:pPr>
    </w:p>
    <w:p w14:paraId="53AF027F" w14:textId="1DA96B29" w:rsidR="005E262D" w:rsidRPr="003B5603" w:rsidRDefault="005E24D9" w:rsidP="002152A3">
      <w:pPr>
        <w:pStyle w:val="Heading"/>
        <w:spacing w:line="480" w:lineRule="auto"/>
        <w:jc w:val="left"/>
        <w:outlineLvl w:val="1"/>
        <w:rPr>
          <w:b/>
        </w:rPr>
      </w:pPr>
      <w:r w:rsidRPr="003B5603">
        <w:rPr>
          <w:b/>
        </w:rPr>
        <w:t xml:space="preserve">Collection of </w:t>
      </w:r>
      <w:r w:rsidR="003B5603">
        <w:rPr>
          <w:b/>
        </w:rPr>
        <w:t>D</w:t>
      </w:r>
      <w:r w:rsidRPr="003B5603">
        <w:rPr>
          <w:b/>
        </w:rPr>
        <w:t xml:space="preserve">ata </w:t>
      </w:r>
    </w:p>
    <w:p w14:paraId="7BFFA424" w14:textId="47567350" w:rsidR="005E262D" w:rsidRPr="0042057B" w:rsidRDefault="005E24D9" w:rsidP="007B3A25">
      <w:pPr>
        <w:spacing w:line="480" w:lineRule="auto"/>
        <w:jc w:val="left"/>
      </w:pPr>
      <w:r w:rsidRPr="0042057B">
        <w:t>For this study</w:t>
      </w:r>
      <w:r w:rsidR="00511B05">
        <w:t>,</w:t>
      </w:r>
      <w:r w:rsidRPr="0042057B">
        <w:t xml:space="preserve"> </w:t>
      </w:r>
      <w:r w:rsidR="00B36D35" w:rsidRPr="0042057B">
        <w:t xml:space="preserve">a software company </w:t>
      </w:r>
      <w:r w:rsidR="00B36D35">
        <w:t xml:space="preserve">transformed </w:t>
      </w:r>
      <w:r w:rsidRPr="0042057B">
        <w:t xml:space="preserve">all standardized psychometric tests and questionnaires from their </w:t>
      </w:r>
      <w:bookmarkStart w:id="38" w:name="_Hlk523241161"/>
      <w:r w:rsidRPr="0042057B">
        <w:t>paper-pencil version</w:t>
      </w:r>
      <w:bookmarkEnd w:id="38"/>
      <w:r w:rsidRPr="0042057B">
        <w:t>s to an online tablet/smartphone version</w:t>
      </w:r>
      <w:r w:rsidR="00B377A2">
        <w:t>.</w:t>
      </w:r>
      <w:r w:rsidR="00B22B20">
        <w:t xml:space="preserve"> </w:t>
      </w:r>
      <w:r w:rsidR="00511B05">
        <w:t>P</w:t>
      </w:r>
      <w:r w:rsidRPr="0042057B">
        <w:t>articipants worked on the tests and questionnaires independently at home. For the children</w:t>
      </w:r>
      <w:r w:rsidR="00511B05">
        <w:t>,</w:t>
      </w:r>
      <w:r w:rsidRPr="0042057B">
        <w:t xml:space="preserve"> tests and questionnaires were grouped into sessions which had to be worked on for four </w:t>
      </w:r>
      <w:r w:rsidR="00511B05">
        <w:t xml:space="preserve">separate </w:t>
      </w:r>
      <w:r w:rsidRPr="0042057B">
        <w:t>days</w:t>
      </w:r>
      <w:r w:rsidR="0065123E" w:rsidRPr="0042057B">
        <w:t xml:space="preserve">. </w:t>
      </w:r>
      <w:r w:rsidRPr="0042057B">
        <w:t>Children were asked to complete an optional</w:t>
      </w:r>
      <w:r w:rsidR="00511B05" w:rsidRPr="00511B05">
        <w:t xml:space="preserve"> </w:t>
      </w:r>
      <w:r w:rsidRPr="0042057B">
        <w:t>fifth session</w:t>
      </w:r>
      <w:r w:rsidR="00511B05">
        <w:t xml:space="preserve"> (they would get their reward </w:t>
      </w:r>
      <w:r w:rsidR="00511B05" w:rsidRPr="00511B05">
        <w:t xml:space="preserve">also without </w:t>
      </w:r>
      <w:r w:rsidR="00B36D35">
        <w:t>doing this</w:t>
      </w:r>
      <w:r w:rsidR="00511B05">
        <w:t>)</w:t>
      </w:r>
      <w:r w:rsidRPr="0042057B">
        <w:t xml:space="preserve"> which included a newly developed spelling test (not reported in this manuscript). Each session lasted 30 to 45 minutes.</w:t>
      </w:r>
      <w:r w:rsidR="00C53E51" w:rsidRPr="00C53E51">
        <w:t xml:space="preserve"> </w:t>
      </w:r>
      <w:r w:rsidR="00C53E51" w:rsidRPr="0042057B">
        <w:t xml:space="preserve">There was one session for the assessment of parent (or other caregiver) ratings. </w:t>
      </w:r>
    </w:p>
    <w:p w14:paraId="1948E966" w14:textId="77777777" w:rsidR="005C3314" w:rsidRPr="0042057B" w:rsidRDefault="005C3314" w:rsidP="002152A3">
      <w:pPr>
        <w:spacing w:line="480" w:lineRule="auto"/>
        <w:jc w:val="left"/>
      </w:pPr>
    </w:p>
    <w:p w14:paraId="1D2EAC53" w14:textId="499A3AB7" w:rsidR="005E262D" w:rsidRPr="003B5603" w:rsidRDefault="005E24D9" w:rsidP="002152A3">
      <w:pPr>
        <w:pStyle w:val="Heading"/>
        <w:spacing w:line="480" w:lineRule="auto"/>
        <w:jc w:val="left"/>
        <w:outlineLvl w:val="1"/>
        <w:rPr>
          <w:b/>
        </w:rPr>
      </w:pPr>
      <w:r w:rsidRPr="003B5603">
        <w:rPr>
          <w:b/>
        </w:rPr>
        <w:t>Measures</w:t>
      </w:r>
    </w:p>
    <w:p w14:paraId="22959D75" w14:textId="35B3D726" w:rsidR="005E262D" w:rsidRPr="0060358E" w:rsidRDefault="005E24D9" w:rsidP="007B3A25">
      <w:pPr>
        <w:spacing w:line="480" w:lineRule="auto"/>
        <w:jc w:val="left"/>
        <w:rPr>
          <w:lang w:val="en-GB"/>
        </w:rPr>
      </w:pPr>
      <w:r w:rsidRPr="0042057B">
        <w:lastRenderedPageBreak/>
        <w:t xml:space="preserve">Reading achievement was assessed using the ‘Wuerzburger Silent Reading Test – Revised’ (WLLP-R; </w:t>
      </w:r>
      <w:bookmarkStart w:id="39" w:name="__Fieldmark__1705_1538433521"/>
      <w:r>
        <w:t>Schneider, Blanke, Faust, &amp; Küspert, 2011;</w:t>
      </w:r>
      <w:bookmarkEnd w:id="39"/>
      <w:r w:rsidRPr="0042057B">
        <w:t xml:space="preserve"> parallel-test reliability </w:t>
      </w:r>
      <w:r w:rsidRPr="0042057B">
        <w:rPr>
          <w:i/>
        </w:rPr>
        <w:t>r</w:t>
      </w:r>
      <w:r w:rsidRPr="0042057B">
        <w:t xml:space="preserve"> = .93 for 3</w:t>
      </w:r>
      <w:r w:rsidRPr="0042057B">
        <w:rPr>
          <w:vertAlign w:val="superscript"/>
        </w:rPr>
        <w:t>rd</w:t>
      </w:r>
      <w:r w:rsidRPr="0042057B">
        <w:t xml:space="preserve"> grade and </w:t>
      </w:r>
      <w:r w:rsidRPr="0042057B">
        <w:rPr>
          <w:i/>
        </w:rPr>
        <w:t>r</w:t>
      </w:r>
      <w:r w:rsidRPr="0042057B">
        <w:t xml:space="preserve"> = .82 for 4</w:t>
      </w:r>
      <w:r w:rsidRPr="0042057B">
        <w:rPr>
          <w:vertAlign w:val="superscript"/>
        </w:rPr>
        <w:t>th</w:t>
      </w:r>
      <w:r w:rsidRPr="0042057B">
        <w:t xml:space="preserve"> grade). Children were presented with a series of written words and asked to select the corresponding image among four options within five minutes. </w:t>
      </w:r>
      <w:r w:rsidR="00B36D35">
        <w:t>S</w:t>
      </w:r>
      <w:r w:rsidRPr="0042057B">
        <w:t>pelling performance</w:t>
      </w:r>
      <w:r w:rsidR="00B36D35">
        <w:t xml:space="preserve"> was assessed using </w:t>
      </w:r>
      <w:r w:rsidRPr="0042057B">
        <w:t>the long versions of the ‘Weingarten spelling test for basic vocabulary’ (WRT 3+ for 3</w:t>
      </w:r>
      <w:r w:rsidRPr="0042057B">
        <w:rPr>
          <w:vertAlign w:val="superscript"/>
        </w:rPr>
        <w:t xml:space="preserve">rd </w:t>
      </w:r>
      <w:r w:rsidRPr="0042057B">
        <w:t>graders</w:t>
      </w:r>
      <w:r>
        <w:t xml:space="preserve">; Birkel, 2007; parallel-test reliability </w:t>
      </w:r>
      <w:r>
        <w:rPr>
          <w:i/>
        </w:rPr>
        <w:t>r</w:t>
      </w:r>
      <w:r>
        <w:t xml:space="preserve"> &gt; .91, and WRT4+ for 4</w:t>
      </w:r>
      <w:r>
        <w:rPr>
          <w:vertAlign w:val="superscript"/>
        </w:rPr>
        <w:t>th</w:t>
      </w:r>
      <w:r>
        <w:t xml:space="preserve"> graders; Birkel, 2007b;</w:t>
      </w:r>
      <w:r w:rsidRPr="0042057B">
        <w:t xml:space="preserve"> parallel-test reliability </w:t>
      </w:r>
      <w:r w:rsidRPr="0042057B">
        <w:rPr>
          <w:i/>
        </w:rPr>
        <w:t>r</w:t>
      </w:r>
      <w:r w:rsidRPr="0042057B">
        <w:t xml:space="preserve"> &gt; .90). Children had to fill in the blanks of missing words using the correct spelling without a time limit. Arithmetic achievement was assessed using the computer-assisted ‘CODY math test’ (CODY-M 2-4; </w:t>
      </w:r>
      <w:bookmarkStart w:id="40" w:name="__Fieldmark__1778_1538433521"/>
      <w:r>
        <w:t>Kuhn, Schwenk, Raddatz, Dobel, &amp; Holling, 2017).</w:t>
      </w:r>
      <w:bookmarkEnd w:id="40"/>
      <w:r w:rsidRPr="0042057B">
        <w:t xml:space="preserve"> The CODY-M 2-4 includes nine subtests focusing on basic number processing (counting, magnitude comparisons), complex number processing (number dictation, number line, domino</w:t>
      </w:r>
      <w:r w:rsidR="0065123E" w:rsidRPr="0042057B">
        <w:t xml:space="preserve"> count comparison</w:t>
      </w:r>
      <w:r w:rsidRPr="0042057B">
        <w:t xml:space="preserve">, missing numbers), counting skills (addition, subtraction, multiplication, placeholder tasks), and visuo-spatial working memory (a matrix memory span task). All scholastic achievement tests used are recommended by the German evidence-based practical guidelines for diagnosis and treatment in reading and/or spelling disorder </w:t>
      </w:r>
      <w:bookmarkStart w:id="41" w:name="__Fieldmark__1888_1538433521"/>
      <w:r w:rsidRPr="0060358E">
        <w:rPr>
          <w:lang w:val="en-GB"/>
        </w:rPr>
        <w:t>(Galuschka &amp; Schulte-Körne, 2016)</w:t>
      </w:r>
      <w:bookmarkStart w:id="42" w:name="__Fieldmark__2142_2416921879"/>
      <w:bookmarkEnd w:id="42"/>
      <w:r w:rsidRPr="0060358E">
        <w:rPr>
          <w:lang w:val="en-GB"/>
        </w:rPr>
        <w:t xml:space="preserve"> or dyscalculia (Deutsche Gesellschaft für Kinder- und Jugendpsychiatrie, Psychosomatik und Psychotherapie, 2018).</w:t>
      </w:r>
      <w:bookmarkEnd w:id="41"/>
      <w:r w:rsidRPr="0060358E">
        <w:rPr>
          <w:lang w:val="en-GB"/>
        </w:rPr>
        <w:t xml:space="preserve"> </w:t>
      </w:r>
    </w:p>
    <w:p w14:paraId="44DB3224" w14:textId="2171024E" w:rsidR="00C53E51" w:rsidRDefault="005E24D9" w:rsidP="00006255">
      <w:pPr>
        <w:spacing w:line="480" w:lineRule="auto"/>
        <w:jc w:val="left"/>
      </w:pPr>
      <w:r w:rsidRPr="0042057B">
        <w:t xml:space="preserve">Nonverbal intellectual ability was assessed using </w:t>
      </w:r>
      <w:r w:rsidR="00511B05">
        <w:t xml:space="preserve">three of the four subtests (sequences of drawing, classifications, matrices) of </w:t>
      </w:r>
      <w:r w:rsidRPr="0042057B">
        <w:t xml:space="preserve">the short version of the ‘Culture Fair Intelligence Test’ (CFT 20-R; </w:t>
      </w:r>
      <w:bookmarkStart w:id="43" w:name="__Fieldmark__1975_1538433521"/>
      <w:r>
        <w:t xml:space="preserve">Weiß, 2012; test reliability </w:t>
      </w:r>
      <w:r>
        <w:rPr>
          <w:i/>
        </w:rPr>
        <w:t>r</w:t>
      </w:r>
      <w:r>
        <w:t xml:space="preserve"> = .92). </w:t>
      </w:r>
      <w:r w:rsidR="00511B05">
        <w:t>T</w:t>
      </w:r>
      <w:r>
        <w:t xml:space="preserve">he fourth subtest </w:t>
      </w:r>
      <w:bookmarkStart w:id="44" w:name="_Hlk526157398"/>
      <w:r>
        <w:t xml:space="preserve">could not be adapted to </w:t>
      </w:r>
      <w:bookmarkEnd w:id="44"/>
      <w:r>
        <w:t xml:space="preserve">an online version. </w:t>
      </w:r>
      <w:r w:rsidRPr="00987906">
        <w:t xml:space="preserve">Because </w:t>
      </w:r>
      <w:r w:rsidR="00B36D35">
        <w:t>it</w:t>
      </w:r>
      <w:r w:rsidRPr="00987906">
        <w:t xml:space="preserve"> contains fewer items than the other subtests, i.e., it </w:t>
      </w:r>
      <w:bookmarkStart w:id="45" w:name="__DdeLink__3520_1538433521"/>
      <w:r w:rsidRPr="00987906">
        <w:t>contributes less to the total raw score</w:t>
      </w:r>
      <w:bookmarkEnd w:id="45"/>
      <w:r w:rsidRPr="00987906">
        <w:t>, and is often too difficult for children in the age range of our study, the resulting IQ-scores nevertheless form a good approximation of the intelligence of the children.</w:t>
      </w:r>
      <w:r w:rsidRPr="003F77F6">
        <w:t xml:space="preserve"> </w:t>
      </w:r>
      <w:bookmarkStart w:id="46" w:name="move5118096571"/>
      <w:r w:rsidRPr="003F77F6">
        <w:lastRenderedPageBreak/>
        <w:t xml:space="preserve">The parental survey started with a questionnaire about family and child background </w:t>
      </w:r>
      <w:r w:rsidRPr="00987906">
        <w:t xml:space="preserve">containing questions about parental educational level and work, </w:t>
      </w:r>
      <w:r w:rsidR="0065123E" w:rsidRPr="00987906">
        <w:t xml:space="preserve">ethnic background </w:t>
      </w:r>
      <w:r w:rsidRPr="00987906">
        <w:t xml:space="preserve">and language, </w:t>
      </w:r>
      <w:r w:rsidR="00C53E51" w:rsidRPr="0042057B">
        <w:t>family history</w:t>
      </w:r>
      <w:r w:rsidR="00C53E51">
        <w:t>,</w:t>
      </w:r>
      <w:r w:rsidR="00C53E51" w:rsidRPr="00987906">
        <w:t xml:space="preserve"> </w:t>
      </w:r>
      <w:r w:rsidR="00C87398">
        <w:t xml:space="preserve">children’s </w:t>
      </w:r>
      <w:r w:rsidRPr="00987906">
        <w:t xml:space="preserve">developmental problems, psychopathology, and learning </w:t>
      </w:r>
      <w:r w:rsidR="00C87398">
        <w:t>(</w:t>
      </w:r>
      <w:r w:rsidRPr="00987906">
        <w:t>interventions</w:t>
      </w:r>
      <w:r w:rsidR="00C87398">
        <w:t>)</w:t>
      </w:r>
      <w:r w:rsidRPr="00987906">
        <w:t>, and learning problems and psychopathology in the family.</w:t>
      </w:r>
      <w:bookmarkEnd w:id="46"/>
    </w:p>
    <w:p w14:paraId="60C658E9" w14:textId="326096E0" w:rsidR="005E262D" w:rsidRPr="0042057B" w:rsidRDefault="005E24D9" w:rsidP="00A449F5">
      <w:pPr>
        <w:spacing w:line="480" w:lineRule="auto"/>
        <w:jc w:val="left"/>
      </w:pPr>
      <w:r>
        <w:t>To as</w:t>
      </w:r>
      <w:r w:rsidR="008B40EC">
        <w:t>sess children’s psychopathology</w:t>
      </w:r>
      <w:r>
        <w:t xml:space="preserve">, parents completed standardized rating scales for ADHD (FBB-ADHS; Cronbach’s </w:t>
      </w:r>
      <w:bookmarkStart w:id="47" w:name="__DdeLink__4794_3472901432"/>
      <w:r>
        <w:t>α</w:t>
      </w:r>
      <w:bookmarkEnd w:id="47"/>
      <w:r>
        <w:t xml:space="preserve"> = .86–.94), conduct disorder (FBB-SSV; Cronbach’s α = .63-.93), and depression (FFB-DES; Cronbach’s α = .89) of the</w:t>
      </w:r>
      <w:r w:rsidR="00C87398">
        <w:t xml:space="preserve"> widely-used</w:t>
      </w:r>
      <w:r>
        <w:t xml:space="preserve"> ‘Diagnostic System of Mental Disorders for Children and Adolescents – II’ (DISYPS-II; Döpfner, Görtz-Dorten, &amp; Lehmkuhl, 2008). </w:t>
      </w:r>
      <w:r w:rsidR="00CB283D">
        <w:t>A</w:t>
      </w:r>
      <w:r>
        <w:t>nxiety</w:t>
      </w:r>
      <w:r w:rsidR="00CB283D">
        <w:t xml:space="preserve"> was </w:t>
      </w:r>
      <w:r w:rsidR="00C87398">
        <w:t>assessed</w:t>
      </w:r>
      <w:r w:rsidR="00CB283D">
        <w:t xml:space="preserve"> using</w:t>
      </w:r>
      <w:r>
        <w:t xml:space="preserve"> the ‘Screen for Child Anxiety Related Emotional Disorders’</w:t>
      </w:r>
      <w:r w:rsidR="00C87398">
        <w:t>,</w:t>
      </w:r>
      <w:r>
        <w:t xml:space="preserve"> </w:t>
      </w:r>
      <w:r w:rsidR="00C87398">
        <w:t xml:space="preserve">German version </w:t>
      </w:r>
      <w:r>
        <w:t>(SCARED-D; Essau, Muris, &amp; Ederer, 2002</w:t>
      </w:r>
      <w:r w:rsidR="00CB283D">
        <w:t>; Cronbach’s α = .91</w:t>
      </w:r>
      <w:r>
        <w:t>).</w:t>
      </w:r>
      <w:bookmarkStart w:id="48" w:name="__Fieldmark__2844_432506600"/>
      <w:bookmarkStart w:id="49" w:name="__Fieldmark__2661_4028627448"/>
      <w:bookmarkStart w:id="50" w:name="__Fieldmark__2948_1253888534"/>
      <w:bookmarkEnd w:id="43"/>
      <w:bookmarkEnd w:id="48"/>
      <w:bookmarkEnd w:id="49"/>
      <w:bookmarkEnd w:id="50"/>
      <w:r w:rsidRPr="0042057B">
        <w:t xml:space="preserve"> </w:t>
      </w:r>
    </w:p>
    <w:p w14:paraId="344DC075" w14:textId="77777777" w:rsidR="005E262D" w:rsidRPr="0042057B" w:rsidRDefault="005E262D" w:rsidP="002152A3">
      <w:pPr>
        <w:spacing w:line="480" w:lineRule="auto"/>
        <w:jc w:val="left"/>
      </w:pPr>
    </w:p>
    <w:p w14:paraId="25DD0BDE" w14:textId="5BE8A17C" w:rsidR="005E262D" w:rsidRPr="003B5603" w:rsidRDefault="003B5603" w:rsidP="002152A3">
      <w:pPr>
        <w:pStyle w:val="Heading"/>
        <w:spacing w:line="480" w:lineRule="auto"/>
        <w:jc w:val="left"/>
        <w:outlineLvl w:val="1"/>
        <w:rPr>
          <w:b/>
        </w:rPr>
      </w:pPr>
      <w:r>
        <w:rPr>
          <w:b/>
        </w:rPr>
        <w:t>Data P</w:t>
      </w:r>
      <w:r w:rsidR="005E24D9" w:rsidRPr="003B5603">
        <w:rPr>
          <w:b/>
        </w:rPr>
        <w:t>reparation</w:t>
      </w:r>
    </w:p>
    <w:p w14:paraId="6FF364C4" w14:textId="16274925" w:rsidR="005E262D" w:rsidRDefault="005E24D9" w:rsidP="00A449F5">
      <w:pPr>
        <w:spacing w:line="480" w:lineRule="auto"/>
        <w:jc w:val="left"/>
      </w:pPr>
      <w:r>
        <w:t xml:space="preserve">We used REDCap (Harris et al., 2009) for data management and R (R Core Team, 2018); </w:t>
      </w:r>
      <w:r w:rsidR="008F31BF" w:rsidRPr="008F31BF">
        <w:t xml:space="preserve">version 3.5.0) </w:t>
      </w:r>
      <w:r w:rsidR="003644CB" w:rsidRPr="003644CB">
        <w:t xml:space="preserve">for </w:t>
      </w:r>
      <w:r>
        <w:t>data analysis. Data and analysis code are available on the Open Science Framework (https://osf.io/</w:t>
      </w:r>
      <w:r w:rsidR="006E72B9" w:rsidRPr="006E72B9">
        <w:t>9mxp2</w:t>
      </w:r>
      <w:r>
        <w:t>/)</w:t>
      </w:r>
      <w:r w:rsidRPr="0042057B">
        <w:t>.</w:t>
      </w:r>
      <w:r w:rsidR="00CB283D" w:rsidRPr="00CB283D">
        <w:t xml:space="preserve"> </w:t>
      </w:r>
      <w:r w:rsidR="00CB283D">
        <w:t>As described in the Supplemental Material,</w:t>
      </w:r>
      <w:r w:rsidR="00CB283D" w:rsidRPr="0042057B">
        <w:t xml:space="preserve"> </w:t>
      </w:r>
      <w:r w:rsidR="00C87398">
        <w:t xml:space="preserve">we normalized all diagnostic tests used to the complete sample that used the web-based application and </w:t>
      </w:r>
      <w:r w:rsidR="00CB283D" w:rsidRPr="0042057B">
        <w:t>we applied plausibility checks to the data</w:t>
      </w:r>
      <w:r w:rsidR="00CB283D">
        <w:t xml:space="preserve">, </w:t>
      </w:r>
      <w:r w:rsidR="00832ABB">
        <w:t>as</w:t>
      </w:r>
      <w:r w:rsidR="00CB283D" w:rsidRPr="0042057B">
        <w:t xml:space="preserve"> we were unable to directly monitor the</w:t>
      </w:r>
      <w:r w:rsidR="00832ABB">
        <w:t xml:space="preserve"> participants’</w:t>
      </w:r>
      <w:r w:rsidR="00CB283D" w:rsidRPr="0042057B">
        <w:t xml:space="preserve"> behavior.</w:t>
      </w:r>
      <w:r w:rsidR="00CB283D">
        <w:t xml:space="preserve"> </w:t>
      </w:r>
      <w:bookmarkStart w:id="51" w:name="_Hlk527450931"/>
      <w:r>
        <w:t xml:space="preserve">In total, we </w:t>
      </w:r>
      <w:bookmarkEnd w:id="51"/>
      <w:r w:rsidR="00545488" w:rsidRPr="00545488">
        <w:t xml:space="preserve">excluded 540 (11.9%) cases because </w:t>
      </w:r>
      <w:r>
        <w:t>of implausible data.</w:t>
      </w:r>
    </w:p>
    <w:p w14:paraId="465FF2E5" w14:textId="77777777" w:rsidR="00A449F5" w:rsidRPr="0042057B" w:rsidRDefault="00A449F5" w:rsidP="00A449F5">
      <w:pPr>
        <w:spacing w:line="480" w:lineRule="auto"/>
        <w:jc w:val="left"/>
      </w:pPr>
    </w:p>
    <w:p w14:paraId="62381781" w14:textId="743142C2" w:rsidR="005E262D" w:rsidRPr="003B5603" w:rsidRDefault="005E24D9" w:rsidP="00EF1943">
      <w:pPr>
        <w:pStyle w:val="Heading"/>
        <w:spacing w:line="480" w:lineRule="auto"/>
        <w:jc w:val="left"/>
        <w:outlineLvl w:val="2"/>
        <w:rPr>
          <w:b/>
        </w:rPr>
      </w:pPr>
      <w:r w:rsidRPr="003B5603">
        <w:rPr>
          <w:b/>
        </w:rPr>
        <w:t>Classification of SLDs and psychopatholog</w:t>
      </w:r>
      <w:r w:rsidR="008B40EC" w:rsidRPr="003B5603">
        <w:rPr>
          <w:b/>
        </w:rPr>
        <w:t>y</w:t>
      </w:r>
    </w:p>
    <w:p w14:paraId="7043A6EF" w14:textId="5DBF971B" w:rsidR="005E262D" w:rsidRPr="0042057B" w:rsidRDefault="005E24D9" w:rsidP="00A449F5">
      <w:pPr>
        <w:spacing w:line="480" w:lineRule="auto"/>
        <w:jc w:val="left"/>
      </w:pPr>
      <w:r w:rsidRPr="0042057B">
        <w:t xml:space="preserve">As criterion to classify children </w:t>
      </w:r>
      <w:bookmarkStart w:id="52" w:name="_Hlk523735947"/>
      <w:r w:rsidRPr="0042057B">
        <w:t>as having a</w:t>
      </w:r>
      <w:bookmarkEnd w:id="52"/>
      <w:r w:rsidRPr="0042057B">
        <w:t xml:space="preserve">n SLD, we used a z-score </w:t>
      </w:r>
      <w:bookmarkStart w:id="53" w:name="_Hlk523736811"/>
      <w:r w:rsidRPr="0042057B">
        <w:t xml:space="preserve">of </w:t>
      </w:r>
      <w:bookmarkStart w:id="54" w:name="_Hlk523737624"/>
      <w:r w:rsidRPr="0042057B">
        <w:t>≤</w:t>
      </w:r>
      <w:bookmarkEnd w:id="53"/>
      <w:r w:rsidRPr="0042057B">
        <w:t xml:space="preserve"> -1.5 </w:t>
      </w:r>
      <w:bookmarkEnd w:id="54"/>
      <w:r w:rsidRPr="0042057B">
        <w:t>in the respective standardized test of academic achievement</w:t>
      </w:r>
      <w:r w:rsidR="00C87398">
        <w:t xml:space="preserve">, following the recommendation by the </w:t>
      </w:r>
      <w:r w:rsidR="00797F40" w:rsidRPr="0042057B">
        <w:t xml:space="preserve">Diagnostic and </w:t>
      </w:r>
      <w:r w:rsidR="00797F40" w:rsidRPr="0042057B">
        <w:lastRenderedPageBreak/>
        <w:t>Statistical Manual of Mental Disorders, 5</w:t>
      </w:r>
      <w:r w:rsidR="00797F40" w:rsidRPr="0042057B">
        <w:rPr>
          <w:vertAlign w:val="superscript"/>
        </w:rPr>
        <w:t>th</w:t>
      </w:r>
      <w:r w:rsidR="00797F40" w:rsidRPr="0042057B">
        <w:t xml:space="preserve"> edition (DSM-5; </w:t>
      </w:r>
      <w:r w:rsidR="00797F40">
        <w:t>American Psychiatric Association, 2013)</w:t>
      </w:r>
      <w:r w:rsidRPr="0042057B">
        <w:t xml:space="preserve">. </w:t>
      </w:r>
      <w:r w:rsidR="00832ABB">
        <w:t xml:space="preserve">As we could </w:t>
      </w:r>
      <w:r w:rsidR="00832ABB" w:rsidRPr="0042057B">
        <w:t>not assess other information indicating an elevated likelihood for SLD</w:t>
      </w:r>
      <w:r w:rsidR="00C87398">
        <w:t xml:space="preserve"> </w:t>
      </w:r>
      <w:r w:rsidR="00C87398" w:rsidRPr="0042057B">
        <w:t>(e.g., clinical or qualitative information)</w:t>
      </w:r>
      <w:r w:rsidR="00C87398">
        <w:t>, in which case</w:t>
      </w:r>
      <w:r w:rsidR="00832ABB" w:rsidRPr="0042057B">
        <w:t xml:space="preserve"> the DSM-5</w:t>
      </w:r>
      <w:r w:rsidR="00C87398">
        <w:t xml:space="preserve"> recommends a cut-off of 1 SD,</w:t>
      </w:r>
      <w:r w:rsidRPr="0042057B">
        <w:t xml:space="preserve"> we classified children with a z-score of &gt; -1 as not having an SLD and excluded children with a z-score of &gt; -1.5 and ≤ -1</w:t>
      </w:r>
      <w:r w:rsidR="00832ABB">
        <w:t>, t</w:t>
      </w:r>
      <w:r w:rsidR="00832ABB" w:rsidRPr="0042057B">
        <w:t>o ensure optimally distinct classifications</w:t>
      </w:r>
      <w:r w:rsidRPr="0042057B">
        <w:t xml:space="preserve">. </w:t>
      </w:r>
    </w:p>
    <w:p w14:paraId="094606A9" w14:textId="62C00376" w:rsidR="005E262D" w:rsidRPr="0042057B" w:rsidRDefault="005E24D9" w:rsidP="00A449F5">
      <w:pPr>
        <w:spacing w:line="480" w:lineRule="auto"/>
        <w:jc w:val="left"/>
      </w:pPr>
      <w:r w:rsidRPr="0042057B">
        <w:t>For the different analyses, we created four types of variables indicating SLD status. First,</w:t>
      </w:r>
      <w:r w:rsidR="008C187C" w:rsidRPr="0042057B">
        <w:t xml:space="preserve"> </w:t>
      </w:r>
      <w:r w:rsidRPr="0042057B">
        <w:t xml:space="preserve">we </w:t>
      </w:r>
      <w:r w:rsidR="0048565E" w:rsidRPr="0042057B">
        <w:t>created</w:t>
      </w:r>
      <w:r w:rsidR="008C187C" w:rsidRPr="0042057B">
        <w:t xml:space="preserve"> a </w:t>
      </w:r>
      <w:r w:rsidR="004551BD" w:rsidRPr="0042057B">
        <w:t xml:space="preserve">categorical </w:t>
      </w:r>
      <w:r w:rsidR="008C187C" w:rsidRPr="0042057B">
        <w:t xml:space="preserve">variable </w:t>
      </w:r>
      <w:r w:rsidRPr="0042057B">
        <w:t>group</w:t>
      </w:r>
      <w:r w:rsidR="008C187C" w:rsidRPr="0042057B">
        <w:t>ing</w:t>
      </w:r>
      <w:r w:rsidRPr="0042057B">
        <w:t xml:space="preserve"> children into eight </w:t>
      </w:r>
      <w:r w:rsidR="008C187C" w:rsidRPr="0042057B">
        <w:t xml:space="preserve">categories that </w:t>
      </w:r>
      <w:r w:rsidRPr="0042057B">
        <w:t>differentia</w:t>
      </w:r>
      <w:r w:rsidR="008C187C" w:rsidRPr="0042057B">
        <w:t>ted</w:t>
      </w:r>
      <w:r w:rsidRPr="0042057B">
        <w:t xml:space="preserve"> between isolated SLDs and all possible combinations of SLDs in the different domains. Children with z-scores of </w:t>
      </w:r>
      <w:r w:rsidRPr="002152A3">
        <w:t xml:space="preserve">&gt; </w:t>
      </w:r>
      <w:r w:rsidRPr="0042057B">
        <w:t xml:space="preserve">-1 in all three domains (reading, spelling, arithmetic skills) were classified as having no disorder. Children with a z-score of ≤ -1.5 in one domain and z-scores of &gt; - 1 in the other two domains were classified as having an isolated SLD. Likewise, children with z-scores of ≤ -1.5 in two domains and a z-score of &gt; -1 in the third domain, or z-scores of ≤ -1.5 in all three domains, were classified </w:t>
      </w:r>
      <w:bookmarkStart w:id="55" w:name="_Hlk523738176"/>
      <w:r w:rsidRPr="0042057B">
        <w:t xml:space="preserve">as having </w:t>
      </w:r>
      <w:r w:rsidR="008C187C" w:rsidRPr="0042057B">
        <w:t xml:space="preserve">specific combinations </w:t>
      </w:r>
      <w:r w:rsidR="00EC4B2F" w:rsidRPr="0042057B">
        <w:t xml:space="preserve">of </w:t>
      </w:r>
      <w:r w:rsidRPr="0042057B">
        <w:t>comorb</w:t>
      </w:r>
      <w:bookmarkEnd w:id="55"/>
      <w:r w:rsidRPr="0042057B">
        <w:t>id SLDs.</w:t>
      </w:r>
      <w:r w:rsidR="00D85434" w:rsidRPr="0042057B">
        <w:t xml:space="preserve"> </w:t>
      </w:r>
      <w:r w:rsidR="00832ABB">
        <w:t>As described above, c</w:t>
      </w:r>
      <w:r w:rsidR="00D85434" w:rsidRPr="0042057B">
        <w:t>hildren with a z-score of &gt; -1.5 and ≤ -1 in at least one of the three learning domains were excluded.</w:t>
      </w:r>
      <w:r w:rsidR="00C53E51">
        <w:t xml:space="preserve"> </w:t>
      </w:r>
      <w:r w:rsidRPr="0042057B">
        <w:t>Secon</w:t>
      </w:r>
      <w:r w:rsidR="00C53E51">
        <w:t>d</w:t>
      </w:r>
      <w:r w:rsidRPr="0042057B">
        <w:t xml:space="preserve">, </w:t>
      </w:r>
      <w:r w:rsidR="001517C9" w:rsidRPr="0042057B">
        <w:t xml:space="preserve">for the inferential statistical analysis, </w:t>
      </w:r>
      <w:r w:rsidRPr="0042057B">
        <w:t xml:space="preserve">we created </w:t>
      </w:r>
      <w:r w:rsidR="00300B5B" w:rsidRPr="0042057B">
        <w:t xml:space="preserve">four </w:t>
      </w:r>
      <w:r w:rsidR="004551BD" w:rsidRPr="0042057B">
        <w:t xml:space="preserve">categorical </w:t>
      </w:r>
      <w:r w:rsidR="001517C9" w:rsidRPr="0042057B">
        <w:t xml:space="preserve">variables that </w:t>
      </w:r>
      <w:r w:rsidR="00300B5B" w:rsidRPr="0042057B">
        <w:t>reflect</w:t>
      </w:r>
      <w:r w:rsidR="001517C9" w:rsidRPr="0042057B">
        <w:t xml:space="preserve"> SLD status more broadly. </w:t>
      </w:r>
      <w:r w:rsidR="00832ABB">
        <w:t>F</w:t>
      </w:r>
      <w:r w:rsidR="001517C9" w:rsidRPr="0042057B">
        <w:t>irst</w:t>
      </w:r>
      <w:r w:rsidR="00832ABB">
        <w:t xml:space="preserve">, </w:t>
      </w:r>
      <w:r w:rsidRPr="0042057B">
        <w:t>“</w:t>
      </w:r>
      <w:r w:rsidR="00300B5B" w:rsidRPr="0042057B">
        <w:t xml:space="preserve">any </w:t>
      </w:r>
      <w:r w:rsidRPr="0042057B">
        <w:t>SLD” indicat</w:t>
      </w:r>
      <w:r w:rsidR="001517C9" w:rsidRPr="0042057B">
        <w:t>ed</w:t>
      </w:r>
      <w:r w:rsidRPr="0042057B">
        <w:t xml:space="preserve"> whether a child had </w:t>
      </w:r>
      <w:r w:rsidR="0048565E" w:rsidRPr="0042057B">
        <w:t xml:space="preserve">an </w:t>
      </w:r>
      <w:r w:rsidRPr="0042057B">
        <w:t xml:space="preserve">SLD </w:t>
      </w:r>
      <w:r w:rsidR="0048565E" w:rsidRPr="0042057B">
        <w:t xml:space="preserve">in any of the three domains </w:t>
      </w:r>
      <w:r w:rsidRPr="0042057B">
        <w:t xml:space="preserve">or not. Children were classified as having any SLD if at least one of their reading, spelling, and/or arithmetic z-scores was ≤ -1.5, and as having no SLD if all three z-scores were </w:t>
      </w:r>
      <w:r w:rsidRPr="002152A3">
        <w:t xml:space="preserve">&gt; </w:t>
      </w:r>
      <w:r w:rsidRPr="0042057B">
        <w:t xml:space="preserve">-1. </w:t>
      </w:r>
      <w:r w:rsidR="00300B5B" w:rsidRPr="0042057B">
        <w:t>Second</w:t>
      </w:r>
      <w:r w:rsidRPr="0042057B">
        <w:t xml:space="preserve">, </w:t>
      </w:r>
      <w:r w:rsidR="00300B5B" w:rsidRPr="0042057B">
        <w:t xml:space="preserve">“reading disorder” </w:t>
      </w:r>
      <w:r w:rsidR="004B050D" w:rsidRPr="0042057B">
        <w:t>categorized</w:t>
      </w:r>
      <w:r w:rsidRPr="0042057B">
        <w:t xml:space="preserve"> child</w:t>
      </w:r>
      <w:r w:rsidR="004B050D" w:rsidRPr="0042057B">
        <w:t xml:space="preserve">ren as having </w:t>
      </w:r>
      <w:r w:rsidRPr="0042057B">
        <w:t>a</w:t>
      </w:r>
      <w:r w:rsidR="004B050D" w:rsidRPr="0042057B">
        <w:t>n</w:t>
      </w:r>
      <w:r w:rsidR="00300B5B" w:rsidRPr="0042057B">
        <w:t>y form (both isolated and non-isolated) of</w:t>
      </w:r>
      <w:r w:rsidRPr="0042057B">
        <w:t xml:space="preserve"> reading</w:t>
      </w:r>
      <w:r w:rsidR="00300B5B" w:rsidRPr="0042057B">
        <w:t xml:space="preserve"> disorder, or not</w:t>
      </w:r>
      <w:r w:rsidRPr="0042057B">
        <w:t xml:space="preserve">. </w:t>
      </w:r>
      <w:r w:rsidR="00300B5B" w:rsidRPr="0042057B">
        <w:t>T</w:t>
      </w:r>
      <w:r w:rsidRPr="0042057B">
        <w:t>he variable classified children as having a</w:t>
      </w:r>
      <w:r w:rsidR="00E779C5" w:rsidRPr="0042057B">
        <w:t xml:space="preserve">n </w:t>
      </w:r>
      <w:bookmarkStart w:id="56" w:name="_Hlk532539775"/>
      <w:r w:rsidR="00E779C5" w:rsidRPr="0042057B">
        <w:t>SLD in reading</w:t>
      </w:r>
      <w:r w:rsidR="00C53E51">
        <w:t xml:space="preserve"> </w:t>
      </w:r>
      <w:bookmarkEnd w:id="56"/>
      <w:r w:rsidRPr="0042057B">
        <w:t xml:space="preserve">if their reading z-score was </w:t>
      </w:r>
      <w:bookmarkStart w:id="57" w:name="_Hlk523739807"/>
      <w:r w:rsidRPr="0042057B">
        <w:t>≤ -1</w:t>
      </w:r>
      <w:bookmarkEnd w:id="57"/>
      <w:r w:rsidRPr="0042057B">
        <w:t xml:space="preserve">.5 and as having no </w:t>
      </w:r>
      <w:r w:rsidR="00E779C5" w:rsidRPr="0042057B">
        <w:t>SLD in reading</w:t>
      </w:r>
      <w:r w:rsidRPr="0042057B">
        <w:t xml:space="preserve"> if this z-score was </w:t>
      </w:r>
      <w:r w:rsidRPr="002152A3">
        <w:t xml:space="preserve">&gt; </w:t>
      </w:r>
      <w:r w:rsidRPr="0042057B">
        <w:t>-1, independent from the</w:t>
      </w:r>
      <w:r w:rsidR="007207D5" w:rsidRPr="0042057B">
        <w:t>ir</w:t>
      </w:r>
      <w:r w:rsidRPr="0042057B">
        <w:t xml:space="preserve"> test scores in the </w:t>
      </w:r>
      <w:r w:rsidR="00300B5B" w:rsidRPr="0042057B">
        <w:t xml:space="preserve">spelling and arithmetic </w:t>
      </w:r>
      <w:r w:rsidRPr="0042057B">
        <w:t xml:space="preserve">domains. </w:t>
      </w:r>
      <w:r w:rsidR="00300B5B" w:rsidRPr="0042057B">
        <w:t>Th</w:t>
      </w:r>
      <w:r w:rsidR="00832ABB">
        <w:t>is</w:t>
      </w:r>
      <w:r w:rsidR="00300B5B" w:rsidRPr="0042057B">
        <w:t xml:space="preserve"> variable</w:t>
      </w:r>
      <w:r w:rsidR="00832ABB">
        <w:t xml:space="preserve"> was</w:t>
      </w:r>
      <w:r w:rsidR="00300B5B" w:rsidRPr="0042057B">
        <w:t xml:space="preserve"> constructed in a similar way for “spelling disorder” and “arithmetic disorder”.</w:t>
      </w:r>
      <w:r w:rsidR="00C53E51">
        <w:t xml:space="preserve"> </w:t>
      </w:r>
      <w:bookmarkStart w:id="58" w:name="move509489133"/>
      <w:bookmarkEnd w:id="58"/>
      <w:r w:rsidRPr="0042057B">
        <w:lastRenderedPageBreak/>
        <w:t xml:space="preserve">Third, </w:t>
      </w:r>
      <w:bookmarkStart w:id="59" w:name="_Hlk532540736"/>
      <w:bookmarkStart w:id="60" w:name="OLE_LINK6"/>
      <w:r w:rsidRPr="0042057B">
        <w:t xml:space="preserve">a </w:t>
      </w:r>
      <w:r w:rsidR="004551BD" w:rsidRPr="0042057B">
        <w:t xml:space="preserve">count </w:t>
      </w:r>
      <w:r w:rsidRPr="0042057B">
        <w:t xml:space="preserve">variable </w:t>
      </w:r>
      <w:bookmarkEnd w:id="59"/>
      <w:bookmarkEnd w:id="60"/>
      <w:r w:rsidRPr="0042057B">
        <w:t>indicat</w:t>
      </w:r>
      <w:r w:rsidR="00BA4E70">
        <w:t>ed</w:t>
      </w:r>
      <w:r w:rsidRPr="0042057B">
        <w:t xml:space="preserve"> the number of domains in which the child had an SLD (possible </w:t>
      </w:r>
      <w:r w:rsidR="00E779C5" w:rsidRPr="0042057B">
        <w:t>values</w:t>
      </w:r>
      <w:r w:rsidRPr="0042057B">
        <w:t>: 0</w:t>
      </w:r>
      <w:r w:rsidR="00E779C5" w:rsidRPr="0042057B">
        <w:t xml:space="preserve">, 1, 2, </w:t>
      </w:r>
      <w:r w:rsidR="00CE2133" w:rsidRPr="0042057B">
        <w:t xml:space="preserve">or </w:t>
      </w:r>
      <w:r w:rsidRPr="0042057B">
        <w:t xml:space="preserve">3). </w:t>
      </w:r>
      <w:r w:rsidR="00CE2133" w:rsidRPr="0042057B">
        <w:t xml:space="preserve">For example, a child </w:t>
      </w:r>
      <w:r w:rsidR="00C53E51">
        <w:t>who</w:t>
      </w:r>
      <w:r w:rsidR="00C53E51" w:rsidRPr="0042057B">
        <w:t xml:space="preserve"> </w:t>
      </w:r>
      <w:r w:rsidR="00CE2133" w:rsidRPr="0042057B">
        <w:t xml:space="preserve">was classified as having an SLD in reading and in spelling, but not in arithmetic, received a value of 2. </w:t>
      </w:r>
      <w:r w:rsidRPr="0042057B">
        <w:t xml:space="preserve">Children </w:t>
      </w:r>
      <w:r w:rsidR="00BA4E70">
        <w:t>with</w:t>
      </w:r>
      <w:r w:rsidRPr="0042057B">
        <w:t xml:space="preserve"> </w:t>
      </w:r>
      <w:r w:rsidR="00CE2133" w:rsidRPr="0042057B">
        <w:t xml:space="preserve">a </w:t>
      </w:r>
      <w:r w:rsidRPr="0042057B">
        <w:t xml:space="preserve">z-score </w:t>
      </w:r>
      <w:r w:rsidR="00CE2133" w:rsidRPr="0042057B">
        <w:t xml:space="preserve">between </w:t>
      </w:r>
      <w:r w:rsidRPr="0042057B">
        <w:t>&gt; -1.5 and ≤ -1</w:t>
      </w:r>
      <w:r w:rsidR="00CE2133" w:rsidRPr="0042057B">
        <w:t xml:space="preserve"> in at least one of the three domains</w:t>
      </w:r>
      <w:r w:rsidRPr="0042057B">
        <w:t xml:space="preserve"> were excluded.</w:t>
      </w:r>
      <w:r w:rsidR="00C53E51">
        <w:t xml:space="preserve"> </w:t>
      </w:r>
      <w:r w:rsidRPr="0042057B">
        <w:t xml:space="preserve">Fourth, </w:t>
      </w:r>
      <w:r w:rsidR="004551BD" w:rsidRPr="0042057B">
        <w:t xml:space="preserve">based on the </w:t>
      </w:r>
      <w:r w:rsidR="00BA4E70">
        <w:t xml:space="preserve">count </w:t>
      </w:r>
      <w:r w:rsidR="004551BD" w:rsidRPr="0042057B">
        <w:t xml:space="preserve">variable, </w:t>
      </w:r>
      <w:r w:rsidRPr="0042057B">
        <w:t xml:space="preserve">we created a categorical variable indicating whether a child had </w:t>
      </w:r>
      <w:r w:rsidR="004551BD" w:rsidRPr="0042057B">
        <w:t>“</w:t>
      </w:r>
      <w:r w:rsidRPr="0042057B">
        <w:t>no SLD</w:t>
      </w:r>
      <w:r w:rsidR="004551BD" w:rsidRPr="0042057B">
        <w:t>”</w:t>
      </w:r>
      <w:bookmarkStart w:id="61" w:name="_Hlk532540592"/>
      <w:r w:rsidR="004551BD" w:rsidRPr="0042057B">
        <w:t xml:space="preserve"> (number of SLDs = 0)</w:t>
      </w:r>
      <w:bookmarkEnd w:id="61"/>
      <w:r w:rsidRPr="0042057B">
        <w:t xml:space="preserve">, an </w:t>
      </w:r>
      <w:r w:rsidR="004551BD" w:rsidRPr="0042057B">
        <w:t>“</w:t>
      </w:r>
      <w:r w:rsidRPr="0042057B">
        <w:t>isolated SLD</w:t>
      </w:r>
      <w:r w:rsidR="004551BD" w:rsidRPr="0042057B">
        <w:t>” (number of SLDs = 1)</w:t>
      </w:r>
      <w:r w:rsidRPr="0042057B">
        <w:t xml:space="preserve">, or </w:t>
      </w:r>
      <w:r w:rsidR="004551BD" w:rsidRPr="0042057B">
        <w:t>“</w:t>
      </w:r>
      <w:r w:rsidRPr="0042057B">
        <w:t>comorbid SLDs</w:t>
      </w:r>
      <w:r w:rsidR="004551BD" w:rsidRPr="0042057B">
        <w:t>” (number of SLDs &gt; 1).</w:t>
      </w:r>
    </w:p>
    <w:p w14:paraId="5E7A2608" w14:textId="5BF0EE23" w:rsidR="005E262D" w:rsidRPr="0042057B" w:rsidRDefault="005E24D9" w:rsidP="002152A3">
      <w:pPr>
        <w:spacing w:line="480" w:lineRule="auto"/>
        <w:jc w:val="left"/>
      </w:pPr>
      <w:r w:rsidRPr="0042057B">
        <w:t xml:space="preserve">In line with the cut-off of more than 1 SD used in the original DISYPS-II, we classified children as fulfilling the cut-off score for </w:t>
      </w:r>
      <w:r w:rsidR="00552549" w:rsidRPr="0042057B">
        <w:t xml:space="preserve">each of the disorders </w:t>
      </w:r>
      <w:r w:rsidRPr="0042057B">
        <w:t xml:space="preserve">anxiety, depression, ADHD, </w:t>
      </w:r>
      <w:r w:rsidR="00F72E8C" w:rsidRPr="0042057B">
        <w:t>or conduct disorder</w:t>
      </w:r>
      <w:r w:rsidRPr="0042057B">
        <w:t xml:space="preserve"> when they had a z-score of </w:t>
      </w:r>
      <w:r w:rsidR="00006255">
        <w:rPr>
          <w:rFonts w:ascii="Calibri" w:hAnsi="Calibri"/>
        </w:rPr>
        <w:t>≥</w:t>
      </w:r>
      <w:r w:rsidRPr="0042057B">
        <w:t xml:space="preserve"> 1 in the respective questionnaire. We created </w:t>
      </w:r>
      <w:r w:rsidR="00D6684F" w:rsidRPr="0042057B">
        <w:t xml:space="preserve">a </w:t>
      </w:r>
      <w:r w:rsidRPr="0042057B">
        <w:t xml:space="preserve">categorical variable </w:t>
      </w:r>
      <w:r w:rsidR="00D6684F" w:rsidRPr="0042057B">
        <w:t xml:space="preserve">for each area of psychopathology </w:t>
      </w:r>
      <w:r w:rsidRPr="0042057B">
        <w:t xml:space="preserve">that indicated whether a child </w:t>
      </w:r>
      <w:r w:rsidR="00C53E51">
        <w:t>had</w:t>
      </w:r>
      <w:r w:rsidRPr="0042057B">
        <w:t xml:space="preserve"> the respective psychopathology. Based on these </w:t>
      </w:r>
      <w:r w:rsidR="00D6684F" w:rsidRPr="0042057B">
        <w:t xml:space="preserve">four </w:t>
      </w:r>
      <w:r w:rsidRPr="0042057B">
        <w:t xml:space="preserve">variables, we created an additional variable indicating the number of areas in which the cut-off score for a psychopathology </w:t>
      </w:r>
      <w:r w:rsidR="00C53E51">
        <w:t xml:space="preserve">was fulfilled </w:t>
      </w:r>
      <w:r w:rsidRPr="0042057B">
        <w:t xml:space="preserve">(range: 0–4). </w:t>
      </w:r>
    </w:p>
    <w:p w14:paraId="0F11FA4B" w14:textId="77777777" w:rsidR="005E262D" w:rsidRPr="0042057B" w:rsidRDefault="005E262D" w:rsidP="002152A3">
      <w:pPr>
        <w:spacing w:line="480" w:lineRule="auto"/>
        <w:jc w:val="left"/>
      </w:pPr>
    </w:p>
    <w:p w14:paraId="3FBBCC9D" w14:textId="05BA4E91" w:rsidR="005E262D" w:rsidRPr="003B5603" w:rsidRDefault="003B5603" w:rsidP="002152A3">
      <w:pPr>
        <w:pStyle w:val="Heading"/>
        <w:spacing w:line="480" w:lineRule="auto"/>
        <w:jc w:val="left"/>
        <w:outlineLvl w:val="1"/>
        <w:rPr>
          <w:b/>
        </w:rPr>
      </w:pPr>
      <w:r>
        <w:rPr>
          <w:b/>
        </w:rPr>
        <w:t>Statistical A</w:t>
      </w:r>
      <w:r w:rsidR="005E24D9" w:rsidRPr="003B5603">
        <w:rPr>
          <w:b/>
        </w:rPr>
        <w:t xml:space="preserve">nalyses </w:t>
      </w:r>
    </w:p>
    <w:p w14:paraId="22A573CF" w14:textId="6D11A26F" w:rsidR="005E262D" w:rsidRPr="0042057B" w:rsidRDefault="005E24D9" w:rsidP="00A449F5">
      <w:pPr>
        <w:spacing w:line="480" w:lineRule="auto"/>
        <w:jc w:val="left"/>
      </w:pPr>
      <w:r w:rsidRPr="0042057B">
        <w:t xml:space="preserve">We used descriptive statistics to compare the children in the different SLD-groups with regard to the </w:t>
      </w:r>
      <w:r w:rsidR="0038045E">
        <w:t>occurrence</w:t>
      </w:r>
      <w:r w:rsidRPr="0042057B">
        <w:t xml:space="preserve"> of</w:t>
      </w:r>
      <w:r w:rsidR="0038045E">
        <w:t xml:space="preserve"> </w:t>
      </w:r>
      <w:r w:rsidRPr="0042057B">
        <w:t xml:space="preserve">anxiety, depression, ADHD, and conduct disorder. To illustrate the overlap of the different psychopathologies in children with and without SLD, we used the visualization technique “UpSet” </w:t>
      </w:r>
      <w:bookmarkStart w:id="62" w:name="__Fieldmark__2669_1538433521"/>
      <w:r>
        <w:t>(Lex, Gehlenborg, Strobelt, Vuillemot, &amp; Pfister, 2014).</w:t>
      </w:r>
      <w:bookmarkEnd w:id="62"/>
      <w:r w:rsidRPr="0042057B">
        <w:t xml:space="preserve"> We first compared the overlap </w:t>
      </w:r>
      <w:r w:rsidR="008B40EC" w:rsidRPr="0042057B">
        <w:t xml:space="preserve">of the different psychopathologies </w:t>
      </w:r>
      <w:r w:rsidRPr="0042057B">
        <w:t xml:space="preserve">between children </w:t>
      </w:r>
      <w:r w:rsidR="00C53E51">
        <w:t>with and without</w:t>
      </w:r>
      <w:r w:rsidRPr="0042057B">
        <w:t xml:space="preserve"> SLD. In a second step, we compared the overlap between the different SLDs.</w:t>
      </w:r>
    </w:p>
    <w:p w14:paraId="40589EB2" w14:textId="4D43BC1D" w:rsidR="005E262D" w:rsidRPr="0042057B" w:rsidRDefault="005E24D9" w:rsidP="00A449F5">
      <w:pPr>
        <w:spacing w:line="480" w:lineRule="auto"/>
        <w:jc w:val="left"/>
      </w:pPr>
      <w:r w:rsidRPr="0042057B">
        <w:t xml:space="preserve">We used one-sided Fisher’s exact tests to test whether the occurrence of psychopathology in the respective areas was significantly </w:t>
      </w:r>
      <w:r w:rsidR="00C53E51">
        <w:t xml:space="preserve">increased in cases of </w:t>
      </w:r>
      <w:r w:rsidRPr="0042057B">
        <w:t xml:space="preserve">SLD. </w:t>
      </w:r>
      <w:bookmarkStart w:id="63" w:name="_Hlk523759691"/>
      <w:r w:rsidRPr="0042057B">
        <w:t xml:space="preserve">We computed this test for </w:t>
      </w:r>
      <w:bookmarkEnd w:id="63"/>
      <w:r w:rsidRPr="0042057B">
        <w:t xml:space="preserve">each of the four areas of psychopathology and for the presence of SLD in general, as well as separately </w:t>
      </w:r>
      <w:r w:rsidRPr="0042057B">
        <w:lastRenderedPageBreak/>
        <w:t xml:space="preserve">for reading, spelling, and arithmetic SLD. </w:t>
      </w:r>
      <w:bookmarkStart w:id="64" w:name="_Hlk523819972"/>
      <w:r w:rsidR="00C53E51">
        <w:t>T</w:t>
      </w:r>
      <w:r w:rsidRPr="0042057B">
        <w:t xml:space="preserve">he </w:t>
      </w:r>
      <w:bookmarkStart w:id="65" w:name="_Hlk523820153"/>
      <w:r w:rsidRPr="0042057B">
        <w:t>odds ratio</w:t>
      </w:r>
      <w:bookmarkEnd w:id="64"/>
      <w:r w:rsidRPr="0042057B">
        <w:t xml:space="preserve"> (OR) with 95% confidence intervals</w:t>
      </w:r>
      <w:bookmarkEnd w:id="65"/>
      <w:r w:rsidRPr="0042057B">
        <w:t xml:space="preserve"> based on the </w:t>
      </w:r>
      <w:bookmarkStart w:id="66" w:name="_Hlk523820621"/>
      <w:r w:rsidRPr="0042057B">
        <w:t xml:space="preserve">adjusted inverse hyperbolic sine transformation </w:t>
      </w:r>
      <w:bookmarkEnd w:id="66"/>
      <w:r w:rsidRPr="0042057B">
        <w:t xml:space="preserve">procedure (with pseudo-frequencies ψ1 = 0.6 and ψ2 = 0.4; </w:t>
      </w:r>
      <w:bookmarkStart w:id="67" w:name="__Fieldmark__2709_1538433521"/>
      <w:r>
        <w:t>Fagerland &amp; Newcombe, 2013)</w:t>
      </w:r>
      <w:r w:rsidR="00C53E51">
        <w:t xml:space="preserve"> provided </w:t>
      </w:r>
      <w:r w:rsidR="00C53E51" w:rsidRPr="0042057B">
        <w:t>a measure of effect size</w:t>
      </w:r>
      <w:r>
        <w:t>.</w:t>
      </w:r>
      <w:bookmarkEnd w:id="67"/>
    </w:p>
    <w:p w14:paraId="22CCEBFB" w14:textId="7BAF904F" w:rsidR="005E262D" w:rsidRPr="0042057B" w:rsidRDefault="005E24D9" w:rsidP="00A449F5">
      <w:pPr>
        <w:spacing w:line="480" w:lineRule="auto"/>
        <w:jc w:val="left"/>
      </w:pPr>
      <w:bookmarkStart w:id="68" w:name="_Hlk523824780"/>
      <w:r w:rsidRPr="0042057B">
        <w:t xml:space="preserve">To test the hypothesis that </w:t>
      </w:r>
      <w:bookmarkEnd w:id="68"/>
      <w:r w:rsidRPr="0042057B">
        <w:t xml:space="preserve">the more academic domains are affected, the higher the risk for psychopathology, we used a trend test based on the generalized linear model </w:t>
      </w:r>
      <w:bookmarkStart w:id="69" w:name="_Hlk523826670"/>
      <w:r w:rsidRPr="0042057B">
        <w:t xml:space="preserve">with logit link function </w:t>
      </w:r>
      <w:bookmarkEnd w:id="69"/>
      <w:r w:rsidRPr="0042057B">
        <w:t xml:space="preserve">(logistic regression) and </w:t>
      </w:r>
      <w:bookmarkStart w:id="70" w:name="_Hlk523825031"/>
      <w:r w:rsidRPr="0042057B">
        <w:t xml:space="preserve">the </w:t>
      </w:r>
      <w:bookmarkStart w:id="71" w:name="OLE_LINK4"/>
      <w:bookmarkStart w:id="72" w:name="OLE_LINK3"/>
      <w:r w:rsidRPr="0042057B">
        <w:t xml:space="preserve">Wald </w:t>
      </w:r>
      <w:bookmarkEnd w:id="71"/>
      <w:bookmarkEnd w:id="72"/>
      <w:r w:rsidRPr="0042057B">
        <w:t xml:space="preserve">test statistic </w:t>
      </w:r>
      <w:bookmarkEnd w:id="70"/>
      <w:r w:rsidRPr="0042057B">
        <w:t>(see</w:t>
      </w:r>
      <w:bookmarkStart w:id="73" w:name="__Fieldmark__2751_1538433521"/>
      <w:r>
        <w:t xml:space="preserve"> Fagerland, Lydersen, &amp; Laake, 2017).</w:t>
      </w:r>
      <w:bookmarkEnd w:id="73"/>
      <w:r w:rsidRPr="0042057B">
        <w:t xml:space="preserve"> </w:t>
      </w:r>
      <w:bookmarkStart w:id="74" w:name="_Hlk523826893"/>
      <w:bookmarkStart w:id="75" w:name="OLE_LINK5"/>
      <w:r w:rsidRPr="0042057B">
        <w:t xml:space="preserve">Additionally, we computed an estimate for the trend as OR and the associated 95% </w:t>
      </w:r>
      <w:bookmarkStart w:id="76" w:name="_Hlk523826131"/>
      <w:r w:rsidRPr="0042057B">
        <w:t>Wald</w:t>
      </w:r>
      <w:bookmarkEnd w:id="76"/>
      <w:r w:rsidRPr="0042057B">
        <w:t xml:space="preserve"> confidence interval. </w:t>
      </w:r>
      <w:bookmarkEnd w:id="74"/>
      <w:bookmarkEnd w:id="75"/>
      <w:r w:rsidRPr="0042057B">
        <w:t>For each of the four areas of psychopathology, we tested for a positive trend (i.e., one-sided test) in their occurrence over the levels no SLD, isolated SLD, and comorbid SLD. As post-hoc tests, we used one-sided Fisher’s exact tests.</w:t>
      </w:r>
    </w:p>
    <w:p w14:paraId="2A85C371" w14:textId="77777777" w:rsidR="005E262D" w:rsidRPr="0042057B" w:rsidRDefault="005E24D9" w:rsidP="002152A3">
      <w:pPr>
        <w:spacing w:line="480" w:lineRule="auto"/>
        <w:jc w:val="left"/>
      </w:pPr>
      <w:r w:rsidRPr="0042057B">
        <w:t>To test the hypothesis that the number of psychopathological areas increases with the number of SLDs</w:t>
      </w:r>
      <w:bookmarkStart w:id="77" w:name="_Hlk523760954"/>
      <w:r w:rsidRPr="0042057B">
        <w:t xml:space="preserve">, </w:t>
      </w:r>
      <w:bookmarkStart w:id="78" w:name="_Hlk523760750"/>
      <w:r w:rsidRPr="0042057B">
        <w:t>we used a generalized linear model with log link function (Poisson regression</w:t>
      </w:r>
      <w:bookmarkEnd w:id="77"/>
      <w:bookmarkEnd w:id="78"/>
      <w:r w:rsidRPr="0042057B">
        <w:t xml:space="preserve">), </w:t>
      </w:r>
      <w:bookmarkStart w:id="79" w:name="_Hlk523760909"/>
      <w:bookmarkEnd w:id="79"/>
      <w:r w:rsidRPr="0042057B">
        <w:t xml:space="preserve">with the </w:t>
      </w:r>
      <w:bookmarkStart w:id="80" w:name="_Hlk531714840"/>
      <w:r w:rsidRPr="0042057B">
        <w:t xml:space="preserve">number of SLDs as predictor and the number of psychopathological areas as outcome </w:t>
      </w:r>
      <w:bookmarkEnd w:id="80"/>
      <w:r w:rsidRPr="0042057B">
        <w:t>variable.</w:t>
      </w:r>
    </w:p>
    <w:p w14:paraId="2CF27E2E" w14:textId="1E012812" w:rsidR="005E262D" w:rsidRDefault="005E24D9" w:rsidP="0038045E">
      <w:pPr>
        <w:spacing w:line="480" w:lineRule="auto"/>
        <w:jc w:val="left"/>
      </w:pPr>
      <w:r>
        <w:t>For each of the hypotheses, we corrected for multiple testing by setting the false discovery rate (FDR) to .05 using the modified FDR procedure by Benjamini and Yekutieli (2001).</w:t>
      </w:r>
    </w:p>
    <w:p w14:paraId="6DDF6454" w14:textId="77777777" w:rsidR="005E262D" w:rsidRDefault="005E262D">
      <w:pPr>
        <w:spacing w:line="480" w:lineRule="auto"/>
      </w:pPr>
    </w:p>
    <w:p w14:paraId="18A3D017" w14:textId="3CD0454C" w:rsidR="005E262D" w:rsidRPr="006B6C50" w:rsidRDefault="005E24D9" w:rsidP="006B6C50">
      <w:pPr>
        <w:spacing w:line="480" w:lineRule="auto"/>
        <w:jc w:val="center"/>
        <w:outlineLvl w:val="0"/>
        <w:rPr>
          <w:b/>
        </w:rPr>
      </w:pPr>
      <w:r w:rsidRPr="006B6C50">
        <w:rPr>
          <w:b/>
        </w:rPr>
        <w:t>Results</w:t>
      </w:r>
    </w:p>
    <w:p w14:paraId="20714C76" w14:textId="05B0D405" w:rsidR="00975612" w:rsidRPr="003B5603" w:rsidRDefault="003B5603" w:rsidP="002152A3">
      <w:pPr>
        <w:pStyle w:val="Heading"/>
        <w:spacing w:line="480" w:lineRule="auto"/>
        <w:jc w:val="left"/>
        <w:outlineLvl w:val="1"/>
        <w:rPr>
          <w:b/>
        </w:rPr>
      </w:pPr>
      <w:r>
        <w:rPr>
          <w:b/>
        </w:rPr>
        <w:t>Numbers and P</w:t>
      </w:r>
      <w:r w:rsidR="00975612" w:rsidRPr="003B5603">
        <w:rPr>
          <w:b/>
        </w:rPr>
        <w:t xml:space="preserve">ercentages of </w:t>
      </w:r>
      <w:r>
        <w:rPr>
          <w:b/>
        </w:rPr>
        <w:t>C</w:t>
      </w:r>
      <w:r w:rsidR="00975612" w:rsidRPr="003B5603">
        <w:rPr>
          <w:b/>
        </w:rPr>
        <w:t xml:space="preserve">hildren with </w:t>
      </w:r>
      <w:r>
        <w:rPr>
          <w:b/>
        </w:rPr>
        <w:t>P</w:t>
      </w:r>
      <w:r w:rsidR="00975612" w:rsidRPr="003B5603">
        <w:rPr>
          <w:b/>
        </w:rPr>
        <w:t xml:space="preserve">sychopathology per SLD </w:t>
      </w:r>
      <w:r>
        <w:rPr>
          <w:b/>
        </w:rPr>
        <w:t>G</w:t>
      </w:r>
      <w:r w:rsidR="00975612" w:rsidRPr="003B5603">
        <w:rPr>
          <w:b/>
        </w:rPr>
        <w:t xml:space="preserve">roup </w:t>
      </w:r>
    </w:p>
    <w:p w14:paraId="39D10604" w14:textId="02070525" w:rsidR="000E28AA" w:rsidRDefault="00A22AFE" w:rsidP="000E28AA">
      <w:pPr>
        <w:pStyle w:val="Heading"/>
        <w:spacing w:line="480" w:lineRule="auto"/>
        <w:jc w:val="left"/>
      </w:pPr>
      <w:r w:rsidRPr="0042057B">
        <w:t xml:space="preserve">An isolated spelling </w:t>
      </w:r>
      <w:bookmarkStart w:id="81" w:name="_Hlk534642441"/>
      <w:r w:rsidR="00545488" w:rsidRPr="00545488">
        <w:t xml:space="preserve">disorder occurs in 47 cases (1.6%) within the sample; an isolated reading disorder in 55 cases (1.8%), and arithmetic disorder in 56 cases (1.9%). Table 1 shows the numbers of children that were categorized into each of the eight SLD groups </w:t>
      </w:r>
      <w:r w:rsidR="000E28AA">
        <w:t xml:space="preserve">as well as the numbers within these groups for which the chosen cut-off for anxiety, depression, conduct </w:t>
      </w:r>
      <w:r w:rsidR="000E28AA">
        <w:lastRenderedPageBreak/>
        <w:t xml:space="preserve">disorder, or ADHD was fulfilled. We refer to the Table in the Supplemental Material for information about the average intelligence quotients as well as reading, spelling, and arithmetic T-scores per SLD group. </w:t>
      </w:r>
    </w:p>
    <w:p w14:paraId="692857CF" w14:textId="77777777" w:rsidR="00545488" w:rsidRDefault="000E28AA" w:rsidP="00545488">
      <w:pPr>
        <w:pStyle w:val="Heading"/>
        <w:spacing w:line="480" w:lineRule="auto"/>
        <w:jc w:val="left"/>
      </w:pPr>
      <w:r>
        <w:t xml:space="preserve">The individual group sizes are relatively small. Based on the descriptive statistics, the occurrence of psychopathology in all four areas seems higher in the 7 SLD groups than in the group of children without SLD, except for the occurrence of conduct disorder in isolated reading disorder. The occurrence of psychopathology seems to be highest in children with SLDs in multiple areas. Remarkably </w:t>
      </w:r>
      <w:r w:rsidR="00545488">
        <w:t>high are the occurrence of depression in children with comorbid reading and spelling disorder (52%), conduct disorder in children with comorbid reading and arithmetic disorder (42%), and of ADHD in children with combined spelling and arithmetic disorder (44%). For children classified as having any SLD, the occurrence of comorbid psychopathology are 21% (anxiety), 28% (depression), 28% (ADHD), and 22% (conduct disorder).</w:t>
      </w:r>
    </w:p>
    <w:p w14:paraId="436C2B31" w14:textId="4BBD9251" w:rsidR="005E262D" w:rsidRPr="0042057B" w:rsidRDefault="00545488" w:rsidP="00545488">
      <w:pPr>
        <w:pStyle w:val="Heading"/>
        <w:spacing w:line="480" w:lineRule="auto"/>
        <w:jc w:val="left"/>
      </w:pPr>
      <w:r>
        <w:t xml:space="preserve">Figure 1 displays the number of areas with psychopathology for the more broadly defined groups of children with “any SLD” (n = 400), “reading disorder” (n = 177), “spelling disorder” (n = 182), and “arithmetic disorder” (n = 157). The percentage of children without any </w:t>
      </w:r>
      <w:r w:rsidR="000E28AA">
        <w:t xml:space="preserve">psychopathology is clearly lower in children with an SLD than in those without an SLD. While psychopathology in a single area occurs equally </w:t>
      </w:r>
      <w:r w:rsidR="004D0C36">
        <w:t>often in</w:t>
      </w:r>
      <w:r w:rsidR="005533F9" w:rsidRPr="0042057B">
        <w:t xml:space="preserve"> children with and without SLD</w:t>
      </w:r>
      <w:r w:rsidR="00C112C3" w:rsidRPr="0042057B">
        <w:t>,</w:t>
      </w:r>
      <w:r w:rsidR="005533F9" w:rsidRPr="0042057B">
        <w:t xml:space="preserve"> </w:t>
      </w:r>
      <w:r w:rsidR="004D0C36">
        <w:t>p</w:t>
      </w:r>
      <w:r w:rsidR="008B40EC" w:rsidRPr="0042057B">
        <w:t xml:space="preserve">sychopathology </w:t>
      </w:r>
      <w:r w:rsidR="005E24D9" w:rsidRPr="0042057B">
        <w:t xml:space="preserve">in two or more areas </w:t>
      </w:r>
      <w:r w:rsidR="004D0C36">
        <w:t>occurs more often in children with</w:t>
      </w:r>
      <w:r w:rsidR="00B22B20">
        <w:t xml:space="preserve"> </w:t>
      </w:r>
      <w:r w:rsidR="005E24D9" w:rsidRPr="0042057B">
        <w:t>SLD.</w:t>
      </w:r>
    </w:p>
    <w:bookmarkEnd w:id="81"/>
    <w:p w14:paraId="27C1CD58" w14:textId="77777777" w:rsidR="005E262D" w:rsidRPr="0042057B" w:rsidRDefault="005E262D" w:rsidP="00B1204E">
      <w:pPr>
        <w:spacing w:line="480" w:lineRule="auto"/>
        <w:jc w:val="left"/>
      </w:pPr>
    </w:p>
    <w:p w14:paraId="50EF7AF1" w14:textId="1B13FAB6" w:rsidR="005E262D" w:rsidRPr="003B5603" w:rsidRDefault="003B5603" w:rsidP="002152A3">
      <w:pPr>
        <w:pStyle w:val="Heading"/>
        <w:spacing w:line="480" w:lineRule="auto"/>
        <w:jc w:val="left"/>
        <w:outlineLvl w:val="1"/>
        <w:rPr>
          <w:b/>
        </w:rPr>
      </w:pPr>
      <w:r>
        <w:rPr>
          <w:b/>
        </w:rPr>
        <w:t>Overlap in P</w:t>
      </w:r>
      <w:r w:rsidR="005E24D9" w:rsidRPr="003B5603">
        <w:rPr>
          <w:b/>
        </w:rPr>
        <w:t xml:space="preserve">sychopathology within the SLD </w:t>
      </w:r>
      <w:r>
        <w:rPr>
          <w:b/>
        </w:rPr>
        <w:t>G</w:t>
      </w:r>
      <w:r w:rsidR="005E24D9" w:rsidRPr="003B5603">
        <w:rPr>
          <w:b/>
        </w:rPr>
        <w:t xml:space="preserve">roups </w:t>
      </w:r>
    </w:p>
    <w:p w14:paraId="0E4C3E74" w14:textId="762AF625" w:rsidR="005E262D" w:rsidRPr="0042057B" w:rsidRDefault="005E24D9" w:rsidP="002152A3">
      <w:pPr>
        <w:spacing w:line="480" w:lineRule="auto"/>
        <w:jc w:val="left"/>
      </w:pPr>
      <w:r w:rsidRPr="0042057B">
        <w:lastRenderedPageBreak/>
        <w:t xml:space="preserve">Figure 2 illustrates this overlap between anxiety, depression, conduct disorder, and ADHD. In children without SLD, anxiety occurs most often, followed by conduct disorder. The graphs show that in children with SLD (note that there is overlap between these SLD-groups, because classification was done independent from the presence of a disorder in the other domains) there is a high degree of comorbidity between different psychopathologies. Within the group of children with any SLD, the highest rates occur for (1) ADHD only, (2) comorbid ADHD, depression, and conduct disorder, and (3) comorbidity of all four types of </w:t>
      </w:r>
      <w:r w:rsidR="008B40EC" w:rsidRPr="0042057B">
        <w:t>psychopathology</w:t>
      </w:r>
      <w:r w:rsidRPr="0042057B">
        <w:t xml:space="preserve">. </w:t>
      </w:r>
      <w:r w:rsidR="004D0C36">
        <w:t>G</w:t>
      </w:r>
      <w:r w:rsidRPr="0042057B">
        <w:t>roup</w:t>
      </w:r>
      <w:r w:rsidR="004D0C36">
        <w:t xml:space="preserve"> (3)</w:t>
      </w:r>
      <w:r w:rsidRPr="0042057B">
        <w:t xml:space="preserve"> is largest in cases of reading-related or arithmetic SLD as well. In children with spelling disorder, the largest group is formed by those with combined ADHD, depression, and conduct disorder, followed by the group with only ADHD. In children with reading disorder, depression occur</w:t>
      </w:r>
      <w:r w:rsidR="008B40EC" w:rsidRPr="0042057B">
        <w:t>s</w:t>
      </w:r>
      <w:r w:rsidRPr="0042057B">
        <w:t xml:space="preserve"> relatively frequently as well.</w:t>
      </w:r>
    </w:p>
    <w:p w14:paraId="1E04A5E2" w14:textId="77777777" w:rsidR="005E262D" w:rsidRPr="0042057B" w:rsidRDefault="005E262D" w:rsidP="002152A3">
      <w:pPr>
        <w:spacing w:line="480" w:lineRule="auto"/>
        <w:jc w:val="left"/>
      </w:pPr>
    </w:p>
    <w:p w14:paraId="335C9C5B" w14:textId="02F8755E" w:rsidR="005E262D" w:rsidRPr="003B5603" w:rsidRDefault="005E24D9" w:rsidP="002152A3">
      <w:pPr>
        <w:pStyle w:val="Heading"/>
        <w:spacing w:line="480" w:lineRule="auto"/>
        <w:jc w:val="left"/>
        <w:outlineLvl w:val="1"/>
        <w:rPr>
          <w:b/>
        </w:rPr>
      </w:pPr>
      <w:r w:rsidRPr="003B5603">
        <w:rPr>
          <w:b/>
        </w:rPr>
        <w:t xml:space="preserve">Difference in </w:t>
      </w:r>
      <w:r w:rsidR="003B5603">
        <w:rPr>
          <w:b/>
        </w:rPr>
        <w:t>P</w:t>
      </w:r>
      <w:r w:rsidRPr="003B5603">
        <w:rPr>
          <w:b/>
        </w:rPr>
        <w:t xml:space="preserve">sychopathology between </w:t>
      </w:r>
      <w:r w:rsidR="003B5603">
        <w:rPr>
          <w:b/>
        </w:rPr>
        <w:t>C</w:t>
      </w:r>
      <w:r w:rsidRPr="003B5603">
        <w:rPr>
          <w:b/>
        </w:rPr>
        <w:t xml:space="preserve">hildren with and without SLD </w:t>
      </w:r>
    </w:p>
    <w:p w14:paraId="5F0EB12F" w14:textId="35C365F4" w:rsidR="000E28AA" w:rsidRDefault="005E24D9" w:rsidP="000E28AA">
      <w:pPr>
        <w:spacing w:line="480" w:lineRule="auto"/>
        <w:jc w:val="left"/>
      </w:pPr>
      <w:r w:rsidRPr="0042057B">
        <w:t xml:space="preserve">Table </w:t>
      </w:r>
      <w:r w:rsidR="00975612">
        <w:t>2</w:t>
      </w:r>
      <w:r w:rsidR="004D0C36" w:rsidRPr="0042057B">
        <w:t xml:space="preserve"> </w:t>
      </w:r>
      <w:r w:rsidRPr="0042057B">
        <w:t xml:space="preserve">shows the results of the </w:t>
      </w:r>
      <w:r w:rsidR="004D0C36" w:rsidRPr="0042057B">
        <w:t xml:space="preserve">Fisher’s exact tests </w:t>
      </w:r>
      <w:r w:rsidRPr="0042057B">
        <w:t xml:space="preserve">of the association between SLD status and the presence of anxiety, depression, conduct disorder, and ADHD. The occurrence of all four </w:t>
      </w:r>
      <w:r w:rsidR="0085486E" w:rsidRPr="0042057B">
        <w:t xml:space="preserve">different </w:t>
      </w:r>
      <w:r w:rsidR="00545488" w:rsidRPr="00545488">
        <w:t xml:space="preserve">psychopathologies is significantly higher in children with than without SLD (p&lt;.01). The odds of having ADHD are 3.67 (95% CI = 2.83–4.77) times higher if a child has an SLD. These odds are 3.33 (95% CI = 2.57–4.32) times higher for depression, 1.81 (95% CI = 1.38–2.38) times higher for anxiety, and 2.13 (95% CI = 1.63–2.8) times higher </w:t>
      </w:r>
      <w:r w:rsidR="000E28AA">
        <w:t>for conduct disorder.</w:t>
      </w:r>
    </w:p>
    <w:p w14:paraId="2C05F364" w14:textId="0BE7B24B" w:rsidR="00A22AFE" w:rsidRDefault="000E28AA" w:rsidP="000E28AA">
      <w:pPr>
        <w:spacing w:line="480" w:lineRule="auto"/>
        <w:jc w:val="left"/>
      </w:pPr>
      <w:r>
        <w:t xml:space="preserve">When looking separately at reading, spelling, and arithmetic disorder, psychopathology is also elevated, except for anxiety in children with spelling disorder, which cannot be considered as significant after FDR correction. For all three SLDs, the highest ORs are found for ADHD and depression. The odds for depression appear comparable between the three SLD-domains </w:t>
      </w:r>
      <w:r w:rsidR="00545488" w:rsidRPr="00545488">
        <w:lastRenderedPageBreak/>
        <w:t>(range 2.93–3.44). ADHD is more prevalent in cases of arithmetic (3.7 (95% CI = 2.61–5.28)) or spelling (3.81 (95% CI = 2.75–5.32)) disorder, compared to reading disorder (2.23 (95% CI = 1.57–3.24)</w:t>
      </w:r>
      <w:r>
        <w:t>).</w:t>
      </w:r>
    </w:p>
    <w:p w14:paraId="31485F4A" w14:textId="77777777" w:rsidR="000E28AA" w:rsidRPr="0042057B" w:rsidRDefault="000E28AA" w:rsidP="000E28AA">
      <w:pPr>
        <w:spacing w:line="480" w:lineRule="auto"/>
        <w:jc w:val="left"/>
      </w:pPr>
    </w:p>
    <w:p w14:paraId="7B570842" w14:textId="708E9B79" w:rsidR="00A22AFE" w:rsidRPr="006D4F63" w:rsidRDefault="006D4F63" w:rsidP="002152A3">
      <w:pPr>
        <w:pStyle w:val="Heading"/>
        <w:spacing w:line="480" w:lineRule="auto"/>
        <w:jc w:val="left"/>
        <w:outlineLvl w:val="1"/>
        <w:rPr>
          <w:b/>
        </w:rPr>
      </w:pPr>
      <w:r>
        <w:rPr>
          <w:b/>
        </w:rPr>
        <w:t>Relationship B</w:t>
      </w:r>
      <w:r w:rsidR="00A22AFE" w:rsidRPr="006D4F63">
        <w:rPr>
          <w:b/>
        </w:rPr>
        <w:t xml:space="preserve">etween the </w:t>
      </w:r>
      <w:r>
        <w:rPr>
          <w:b/>
        </w:rPr>
        <w:t>Nu</w:t>
      </w:r>
      <w:r w:rsidR="00A22AFE" w:rsidRPr="006D4F63">
        <w:rPr>
          <w:b/>
        </w:rPr>
        <w:t xml:space="preserve">mber of SLDs and the </w:t>
      </w:r>
      <w:r>
        <w:rPr>
          <w:b/>
        </w:rPr>
        <w:t>R</w:t>
      </w:r>
      <w:r w:rsidR="00A22AFE" w:rsidRPr="006D4F63">
        <w:rPr>
          <w:b/>
        </w:rPr>
        <w:t xml:space="preserve">isk for </w:t>
      </w:r>
      <w:r>
        <w:rPr>
          <w:b/>
        </w:rPr>
        <w:t>P</w:t>
      </w:r>
      <w:r w:rsidR="00A22AFE" w:rsidRPr="006D4F63">
        <w:rPr>
          <w:b/>
        </w:rPr>
        <w:t>sychopathology</w:t>
      </w:r>
    </w:p>
    <w:p w14:paraId="719F0908" w14:textId="77777777" w:rsidR="00545488" w:rsidRDefault="00A22AFE" w:rsidP="00545488">
      <w:pPr>
        <w:spacing w:line="480" w:lineRule="auto"/>
        <w:jc w:val="left"/>
      </w:pPr>
      <w:r w:rsidRPr="0042057B">
        <w:t xml:space="preserve">The risk for psychopathology increases with increasing number of SLDs. The trend tests show a significant positive trend for the rates of all four </w:t>
      </w:r>
      <w:r w:rsidR="000E28AA">
        <w:t xml:space="preserve">disorders </w:t>
      </w:r>
      <w:r w:rsidR="00545488">
        <w:t>(anxiety: z = 4.46, p &lt; .001; depression: z = 9.76, p &lt; .001; ADHD: z = 9.62, p &lt; .001; conduct disorder: z = 5.45, p &lt; .001) over the three levels “no SLD”, “isolated SLD”, and “comorbid SLD”. The estimates for the trend indicate that the odds of having depression or ADHD increase by a factor of 2.5 per level (depression: OR = 2.52; 95%-CI = 2.09–3.03; ADHD: OR = 2.51; 95%-CI = 2.08–3.03). The estimates for anxiety (OR = 1.57; 95%-CI = 1.29–1.91) and conduct disorder (OR = 1.73; 95%-CI = 1.42–2.1) indicate an increase in odds by around 50% per level.</w:t>
      </w:r>
    </w:p>
    <w:p w14:paraId="691ACB37" w14:textId="7D2A5EA2" w:rsidR="00A22AFE" w:rsidRPr="0042057B" w:rsidRDefault="00545488" w:rsidP="00545488">
      <w:pPr>
        <w:spacing w:line="480" w:lineRule="auto"/>
        <w:jc w:val="left"/>
      </w:pPr>
      <w:r>
        <w:t xml:space="preserve">The results of the post-hoc one-sided Fisher’s exact tests show that the occurrence of depression increases significantly over the three levels (no vs. isolated SLD: OR = 2.63, 95%-CI = 1.95–3.56, p &lt; .001; isolated vs. comorbid SLD: OR = 2.33, 95%-CI = 1.45–3.74, p &lt; .001). For the other three types of psychopathology, the trend is explained by a higher occurrence in children with an isolated SLD compared to no SLD (anxiety: OR = 1.65, 95%-CI = 1.21–2.27, p = .002; ADHD: OR = 3.3, 95%-CI = 2.47–4.45, p &lt; .001; conduct disorder: OR = 1.99, 95%-CI = 1.47–2.72, p &lt; .001). The increase in occurrence from isolated SLD to comorbid SLDs is not significant (anxiety: OR = 1.42, 95%-CI = 0.84–2.42, p = .13; ADHD: OR = 1.5, 95%-CI = 0.93–2.43, p = .069; conduct disorder: OR = 1.3, 95%-CI = 0.78–2.22, p = .201). Figure 3 </w:t>
      </w:r>
      <w:r w:rsidR="000E28AA">
        <w:t xml:space="preserve">illustrates the increase in occurrence of the psychopathologies with the number </w:t>
      </w:r>
      <w:r w:rsidR="00A22AFE" w:rsidRPr="0042057B">
        <w:t>of SLDs.</w:t>
      </w:r>
    </w:p>
    <w:p w14:paraId="43F2DCBD" w14:textId="77777777" w:rsidR="00A22AFE" w:rsidRPr="0042057B" w:rsidRDefault="00A22AFE" w:rsidP="002152A3">
      <w:pPr>
        <w:spacing w:line="480" w:lineRule="auto"/>
        <w:jc w:val="left"/>
      </w:pPr>
    </w:p>
    <w:p w14:paraId="570B1DBE" w14:textId="430618E9" w:rsidR="00A22AFE" w:rsidRPr="006D4F63" w:rsidRDefault="006D4F63" w:rsidP="002152A3">
      <w:pPr>
        <w:pStyle w:val="Heading"/>
        <w:spacing w:line="480" w:lineRule="auto"/>
        <w:jc w:val="left"/>
        <w:outlineLvl w:val="1"/>
        <w:rPr>
          <w:b/>
        </w:rPr>
      </w:pPr>
      <w:r>
        <w:rPr>
          <w:b/>
        </w:rPr>
        <w:t>Relationship B</w:t>
      </w:r>
      <w:r w:rsidR="00A22AFE" w:rsidRPr="006D4F63">
        <w:rPr>
          <w:b/>
        </w:rPr>
        <w:t xml:space="preserve">etween the </w:t>
      </w:r>
      <w:r>
        <w:rPr>
          <w:b/>
        </w:rPr>
        <w:t>N</w:t>
      </w:r>
      <w:r w:rsidR="00A22AFE" w:rsidRPr="006D4F63">
        <w:rPr>
          <w:b/>
        </w:rPr>
        <w:t xml:space="preserve">umber of SLDs and the </w:t>
      </w:r>
      <w:r>
        <w:rPr>
          <w:b/>
        </w:rPr>
        <w:t>N</w:t>
      </w:r>
      <w:r w:rsidR="00A22AFE" w:rsidRPr="006D4F63">
        <w:rPr>
          <w:b/>
        </w:rPr>
        <w:t xml:space="preserve">umber of </w:t>
      </w:r>
      <w:r>
        <w:rPr>
          <w:b/>
        </w:rPr>
        <w:t>P</w:t>
      </w:r>
      <w:r w:rsidR="00A22AFE" w:rsidRPr="006D4F63">
        <w:rPr>
          <w:b/>
        </w:rPr>
        <w:t>sychopathologies</w:t>
      </w:r>
    </w:p>
    <w:p w14:paraId="6080EF1E" w14:textId="625AE417" w:rsidR="005E262D" w:rsidRPr="0042057B" w:rsidRDefault="00A22AFE" w:rsidP="00B1204E">
      <w:pPr>
        <w:spacing w:line="480" w:lineRule="auto"/>
        <w:jc w:val="left"/>
      </w:pPr>
      <w:r w:rsidRPr="0042057B">
        <w:lastRenderedPageBreak/>
        <w:t xml:space="preserve">The Poisson regression model describing a child’s number of psychopathologies as a function of its number of SLDs shows a significant positive relationship between the two variables. The </w:t>
      </w:r>
      <w:r w:rsidR="000E28AA" w:rsidRPr="000E28AA">
        <w:t xml:space="preserve">predicted </w:t>
      </w:r>
      <w:r w:rsidR="00545488" w:rsidRPr="00545488">
        <w:t>number of psychopathologies for a child without SLD is about 0.5 (exponentiated intercept = 0.45 (95%-CI = 0.43–0.48, p &lt; .001)). The predicted number of psychopathologies increases by 66% when the number of SLDs increases by 1 (exponentiated slope = 1.66 (95%-CI = 1.55–1.79, p &lt; .001)).</w:t>
      </w:r>
    </w:p>
    <w:p w14:paraId="4D623DB8" w14:textId="77777777" w:rsidR="005E262D" w:rsidRPr="0042057B" w:rsidRDefault="005E262D" w:rsidP="002152A3">
      <w:pPr>
        <w:spacing w:line="480" w:lineRule="auto"/>
        <w:jc w:val="left"/>
        <w:rPr>
          <w:color w:val="auto"/>
          <w:lang w:val="en-GB"/>
        </w:rPr>
      </w:pPr>
    </w:p>
    <w:p w14:paraId="4CE6A44B" w14:textId="4DF3BB03" w:rsidR="005E262D" w:rsidRPr="006B6C50" w:rsidRDefault="005E24D9" w:rsidP="006B6C50">
      <w:pPr>
        <w:spacing w:line="480" w:lineRule="auto"/>
        <w:jc w:val="center"/>
        <w:outlineLvl w:val="0"/>
        <w:rPr>
          <w:b/>
        </w:rPr>
      </w:pPr>
      <w:r w:rsidRPr="006B6C50">
        <w:rPr>
          <w:b/>
        </w:rPr>
        <w:t>Discussion</w:t>
      </w:r>
    </w:p>
    <w:p w14:paraId="4739B307" w14:textId="26A2F9E0" w:rsidR="005E262D" w:rsidRPr="0042057B" w:rsidRDefault="005E24D9" w:rsidP="00B1204E">
      <w:pPr>
        <w:spacing w:line="480" w:lineRule="auto"/>
        <w:jc w:val="left"/>
      </w:pPr>
      <w:r w:rsidRPr="0042057B">
        <w:t xml:space="preserve">In the current study, we </w:t>
      </w:r>
      <w:bookmarkStart w:id="82" w:name="_Hlk523935644"/>
      <w:r w:rsidRPr="0042057B">
        <w:t xml:space="preserve">explored </w:t>
      </w:r>
      <w:bookmarkEnd w:id="82"/>
      <w:r w:rsidRPr="0042057B">
        <w:t xml:space="preserve">the occurrence of anxiety, depression, ADHD, and conduct disorder in children with SLD in reading, spelling, and/or arithmetic skills. We </w:t>
      </w:r>
      <w:r w:rsidR="006C47F7" w:rsidRPr="0042057B">
        <w:t>inspected</w:t>
      </w:r>
      <w:r w:rsidRPr="0042057B">
        <w:t xml:space="preserve"> </w:t>
      </w:r>
      <w:bookmarkStart w:id="83" w:name="_Hlk523935694"/>
      <w:bookmarkStart w:id="84" w:name="_Hlk523935744"/>
      <w:r w:rsidRPr="0042057B">
        <w:t xml:space="preserve">comorbidities between the different forms of </w:t>
      </w:r>
      <w:bookmarkEnd w:id="83"/>
      <w:r w:rsidRPr="0042057B">
        <w:t xml:space="preserve">psychopathology </w:t>
      </w:r>
      <w:bookmarkEnd w:id="84"/>
      <w:r w:rsidRPr="0042057B">
        <w:t xml:space="preserve">in children with SLD and differences between children with isolated </w:t>
      </w:r>
      <w:r w:rsidR="006C47F7">
        <w:t>vs.</w:t>
      </w:r>
      <w:r w:rsidR="006C47F7" w:rsidRPr="0042057B">
        <w:t xml:space="preserve"> </w:t>
      </w:r>
      <w:r w:rsidRPr="0042057B">
        <w:t>comorbid</w:t>
      </w:r>
      <w:r w:rsidR="006C47F7">
        <w:t xml:space="preserve"> SLD</w:t>
      </w:r>
      <w:r w:rsidR="006C47F7" w:rsidRPr="006C47F7">
        <w:t xml:space="preserve"> </w:t>
      </w:r>
      <w:r w:rsidR="006C47F7" w:rsidRPr="0042057B">
        <w:t>in occurrence of psychopathology</w:t>
      </w:r>
      <w:r w:rsidR="006C47F7">
        <w:t>.</w:t>
      </w:r>
    </w:p>
    <w:p w14:paraId="0B95EEF6" w14:textId="2CD586C8" w:rsidR="005E262D" w:rsidRPr="0042057B" w:rsidRDefault="005E24D9" w:rsidP="00B1204E">
      <w:pPr>
        <w:spacing w:line="480" w:lineRule="auto"/>
        <w:jc w:val="left"/>
      </w:pPr>
      <w:r w:rsidRPr="0042057B">
        <w:t xml:space="preserve">The results show that children with SLD more often had </w:t>
      </w:r>
      <w:r w:rsidR="00D77EAD" w:rsidRPr="0042057B">
        <w:t xml:space="preserve">psychiatric </w:t>
      </w:r>
      <w:r w:rsidR="00925335" w:rsidRPr="0042057B">
        <w:t xml:space="preserve">disorders than children with no SLD. For children with any </w:t>
      </w:r>
      <w:r w:rsidR="00A22AFE" w:rsidRPr="0042057B">
        <w:t xml:space="preserve">SLD the occurrence </w:t>
      </w:r>
      <w:r w:rsidR="005756CC" w:rsidRPr="005756CC">
        <w:t xml:space="preserve">rates </w:t>
      </w:r>
      <w:r w:rsidR="00545488" w:rsidRPr="00545488">
        <w:t xml:space="preserve">are 21% (anxiety), 28% (depression), 28% (ADHD), and 22% (conduct disorder). ADHD is more prevalent </w:t>
      </w:r>
      <w:r w:rsidR="000E28AA" w:rsidRPr="000E28AA">
        <w:t>in children with arithmetic or spelling disorder, compared to reading disorder. Conduct disorder was not associated</w:t>
      </w:r>
      <w:r w:rsidRPr="0042057B">
        <w:t xml:space="preserve"> with isolated </w:t>
      </w:r>
      <w:r w:rsidR="009E70B6" w:rsidRPr="0042057B">
        <w:t>read</w:t>
      </w:r>
      <w:r w:rsidRPr="0042057B">
        <w:t xml:space="preserve">ing disorder. Children who have SLD in multiple domains have both a higher risk of having a psychiatric disorder and on average a higher number of psychiatric disorders. </w:t>
      </w:r>
    </w:p>
    <w:p w14:paraId="11FCF790" w14:textId="24917554" w:rsidR="005E262D" w:rsidRPr="0042057B" w:rsidRDefault="005E24D9" w:rsidP="00B1204E">
      <w:pPr>
        <w:spacing w:line="480" w:lineRule="auto"/>
        <w:jc w:val="left"/>
      </w:pPr>
      <w:r w:rsidRPr="0042057B">
        <w:t xml:space="preserve">The higher risk of internalizing and externalizing problems in children with SLD is in line with the results of earlier studies (e.g. </w:t>
      </w:r>
      <w:bookmarkStart w:id="85" w:name="__Fieldmark__2928_1538433521"/>
      <w:r>
        <w:t>Willcutt et al., 2013). Whereas ADHD is often described as the most frequently occurring comorbidity in children with SLD (Sexton et al., 2012)</w:t>
      </w:r>
      <w:r>
        <w:rPr>
          <w:lang w:val="en-GB"/>
        </w:rPr>
        <w:t>,</w:t>
      </w:r>
      <w:bookmarkEnd w:id="85"/>
      <w:r w:rsidRPr="0042057B">
        <w:rPr>
          <w:lang w:val="en-GB"/>
        </w:rPr>
        <w:t xml:space="preserve"> we found similarly high comorbidity rates for depression. </w:t>
      </w:r>
    </w:p>
    <w:p w14:paraId="4EAF0F42" w14:textId="62153761" w:rsidR="009F77B6" w:rsidRDefault="005E24D9" w:rsidP="00B22B20">
      <w:pPr>
        <w:spacing w:line="480" w:lineRule="auto"/>
        <w:jc w:val="left"/>
      </w:pPr>
      <w:r>
        <w:rPr>
          <w:lang w:val="en-GB"/>
        </w:rPr>
        <w:lastRenderedPageBreak/>
        <w:t xml:space="preserve">Earlier research </w:t>
      </w:r>
      <w:r>
        <w:t>(Willcutt et al., 2013)</w:t>
      </w:r>
      <w:r w:rsidR="009F77B6">
        <w:t xml:space="preserve"> </w:t>
      </w:r>
      <w:r w:rsidR="005149C9">
        <w:t>found an impact of</w:t>
      </w:r>
      <w:r w:rsidR="009F77B6">
        <w:t xml:space="preserve"> </w:t>
      </w:r>
      <w:r w:rsidR="009F77B6" w:rsidRPr="00987906">
        <w:t>ADHD</w:t>
      </w:r>
      <w:r w:rsidR="005149C9" w:rsidRPr="00987906">
        <w:t xml:space="preserve"> on</w:t>
      </w:r>
      <w:r w:rsidR="009F77B6" w:rsidRPr="00987906">
        <w:t xml:space="preserve"> the relationship between</w:t>
      </w:r>
      <w:r w:rsidR="005149C9" w:rsidRPr="00987906">
        <w:t xml:space="preserve"> SLD and</w:t>
      </w:r>
      <w:r w:rsidR="009F77B6" w:rsidRPr="00987906">
        <w:t xml:space="preserve"> </w:t>
      </w:r>
      <w:r w:rsidR="009F77B6">
        <w:t xml:space="preserve">other </w:t>
      </w:r>
      <w:r w:rsidR="005149C9">
        <w:t>psychopathologies.</w:t>
      </w:r>
      <w:r w:rsidR="009F77B6" w:rsidRPr="00987906">
        <w:t xml:space="preserve"> </w:t>
      </w:r>
      <w:r>
        <w:rPr>
          <w:lang w:val="en-GB"/>
        </w:rPr>
        <w:t xml:space="preserve">In our study, we </w:t>
      </w:r>
      <w:r>
        <w:t>found children with, e.g., conduct disorder both with and without comorbid ADHD</w:t>
      </w:r>
      <w:r w:rsidR="004E6FC4">
        <w:t>.</w:t>
      </w:r>
      <w:r>
        <w:t xml:space="preserve"> ADHD does</w:t>
      </w:r>
      <w:r w:rsidR="004E6FC4">
        <w:t xml:space="preserve"> thus</w:t>
      </w:r>
      <w:r>
        <w:t xml:space="preserve"> not always play a role in the comorbidity between SLD and conduct disorder.</w:t>
      </w:r>
      <w:r>
        <w:rPr>
          <w:lang w:val="en-GB"/>
        </w:rPr>
        <w:t xml:space="preserve"> However, as we did not explicitly study moderation, w</w:t>
      </w:r>
      <w:r>
        <w:t>e cannot rule out the existence of a moderating effect over the whole group. Contrary to Schuchardt et al. (2015), we did find an increased occurrence of ADHD in children with arithmetic SLD. In fact, ADHD was more prevalent in children with isolated arithmetic disorder (25%) than in children with isolated reading disorder (16%) in our sample. The finding that SLD in multiple domains is related to higher rates of psychopatholog</w:t>
      </w:r>
      <w:r w:rsidR="008B40EC">
        <w:t>y</w:t>
      </w:r>
      <w:r>
        <w:t xml:space="preserve"> is consistent with the results of previous research </w:t>
      </w:r>
      <w:r w:rsidRPr="00EC27ED">
        <w:rPr>
          <w:lang w:val="en-GB"/>
        </w:rPr>
        <w:t xml:space="preserve">(Fischbach et al., 2010; Willcutt et al., 2013). </w:t>
      </w:r>
    </w:p>
    <w:p w14:paraId="2CE93F0E" w14:textId="77777777" w:rsidR="00FF5863" w:rsidRDefault="00FF5863">
      <w:pPr>
        <w:spacing w:line="480" w:lineRule="auto"/>
      </w:pPr>
    </w:p>
    <w:p w14:paraId="5C7C2DC4" w14:textId="7000A0C0" w:rsidR="009F77B6" w:rsidRPr="003B5603" w:rsidRDefault="009F77B6" w:rsidP="00B1204E">
      <w:pPr>
        <w:pStyle w:val="Heading"/>
        <w:spacing w:line="480" w:lineRule="auto"/>
        <w:jc w:val="left"/>
        <w:outlineLvl w:val="1"/>
        <w:rPr>
          <w:b/>
        </w:rPr>
      </w:pPr>
      <w:r w:rsidRPr="003B5603">
        <w:rPr>
          <w:b/>
        </w:rPr>
        <w:t xml:space="preserve">Limitations </w:t>
      </w:r>
      <w:r w:rsidR="009E70B6" w:rsidRPr="003B5603">
        <w:rPr>
          <w:b/>
        </w:rPr>
        <w:t xml:space="preserve">and </w:t>
      </w:r>
      <w:r w:rsidR="003B5603">
        <w:rPr>
          <w:b/>
        </w:rPr>
        <w:t>D</w:t>
      </w:r>
      <w:r w:rsidR="009E70B6" w:rsidRPr="003B5603">
        <w:rPr>
          <w:b/>
        </w:rPr>
        <w:t xml:space="preserve">irections for </w:t>
      </w:r>
      <w:r w:rsidR="003B5603">
        <w:rPr>
          <w:b/>
        </w:rPr>
        <w:t>F</w:t>
      </w:r>
      <w:r w:rsidR="009E70B6" w:rsidRPr="003B5603">
        <w:rPr>
          <w:b/>
        </w:rPr>
        <w:t xml:space="preserve">uture </w:t>
      </w:r>
      <w:r w:rsidR="003B5603">
        <w:rPr>
          <w:b/>
        </w:rPr>
        <w:t>R</w:t>
      </w:r>
      <w:r w:rsidR="009E70B6" w:rsidRPr="003B5603">
        <w:rPr>
          <w:b/>
        </w:rPr>
        <w:t>esearch</w:t>
      </w:r>
    </w:p>
    <w:p w14:paraId="22F49A10" w14:textId="77777777" w:rsidR="005E262D" w:rsidRPr="0042057B" w:rsidRDefault="005E24D9" w:rsidP="002152A3">
      <w:pPr>
        <w:spacing w:line="480" w:lineRule="auto"/>
        <w:jc w:val="left"/>
      </w:pPr>
      <w:r w:rsidRPr="0042057B">
        <w:t xml:space="preserve">Even though our study had a large overall sample, </w:t>
      </w:r>
      <w:bookmarkStart w:id="86" w:name="_Hlk523938685"/>
      <w:r w:rsidRPr="0042057B">
        <w:t xml:space="preserve">the classification into </w:t>
      </w:r>
      <w:bookmarkEnd w:id="86"/>
      <w:r w:rsidRPr="0042057B">
        <w:t xml:space="preserve">the various groups resulted in relatively small group sizes. In the </w:t>
      </w:r>
      <w:bookmarkStart w:id="87" w:name="_Hlk523984865"/>
      <w:r w:rsidRPr="0042057B">
        <w:t>subsequent inferential statistical analysis</w:t>
      </w:r>
      <w:bookmarkEnd w:id="87"/>
      <w:r w:rsidRPr="0042057B">
        <w:t>, we used more general, and thus larger, classifications of SLDs to ensure sufficient power.</w:t>
      </w:r>
    </w:p>
    <w:p w14:paraId="1CC71F4C" w14:textId="3107AB82" w:rsidR="005E262D" w:rsidRPr="0042057B" w:rsidRDefault="000A2904" w:rsidP="00006255">
      <w:pPr>
        <w:spacing w:line="480" w:lineRule="auto"/>
        <w:jc w:val="left"/>
      </w:pPr>
      <w:r>
        <w:t>M</w:t>
      </w:r>
      <w:r w:rsidR="005E24D9" w:rsidRPr="0042057B">
        <w:t xml:space="preserve">others with a high educational level, which could hint at high SES, were overrepresented in </w:t>
      </w:r>
      <w:r w:rsidR="004E6FC4">
        <w:t>our</w:t>
      </w:r>
      <w:r w:rsidR="004E6FC4" w:rsidRPr="0042057B">
        <w:t xml:space="preserve"> </w:t>
      </w:r>
      <w:r w:rsidR="005E24D9" w:rsidRPr="0042057B">
        <w:t>sample.</w:t>
      </w:r>
      <w:r w:rsidR="00982D0D" w:rsidRPr="0042057B">
        <w:t xml:space="preserve"> </w:t>
      </w:r>
      <w:r>
        <w:t xml:space="preserve">Both </w:t>
      </w:r>
      <w:r w:rsidR="00982D0D">
        <w:t xml:space="preserve">dyslexia </w:t>
      </w:r>
      <w:r>
        <w:t xml:space="preserve">(Peterson &amp; Pennington, </w:t>
      </w:r>
      <w:r w:rsidRPr="00982D0D">
        <w:t>2015)</w:t>
      </w:r>
      <w:r>
        <w:t xml:space="preserve"> and underachievement in math (Ramaa, 2014) </w:t>
      </w:r>
      <w:r w:rsidR="00982D0D">
        <w:t>might be more prevalent in children from low SES-families</w:t>
      </w:r>
      <w:r w:rsidR="005E24D9">
        <w:t xml:space="preserve">. </w:t>
      </w:r>
      <w:r>
        <w:t>L</w:t>
      </w:r>
      <w:r w:rsidR="005E24D9">
        <w:t xml:space="preserve">ow parental education </w:t>
      </w:r>
      <w:r w:rsidR="004E6FC4">
        <w:t>is</w:t>
      </w:r>
      <w:r>
        <w:t xml:space="preserve"> also</w:t>
      </w:r>
      <w:r w:rsidR="005E24D9">
        <w:t xml:space="preserve"> related to higher degrees of anxiety and depression in children (Merz, Tottenham, &amp; Noble, 2018)</w:t>
      </w:r>
      <w:r>
        <w:t xml:space="preserve"> and </w:t>
      </w:r>
      <w:r w:rsidR="005E24D9">
        <w:t xml:space="preserve">may constitute a risk factor for children to develop ADHD (Gould, Coventry, Olson, &amp; Byrne, 2018; Russell, Ford, Williams, &amp; Russell, 2016) as well as conduct problems (Matthys &amp; Lochman, 2017). As SES seems related to both learning disorders and psychopathology, the overrepresentation of mothers with high educational background could </w:t>
      </w:r>
      <w:r w:rsidR="005E24D9">
        <w:lastRenderedPageBreak/>
        <w:t xml:space="preserve">have influenced the results. </w:t>
      </w:r>
      <w:r w:rsidR="007234B2">
        <w:t xml:space="preserve">However, </w:t>
      </w:r>
      <w:r w:rsidR="004E6FC4">
        <w:t>w</w:t>
      </w:r>
      <w:r w:rsidR="005E24D9">
        <w:t xml:space="preserve">e cannot </w:t>
      </w:r>
      <w:r w:rsidR="00D772C4">
        <w:t>examine</w:t>
      </w:r>
      <w:r w:rsidR="005E24D9">
        <w:t xml:space="preserve"> </w:t>
      </w:r>
      <w:r w:rsidR="007234B2">
        <w:t xml:space="preserve">if and </w:t>
      </w:r>
      <w:r w:rsidR="005E24D9">
        <w:t>to what</w:t>
      </w:r>
      <w:r w:rsidR="007234B2">
        <w:t xml:space="preserve"> </w:t>
      </w:r>
      <w:r w:rsidR="005E24D9">
        <w:t>extend</w:t>
      </w:r>
      <w:r w:rsidR="005E24D9" w:rsidRPr="0042057B">
        <w:t xml:space="preserve"> </w:t>
      </w:r>
      <w:r w:rsidR="007234B2" w:rsidRPr="0042057B">
        <w:t xml:space="preserve">SES </w:t>
      </w:r>
      <w:r w:rsidRPr="0042057B">
        <w:t>influence</w:t>
      </w:r>
      <w:r>
        <w:t>d</w:t>
      </w:r>
      <w:r w:rsidRPr="0042057B">
        <w:t xml:space="preserve"> </w:t>
      </w:r>
      <w:r w:rsidR="007234B2" w:rsidRPr="0042057B">
        <w:t>our results</w:t>
      </w:r>
      <w:r w:rsidR="005E24D9" w:rsidRPr="0042057B">
        <w:t>, as we did not collect comprehensive demographic data regarding SES. To our knowledge, no research has yet been done on the influence of SES on the relationship between SLD and psychopatholog</w:t>
      </w:r>
      <w:r w:rsidR="008B40EC" w:rsidRPr="0042057B">
        <w:t>y</w:t>
      </w:r>
      <w:r w:rsidR="005E24D9" w:rsidRPr="0042057B">
        <w:t>, which we consider to be an important question for future research.</w:t>
      </w:r>
    </w:p>
    <w:p w14:paraId="1E086507" w14:textId="53885262" w:rsidR="002E541B" w:rsidRPr="0042057B" w:rsidRDefault="005E24D9" w:rsidP="002152A3">
      <w:pPr>
        <w:spacing w:line="480" w:lineRule="auto"/>
        <w:jc w:val="left"/>
      </w:pPr>
      <w:r w:rsidRPr="0042057B">
        <w:t xml:space="preserve">Another point to keep in mind is the fact that we presented tests and questionnaires </w:t>
      </w:r>
      <w:bookmarkStart w:id="88" w:name="_Hlk523986017"/>
      <w:r w:rsidRPr="0042057B">
        <w:t xml:space="preserve">in a web-based </w:t>
      </w:r>
      <w:bookmarkEnd w:id="88"/>
      <w:r w:rsidRPr="0042057B">
        <w:t>app</w:t>
      </w:r>
      <w:r w:rsidR="004E6FC4">
        <w:t>lication</w:t>
      </w:r>
      <w:r w:rsidRPr="0042057B">
        <w:t xml:space="preserve">. Although the content is the same as in the original paper-pencil-versions, the validity of the online instruments and possible differences between writing and typing is still focus of ongoing research. </w:t>
      </w:r>
      <w:r w:rsidR="004E6FC4">
        <w:t>T</w:t>
      </w:r>
      <w:r w:rsidR="002E541B" w:rsidRPr="0042057B">
        <w:t>he online format can be seen as a strength of the study as well</w:t>
      </w:r>
      <w:r w:rsidR="004E6FC4">
        <w:t>, as i</w:t>
      </w:r>
      <w:r w:rsidR="002E541B" w:rsidRPr="0042057B">
        <w:t>t has made it possible to reach a large sample size and to include the motivational concept.</w:t>
      </w:r>
    </w:p>
    <w:p w14:paraId="43187CC8" w14:textId="72DFEA99" w:rsidR="005E262D" w:rsidRPr="0042057B" w:rsidRDefault="005E24D9" w:rsidP="002152A3">
      <w:pPr>
        <w:spacing w:line="480" w:lineRule="auto"/>
        <w:jc w:val="left"/>
      </w:pPr>
      <w:r w:rsidRPr="0042057B">
        <w:t xml:space="preserve">Also, the standardized test results have been based on norms that we developed based on the sample of the current study. This means that the frequency of the SLDs and psychopathology in the total sample is not informative, as it is the pure consequence of the norming process. However, </w:t>
      </w:r>
      <w:r w:rsidR="004E6FC4">
        <w:t>our study</w:t>
      </w:r>
      <w:r w:rsidRPr="0042057B">
        <w:t xml:space="preserve"> focuses on the comorbidity between SLDs and </w:t>
      </w:r>
      <w:r w:rsidR="008B40EC" w:rsidRPr="0042057B">
        <w:t>psychopathology</w:t>
      </w:r>
      <w:r w:rsidRPr="0042057B">
        <w:t>, which can be well studied using norms based on the study sample.</w:t>
      </w:r>
    </w:p>
    <w:p w14:paraId="1D77EA30" w14:textId="77920DCD" w:rsidR="005E262D" w:rsidRPr="0042057B" w:rsidRDefault="000A2904" w:rsidP="002152A3">
      <w:pPr>
        <w:spacing w:line="480" w:lineRule="auto"/>
        <w:jc w:val="left"/>
      </w:pPr>
      <w:r>
        <w:t>In t</w:t>
      </w:r>
      <w:r w:rsidR="005E24D9" w:rsidRPr="0042057B">
        <w:t>he current study</w:t>
      </w:r>
      <w:r>
        <w:t>, the choice for</w:t>
      </w:r>
      <w:r w:rsidR="005E24D9" w:rsidRPr="0042057B">
        <w:t xml:space="preserve"> cut-offs to classify children as having or not having a specific SLD or psychopathology may have influenced the results. To avoid this influence, future research could analyze the relation between SLDs and psychopatholog</w:t>
      </w:r>
      <w:r>
        <w:t>y</w:t>
      </w:r>
      <w:r w:rsidR="005E24D9" w:rsidRPr="0042057B">
        <w:t xml:space="preserve"> in a continuous manner. In addition, the identification of subgroups of children with specific combinations of SLDs and psychopatholog</w:t>
      </w:r>
      <w:bookmarkStart w:id="89" w:name="_Hlk523989925"/>
      <w:r w:rsidR="00F72E8C" w:rsidRPr="0042057B">
        <w:t>y</w:t>
      </w:r>
      <w:r w:rsidR="005E24D9" w:rsidRPr="0042057B">
        <w:t xml:space="preserve"> could be a topic for future research</w:t>
      </w:r>
      <w:bookmarkEnd w:id="89"/>
      <w:r w:rsidR="005E24D9" w:rsidRPr="0042057B">
        <w:t xml:space="preserve">. Future research using longitudinal designs is needed to identify the causal pathways leading to the comorbidities. </w:t>
      </w:r>
      <w:r w:rsidR="00B6013B" w:rsidRPr="0042057B">
        <w:t xml:space="preserve">In addition, because of the relatively high comorbidity rate not only with psychopathology, but also between different SLDs, a relevant question for future research would be if domain-specific </w:t>
      </w:r>
      <w:r w:rsidR="00806279" w:rsidRPr="0042057B">
        <w:t>or cross-domain learning interventions are more effective.</w:t>
      </w:r>
    </w:p>
    <w:p w14:paraId="1C5FEBA3" w14:textId="77777777" w:rsidR="009E70B6" w:rsidRPr="0042057B" w:rsidRDefault="009E70B6" w:rsidP="002152A3">
      <w:pPr>
        <w:spacing w:line="480" w:lineRule="auto"/>
        <w:jc w:val="left"/>
      </w:pPr>
    </w:p>
    <w:p w14:paraId="26DF8889" w14:textId="05875B3E" w:rsidR="009E70B6" w:rsidRPr="003B5603" w:rsidRDefault="009E70B6" w:rsidP="002152A3">
      <w:pPr>
        <w:pStyle w:val="Heading"/>
        <w:spacing w:line="480" w:lineRule="auto"/>
        <w:jc w:val="left"/>
        <w:outlineLvl w:val="1"/>
        <w:rPr>
          <w:b/>
        </w:rPr>
      </w:pPr>
      <w:r w:rsidRPr="003B5603">
        <w:rPr>
          <w:b/>
        </w:rPr>
        <w:t xml:space="preserve">Implications for </w:t>
      </w:r>
      <w:r w:rsidR="003B5603">
        <w:rPr>
          <w:b/>
        </w:rPr>
        <w:t>P</w:t>
      </w:r>
      <w:r w:rsidRPr="003B5603">
        <w:rPr>
          <w:b/>
        </w:rPr>
        <w:t>ractice</w:t>
      </w:r>
    </w:p>
    <w:p w14:paraId="6885ABB6" w14:textId="18C3E2CA" w:rsidR="00B65391" w:rsidRPr="0042057B" w:rsidRDefault="009E70B6" w:rsidP="006B6C50">
      <w:pPr>
        <w:spacing w:line="480" w:lineRule="auto"/>
        <w:jc w:val="left"/>
      </w:pPr>
      <w:r w:rsidRPr="0042057B">
        <w:t xml:space="preserve">Knowledge about the comorbidity between SLDs and anxiety, depression, ADHD, and conduct disorder has important implications for </w:t>
      </w:r>
      <w:bookmarkStart w:id="90" w:name="_Hlk523992542"/>
      <w:r w:rsidRPr="0042057B">
        <w:t>the support of children with SLD in daily praxis</w:t>
      </w:r>
      <w:bookmarkEnd w:id="90"/>
      <w:r w:rsidRPr="0042057B">
        <w:t xml:space="preserve">. For example, </w:t>
      </w:r>
      <w:r w:rsidR="000A2904">
        <w:t>our</w:t>
      </w:r>
      <w:r w:rsidR="000A2904" w:rsidRPr="0042057B">
        <w:t xml:space="preserve"> </w:t>
      </w:r>
      <w:r w:rsidRPr="0042057B">
        <w:t>results mean that children who are suspected or known to have an SLD should especially be screened for symptoms of depression and ADHD</w:t>
      </w:r>
      <w:r w:rsidR="000A2904">
        <w:t>, even more so</w:t>
      </w:r>
      <w:r w:rsidR="00806279" w:rsidRPr="0042057B">
        <w:t xml:space="preserve"> </w:t>
      </w:r>
      <w:r w:rsidR="000A2904">
        <w:t>with</w:t>
      </w:r>
      <w:r w:rsidR="00806279" w:rsidRPr="0042057B">
        <w:t xml:space="preserve"> learning difficulties in multiple domains. Teachers need to be trained in noticing learning as well as psychopathological problems in children in an early stage, so that intervention can prevent</w:t>
      </w:r>
      <w:r w:rsidRPr="0042057B">
        <w:t xml:space="preserve"> more severe problems. In addition, psychopatholog</w:t>
      </w:r>
      <w:r w:rsidR="000A2904">
        <w:t>y</w:t>
      </w:r>
      <w:r w:rsidRPr="0042057B">
        <w:t xml:space="preserve"> should be taken into account when planning a learning intervention, because they might interfere with the effectiveness of the intervention, which is highest when optimally tailored to the child </w:t>
      </w:r>
      <w:bookmarkStart w:id="91" w:name="__Fieldmark__3203_1538433521"/>
      <w:r>
        <w:t>(Mascolo, Flanagan, &amp; Alfonso, 2014).</w:t>
      </w:r>
      <w:bookmarkEnd w:id="91"/>
      <w:r w:rsidRPr="0042057B">
        <w:t xml:space="preserve"> </w:t>
      </w:r>
    </w:p>
    <w:p w14:paraId="6B194AF1" w14:textId="7E19DF64" w:rsidR="009E70B6" w:rsidRPr="006B1F64" w:rsidRDefault="00B65391" w:rsidP="006B6C50">
      <w:pPr>
        <w:spacing w:line="480" w:lineRule="auto"/>
        <w:jc w:val="left"/>
      </w:pPr>
      <w:r w:rsidRPr="006B1F64">
        <w:t>To give an</w:t>
      </w:r>
      <w:r w:rsidR="009E70B6" w:rsidRPr="006B1F64">
        <w:t xml:space="preserve"> example, a depressive mood often manifests in feelings of inferiority, little self-efficacy and general listlessness. Children who are suffering from depression might not attend reading, spelling and arithmetic interventions as they have the feeling that they do not succeed anyway. On the other hand, earning bad marks in school due to their SLD may constitute a further mental burden and reinforce the depressive mood. Special interventions addressed to children with both SLD and depression should focus on improving self-efficacy. </w:t>
      </w:r>
    </w:p>
    <w:p w14:paraId="3DEF0ABE" w14:textId="71DC8809" w:rsidR="005E262D" w:rsidRPr="0042057B" w:rsidRDefault="000A2904" w:rsidP="006B6C50">
      <w:pPr>
        <w:spacing w:line="480" w:lineRule="auto"/>
        <w:jc w:val="left"/>
      </w:pPr>
      <w:r>
        <w:t>A</w:t>
      </w:r>
      <w:r w:rsidR="001578B4" w:rsidRPr="006B1F64">
        <w:t>ttention</w:t>
      </w:r>
      <w:r>
        <w:t xml:space="preserve"> problems, </w:t>
      </w:r>
      <w:r w:rsidR="009E70B6" w:rsidRPr="006B1F64">
        <w:t>impulsivity</w:t>
      </w:r>
      <w:r>
        <w:t>,</w:t>
      </w:r>
      <w:r w:rsidR="009E70B6" w:rsidRPr="006B1F64">
        <w:t xml:space="preserve"> and hyperactivity might </w:t>
      </w:r>
      <w:r>
        <w:t xml:space="preserve">also </w:t>
      </w:r>
      <w:r w:rsidR="009E70B6" w:rsidRPr="006B1F64">
        <w:t xml:space="preserve">hinder </w:t>
      </w:r>
      <w:r w:rsidR="00B65391" w:rsidRPr="006B1F64">
        <w:t xml:space="preserve">the effectiveness of </w:t>
      </w:r>
      <w:r>
        <w:t>learning</w:t>
      </w:r>
      <w:r w:rsidR="009E70B6" w:rsidRPr="006B1F64">
        <w:t xml:space="preserve"> interventions. Children with ADHD often have difficulties to focus on quiet activities, especially when they know they are not good at them (e.g.</w:t>
      </w:r>
      <w:r w:rsidR="00B65391" w:rsidRPr="006B1F64">
        <w:t>,</w:t>
      </w:r>
      <w:r w:rsidR="009E70B6" w:rsidRPr="006B1F64">
        <w:t xml:space="preserve"> in the area of their SLD). Positive reinforcement of the child </w:t>
      </w:r>
      <w:r w:rsidR="00B65391" w:rsidRPr="006B1F64">
        <w:t>is</w:t>
      </w:r>
      <w:r w:rsidR="009E70B6" w:rsidRPr="006B1F64">
        <w:t xml:space="preserve"> of great importance</w:t>
      </w:r>
      <w:r w:rsidR="00E30072">
        <w:t xml:space="preserve">, e.g. in the form </w:t>
      </w:r>
      <w:r w:rsidR="009E70B6" w:rsidRPr="006B1F64">
        <w:t>of token systems in SLD interventions with ADHD children.</w:t>
      </w:r>
      <w:r w:rsidR="00E30072">
        <w:t xml:space="preserve"> </w:t>
      </w:r>
      <w:r w:rsidR="009E70B6" w:rsidRPr="006B1F64">
        <w:t>In summary, in both depression and ADHD</w:t>
      </w:r>
      <w:r w:rsidR="00B65391" w:rsidRPr="006B1F64">
        <w:t>,</w:t>
      </w:r>
      <w:r w:rsidR="009E70B6" w:rsidRPr="006B1F64">
        <w:t xml:space="preserve"> the interaction of psychotherapeutic methods and SLD intervention is imperative. </w:t>
      </w:r>
    </w:p>
    <w:p w14:paraId="167BFED5" w14:textId="77777777" w:rsidR="005E262D" w:rsidRPr="0042057B" w:rsidRDefault="005E262D" w:rsidP="002152A3">
      <w:pPr>
        <w:spacing w:line="480" w:lineRule="auto"/>
        <w:jc w:val="left"/>
        <w:rPr>
          <w:lang w:val="en-GB"/>
        </w:rPr>
      </w:pPr>
    </w:p>
    <w:p w14:paraId="2DEBE2C2" w14:textId="77777777" w:rsidR="005E262D" w:rsidRPr="006B6C50" w:rsidRDefault="005E24D9" w:rsidP="006B6C50">
      <w:pPr>
        <w:spacing w:line="480" w:lineRule="auto"/>
        <w:jc w:val="center"/>
        <w:outlineLvl w:val="0"/>
        <w:rPr>
          <w:b/>
        </w:rPr>
      </w:pPr>
      <w:r w:rsidRPr="006B6C50">
        <w:rPr>
          <w:b/>
        </w:rPr>
        <w:t>Conclusion</w:t>
      </w:r>
      <w:r w:rsidR="00970E66" w:rsidRPr="006B6C50">
        <w:rPr>
          <w:b/>
        </w:rPr>
        <w:t>s</w:t>
      </w:r>
    </w:p>
    <w:p w14:paraId="0F33F36B" w14:textId="28F34042" w:rsidR="009A7FBB" w:rsidRDefault="005E24D9" w:rsidP="00AF7511">
      <w:pPr>
        <w:spacing w:line="480" w:lineRule="auto"/>
        <w:jc w:val="left"/>
      </w:pPr>
      <w:r w:rsidRPr="0042057B">
        <w:t>Depression and ADHD, and to a lesser extent anxiety and conduct disorder, are elevated in children with SLD in reading, spelling, and/or arithmetic skills. In children with SLD in multiple learning domains both the chance of psychopathology and the number of psychopathological areas are higher than in children with an isolated SLD.</w:t>
      </w:r>
      <w:r w:rsidR="00E71D63" w:rsidRPr="0042057B">
        <w:t xml:space="preserve"> </w:t>
      </w:r>
      <w:r w:rsidR="0021096E" w:rsidRPr="0042057B">
        <w:t>These findings underline the relevance of detecting psychiatric comorbidities in children with SLD in order to provide the best possible support to affected children.</w:t>
      </w:r>
      <w:r w:rsidR="00FF5863" w:rsidRPr="0042057B">
        <w:t xml:space="preserve"> Possibilities to implement psychotherapeutic methods in interventions for SLD are discussed.</w:t>
      </w:r>
    </w:p>
    <w:p w14:paraId="16F4DBA7" w14:textId="77777777" w:rsidR="009A7FBB" w:rsidRDefault="009A7FBB">
      <w:pPr>
        <w:spacing w:line="240" w:lineRule="auto"/>
        <w:jc w:val="left"/>
      </w:pPr>
      <w:r>
        <w:br w:type="page"/>
      </w:r>
    </w:p>
    <w:p w14:paraId="78C7ED9B" w14:textId="77777777" w:rsidR="009A7FBB" w:rsidRDefault="009A7FBB" w:rsidP="00AF7511">
      <w:pPr>
        <w:spacing w:line="480" w:lineRule="auto"/>
        <w:jc w:val="left"/>
        <w:sectPr w:rsidR="009A7FBB" w:rsidSect="00006255">
          <w:footerReference w:type="default" r:id="rId8"/>
          <w:type w:val="continuous"/>
          <w:pgSz w:w="12240" w:h="15840" w:code="1"/>
          <w:pgMar w:top="1440" w:right="1440" w:bottom="1440" w:left="1440" w:header="0" w:footer="708" w:gutter="0"/>
          <w:cols w:space="720"/>
          <w:formProt w:val="0"/>
          <w:docGrid w:linePitch="326" w:charSpace="-6350"/>
        </w:sectPr>
      </w:pPr>
    </w:p>
    <w:p w14:paraId="02B256E3" w14:textId="77777777" w:rsidR="005E262D" w:rsidRPr="003B5603" w:rsidRDefault="005E24D9" w:rsidP="003B5603">
      <w:pPr>
        <w:spacing w:line="480" w:lineRule="auto"/>
        <w:jc w:val="center"/>
        <w:outlineLvl w:val="0"/>
        <w:rPr>
          <w:b/>
        </w:rPr>
      </w:pPr>
      <w:r w:rsidRPr="003B5603">
        <w:rPr>
          <w:b/>
        </w:rPr>
        <w:lastRenderedPageBreak/>
        <w:t>References</w:t>
      </w:r>
    </w:p>
    <w:p w14:paraId="148D7DE6" w14:textId="0AEC8FD9" w:rsidR="00981159" w:rsidRPr="00981159" w:rsidRDefault="00981159" w:rsidP="00B22B20">
      <w:pPr>
        <w:pStyle w:val="Bibliography"/>
        <w:jc w:val="left"/>
      </w:pPr>
      <w:r w:rsidRPr="00981159">
        <w:t xml:space="preserve">American Psychiatric Association. (2013). </w:t>
      </w:r>
      <w:r w:rsidRPr="00981159">
        <w:rPr>
          <w:i/>
          <w:iCs/>
        </w:rPr>
        <w:t>Diagnostic and Statistical Manual of Mental Disorders (DSM) 5</w:t>
      </w:r>
      <w:r w:rsidRPr="00981159">
        <w:t>. Washington DC: American Psychiatric Association.</w:t>
      </w:r>
    </w:p>
    <w:p w14:paraId="56D609DF" w14:textId="00DC8C4A" w:rsidR="00981159" w:rsidRPr="0007150A" w:rsidRDefault="00981159" w:rsidP="00B22B20">
      <w:pPr>
        <w:pStyle w:val="Bibliography"/>
        <w:jc w:val="left"/>
        <w:rPr>
          <w:lang w:val="de-DE"/>
        </w:rPr>
      </w:pPr>
      <w:r w:rsidRPr="00981159">
        <w:t xml:space="preserve">Benjamini, Y., &amp; Yekutieli, D. (2001). The control of the false discovery rate in multiple testing under dependency. </w:t>
      </w:r>
      <w:r w:rsidRPr="0007150A">
        <w:rPr>
          <w:i/>
          <w:iCs/>
          <w:lang w:val="de-DE"/>
        </w:rPr>
        <w:t>The Annals of Statistics</w:t>
      </w:r>
      <w:r w:rsidRPr="0007150A">
        <w:rPr>
          <w:lang w:val="de-DE"/>
        </w:rPr>
        <w:t xml:space="preserve">, </w:t>
      </w:r>
      <w:r w:rsidRPr="0007150A">
        <w:rPr>
          <w:i/>
          <w:iCs/>
          <w:lang w:val="de-DE"/>
        </w:rPr>
        <w:t>29</w:t>
      </w:r>
      <w:r w:rsidRPr="0007150A">
        <w:rPr>
          <w:lang w:val="de-DE"/>
        </w:rPr>
        <w:t xml:space="preserve">(4), 1165–1188. </w:t>
      </w:r>
    </w:p>
    <w:p w14:paraId="6C458C3F" w14:textId="77777777" w:rsidR="00981159" w:rsidRPr="0007150A" w:rsidRDefault="00981159" w:rsidP="00B22B20">
      <w:pPr>
        <w:pStyle w:val="Bibliography"/>
        <w:jc w:val="left"/>
        <w:rPr>
          <w:lang w:val="de-DE"/>
        </w:rPr>
      </w:pPr>
      <w:r w:rsidRPr="0007150A">
        <w:rPr>
          <w:lang w:val="de-DE"/>
        </w:rPr>
        <w:t xml:space="preserve">Birkel, P. (2007a). </w:t>
      </w:r>
      <w:r w:rsidRPr="0007150A">
        <w:rPr>
          <w:i/>
          <w:iCs/>
          <w:lang w:val="de-DE"/>
        </w:rPr>
        <w:t>WRT 3+ Weingartener Grundwortschatz Rechtschreib-Test für dritte und vierte Klassen</w:t>
      </w:r>
      <w:r w:rsidRPr="0007150A">
        <w:rPr>
          <w:lang w:val="de-DE"/>
        </w:rPr>
        <w:t>. Göttingen: Hogrefe.</w:t>
      </w:r>
    </w:p>
    <w:p w14:paraId="43223DBB" w14:textId="77777777" w:rsidR="00981159" w:rsidRPr="00981159" w:rsidRDefault="00981159" w:rsidP="00B22B20">
      <w:pPr>
        <w:pStyle w:val="Bibliography"/>
        <w:jc w:val="left"/>
      </w:pPr>
      <w:r w:rsidRPr="0007150A">
        <w:rPr>
          <w:lang w:val="de-DE"/>
        </w:rPr>
        <w:t xml:space="preserve">Birkel, P. (2007b). </w:t>
      </w:r>
      <w:r w:rsidRPr="0007150A">
        <w:rPr>
          <w:i/>
          <w:iCs/>
          <w:lang w:val="de-DE"/>
        </w:rPr>
        <w:t>WRT 4+ Weingartener Grundwortschatz Rechtschreib-Test für vierte und fünfte Klassen</w:t>
      </w:r>
      <w:r w:rsidRPr="0007150A">
        <w:rPr>
          <w:lang w:val="de-DE"/>
        </w:rPr>
        <w:t xml:space="preserve">. </w:t>
      </w:r>
      <w:r w:rsidRPr="00981159">
        <w:t>Göttingen: Hogrefe.</w:t>
      </w:r>
    </w:p>
    <w:p w14:paraId="0773435A" w14:textId="6C164D90" w:rsidR="00981159" w:rsidRPr="0007150A" w:rsidRDefault="00981159" w:rsidP="00B22B20">
      <w:pPr>
        <w:pStyle w:val="Bibliography"/>
        <w:jc w:val="left"/>
        <w:rPr>
          <w:lang w:val="de-DE"/>
        </w:rPr>
      </w:pPr>
      <w:r w:rsidRPr="00981159">
        <w:t xml:space="preserve">Carroll, J. M., Maughan, B., Goodman, R., &amp; Meltzer, H. (2005). Literacy difficulties and psychiatric disorders: evidence for comorbidity. </w:t>
      </w:r>
      <w:r w:rsidRPr="0007150A">
        <w:rPr>
          <w:i/>
          <w:iCs/>
          <w:lang w:val="de-DE"/>
        </w:rPr>
        <w:t>Journal of Child Psychology and Psychiatry, and Allied Disciplines</w:t>
      </w:r>
      <w:r w:rsidRPr="0007150A">
        <w:rPr>
          <w:lang w:val="de-DE"/>
        </w:rPr>
        <w:t xml:space="preserve">, </w:t>
      </w:r>
      <w:r w:rsidRPr="0007150A">
        <w:rPr>
          <w:i/>
          <w:iCs/>
          <w:lang w:val="de-DE"/>
        </w:rPr>
        <w:t>46</w:t>
      </w:r>
      <w:r w:rsidRPr="0007150A">
        <w:rPr>
          <w:lang w:val="de-DE"/>
        </w:rPr>
        <w:t xml:space="preserve">(5), 524–532. </w:t>
      </w:r>
    </w:p>
    <w:p w14:paraId="6BEB7B7B" w14:textId="77777777" w:rsidR="00981159" w:rsidRPr="0007150A" w:rsidRDefault="00981159" w:rsidP="00B22B20">
      <w:pPr>
        <w:pStyle w:val="Bibliography"/>
        <w:jc w:val="left"/>
        <w:rPr>
          <w:lang w:val="de-DE"/>
        </w:rPr>
      </w:pPr>
      <w:r w:rsidRPr="0007150A">
        <w:rPr>
          <w:lang w:val="de-DE"/>
        </w:rPr>
        <w:t>Deutsche Gesellschaft für Kinder- und Jugendpsychiatrie, Psychosomatik und Psychotherapie. (2018, February 25). Diagnostik und Behandlung der Rechenstörung. Retrieved March 21, 2018, from http://www.awmf.org/uploads/tx_szleitlinien/028-046l_S3_Rechenst%C3%B6rung-2018-03_1.pdf</w:t>
      </w:r>
    </w:p>
    <w:p w14:paraId="43ED08D5" w14:textId="77777777" w:rsidR="00981159" w:rsidRPr="0007150A" w:rsidRDefault="00981159" w:rsidP="00B22B20">
      <w:pPr>
        <w:pStyle w:val="Bibliography"/>
        <w:jc w:val="left"/>
        <w:rPr>
          <w:lang w:val="de-DE"/>
        </w:rPr>
      </w:pPr>
      <w:r w:rsidRPr="0007150A">
        <w:rPr>
          <w:lang w:val="de-DE"/>
        </w:rPr>
        <w:t xml:space="preserve">Döpfner, M., Görtz-Dorten, A., &amp; Lehmkuhl, G. (2008). </w:t>
      </w:r>
      <w:r w:rsidRPr="0007150A">
        <w:rPr>
          <w:i/>
          <w:iCs/>
          <w:lang w:val="de-DE"/>
        </w:rPr>
        <w:t>DISYPS-II Diagnostik-System für psychische Störungen nach ICD-10 und DSM-IV für Kinder und Jugendliche - II</w:t>
      </w:r>
      <w:r w:rsidRPr="0007150A">
        <w:rPr>
          <w:lang w:val="de-DE"/>
        </w:rPr>
        <w:t>. Bern: Verlag Hans Huber.</w:t>
      </w:r>
    </w:p>
    <w:p w14:paraId="7778A379" w14:textId="77777777" w:rsidR="00981159" w:rsidRPr="00981159" w:rsidRDefault="00981159" w:rsidP="00B22B20">
      <w:pPr>
        <w:pStyle w:val="Bibliography"/>
        <w:jc w:val="left"/>
      </w:pPr>
      <w:r w:rsidRPr="00E26457">
        <w:rPr>
          <w:lang w:val="de-DE"/>
        </w:rPr>
        <w:t xml:space="preserve">Essau, C. A., Muris, P., &amp; Ederer, E. M. (2002). </w:t>
      </w:r>
      <w:r w:rsidRPr="00981159">
        <w:t xml:space="preserve">Reliability and validity of the Spence Children’s Anxiety Scale and the Screen for Child Anxiety Related Emotional Disorders in German children. </w:t>
      </w:r>
      <w:r w:rsidRPr="00981159">
        <w:rPr>
          <w:i/>
          <w:iCs/>
        </w:rPr>
        <w:t>Journal of Behavior Therapy and Experimental Psychiatry</w:t>
      </w:r>
      <w:r w:rsidRPr="00981159">
        <w:t xml:space="preserve">, </w:t>
      </w:r>
      <w:r w:rsidRPr="00981159">
        <w:rPr>
          <w:i/>
          <w:iCs/>
        </w:rPr>
        <w:t>33</w:t>
      </w:r>
      <w:r w:rsidRPr="00981159">
        <w:t>(1), 1–18.</w:t>
      </w:r>
    </w:p>
    <w:p w14:paraId="6A245FD3" w14:textId="77777777" w:rsidR="00981159" w:rsidRPr="00981159" w:rsidRDefault="00981159" w:rsidP="00B22B20">
      <w:pPr>
        <w:pStyle w:val="Bibliography"/>
        <w:jc w:val="left"/>
      </w:pPr>
      <w:r w:rsidRPr="00981159">
        <w:lastRenderedPageBreak/>
        <w:t xml:space="preserve">Fagerland, M., Lydersen, S., &amp; Laake, P. (2017). </w:t>
      </w:r>
      <w:r w:rsidRPr="00981159">
        <w:rPr>
          <w:i/>
          <w:iCs/>
        </w:rPr>
        <w:t>Statistical analysis of contingency tables</w:t>
      </w:r>
      <w:r w:rsidRPr="00981159">
        <w:t>. London: Chapman and Hall.</w:t>
      </w:r>
    </w:p>
    <w:p w14:paraId="107D200F" w14:textId="2EAA7D72" w:rsidR="00981159" w:rsidRPr="0007150A" w:rsidRDefault="00981159" w:rsidP="00B22B20">
      <w:pPr>
        <w:pStyle w:val="Bibliography"/>
        <w:jc w:val="left"/>
        <w:rPr>
          <w:lang w:val="de-DE"/>
        </w:rPr>
      </w:pPr>
      <w:r w:rsidRPr="00BC7AF1">
        <w:rPr>
          <w:lang w:val="en-GB"/>
        </w:rPr>
        <w:t xml:space="preserve">Fagerland, M. W., &amp; Newcombe, R. G. (2013). </w:t>
      </w:r>
      <w:r w:rsidRPr="00981159">
        <w:t xml:space="preserve">Confidence intervals for odds ratio and relative risk based on the inverse hyperbolic sine transformation. </w:t>
      </w:r>
      <w:r w:rsidRPr="0007150A">
        <w:rPr>
          <w:i/>
          <w:iCs/>
          <w:lang w:val="de-DE"/>
        </w:rPr>
        <w:t>Statistics in Medicine</w:t>
      </w:r>
      <w:r w:rsidRPr="0007150A">
        <w:rPr>
          <w:lang w:val="de-DE"/>
        </w:rPr>
        <w:t xml:space="preserve">, </w:t>
      </w:r>
      <w:r w:rsidRPr="0007150A">
        <w:rPr>
          <w:i/>
          <w:iCs/>
          <w:lang w:val="de-DE"/>
        </w:rPr>
        <w:t>32</w:t>
      </w:r>
      <w:r w:rsidRPr="0007150A">
        <w:rPr>
          <w:lang w:val="de-DE"/>
        </w:rPr>
        <w:t xml:space="preserve">(16), 2823–2836. </w:t>
      </w:r>
    </w:p>
    <w:p w14:paraId="2B43A356" w14:textId="5D9B3E54" w:rsidR="00981159" w:rsidRPr="0007150A" w:rsidRDefault="00981159" w:rsidP="00B22B20">
      <w:pPr>
        <w:pStyle w:val="Bibliography"/>
        <w:jc w:val="left"/>
        <w:rPr>
          <w:lang w:val="de-DE"/>
        </w:rPr>
      </w:pPr>
      <w:r w:rsidRPr="0007150A">
        <w:rPr>
          <w:lang w:val="de-DE"/>
        </w:rPr>
        <w:t xml:space="preserve">Fischbach, A., Schuchardt, K., Mähler, C., &amp; Hasselhorn, M. (2010). Zeigen Kinder mit schulischen Minderleistungen sozio-emotionale Auffälligkeiten? </w:t>
      </w:r>
      <w:r w:rsidRPr="0007150A">
        <w:rPr>
          <w:i/>
          <w:iCs/>
          <w:lang w:val="de-DE"/>
        </w:rPr>
        <w:t>Zeitschrift Für Entwicklungspsychologie Und Pädagogische Psychologie</w:t>
      </w:r>
      <w:r w:rsidRPr="0007150A">
        <w:rPr>
          <w:lang w:val="de-DE"/>
        </w:rPr>
        <w:t xml:space="preserve">, </w:t>
      </w:r>
      <w:r w:rsidRPr="0007150A">
        <w:rPr>
          <w:i/>
          <w:iCs/>
          <w:lang w:val="de-DE"/>
        </w:rPr>
        <w:t>42</w:t>
      </w:r>
      <w:r w:rsidRPr="0007150A">
        <w:rPr>
          <w:lang w:val="de-DE"/>
        </w:rPr>
        <w:t xml:space="preserve">(4), 201–210. </w:t>
      </w:r>
    </w:p>
    <w:p w14:paraId="5CDDE372" w14:textId="27B2F409" w:rsidR="00981159" w:rsidRPr="00981159" w:rsidRDefault="00981159" w:rsidP="00B22B20">
      <w:pPr>
        <w:pStyle w:val="Bibliography"/>
        <w:jc w:val="left"/>
      </w:pPr>
      <w:r w:rsidRPr="00981159">
        <w:t xml:space="preserve">Fortes, I. S., Paula, C. S., Oliveira, M. C., Bordin, I. A., de Jesus Mari, J., &amp; Rohde, L. A. (2016). A cross-sectional study to assess the prevalence of DSM-5 specific learning disorders in representative school samples from the second to sixth grade in Brazil. </w:t>
      </w:r>
      <w:r w:rsidRPr="00981159">
        <w:rPr>
          <w:i/>
          <w:iCs/>
        </w:rPr>
        <w:t>European Child &amp; Adolescent Psychiatry</w:t>
      </w:r>
      <w:r w:rsidRPr="00981159">
        <w:t xml:space="preserve">, </w:t>
      </w:r>
      <w:r w:rsidRPr="00981159">
        <w:rPr>
          <w:i/>
          <w:iCs/>
        </w:rPr>
        <w:t>25</w:t>
      </w:r>
      <w:r w:rsidRPr="00981159">
        <w:t xml:space="preserve">(2), 195–207. </w:t>
      </w:r>
    </w:p>
    <w:p w14:paraId="476B7803" w14:textId="1748B6BE" w:rsidR="00981159" w:rsidRPr="0007150A" w:rsidRDefault="00981159" w:rsidP="00B22B20">
      <w:pPr>
        <w:pStyle w:val="Bibliography"/>
        <w:jc w:val="left"/>
        <w:rPr>
          <w:lang w:val="de-DE"/>
        </w:rPr>
      </w:pPr>
      <w:r w:rsidRPr="00BC7AF1">
        <w:rPr>
          <w:lang w:val="en-GB"/>
        </w:rPr>
        <w:t xml:space="preserve">Galuschka, K., &amp; Schulte-Körne, G. (2016). </w:t>
      </w:r>
      <w:r w:rsidRPr="00981159">
        <w:t xml:space="preserve">The diagnosis and treatment of reading and/or spelling disorders in children and adolescents. </w:t>
      </w:r>
      <w:r w:rsidRPr="0007150A">
        <w:rPr>
          <w:i/>
          <w:iCs/>
          <w:lang w:val="de-DE"/>
        </w:rPr>
        <w:t>Deutsches Ärzteblatt International</w:t>
      </w:r>
      <w:r w:rsidRPr="0007150A">
        <w:rPr>
          <w:lang w:val="de-DE"/>
        </w:rPr>
        <w:t xml:space="preserve">, </w:t>
      </w:r>
      <w:r w:rsidRPr="0007150A">
        <w:rPr>
          <w:i/>
          <w:iCs/>
          <w:lang w:val="de-DE"/>
        </w:rPr>
        <w:t>113</w:t>
      </w:r>
      <w:r w:rsidRPr="0007150A">
        <w:rPr>
          <w:lang w:val="de-DE"/>
        </w:rPr>
        <w:t xml:space="preserve">(16), 279–286. </w:t>
      </w:r>
    </w:p>
    <w:p w14:paraId="00E7DEA4" w14:textId="57E66D17" w:rsidR="00981159" w:rsidRPr="00981159" w:rsidRDefault="00981159" w:rsidP="00B22B20">
      <w:pPr>
        <w:pStyle w:val="Bibliography"/>
        <w:jc w:val="left"/>
      </w:pPr>
      <w:r w:rsidRPr="00BC7AF1">
        <w:rPr>
          <w:lang w:val="de-DE"/>
        </w:rPr>
        <w:t xml:space="preserve">Goldston, D. B., Walsh, A., Mayfield Arnold, E., Reboussin, B., Sergent Daniel, S., Erkanli, A., … </w:t>
      </w:r>
      <w:r w:rsidRPr="00E26457">
        <w:t xml:space="preserve">Wood, F. B. (2007). </w:t>
      </w:r>
      <w:r w:rsidRPr="00981159">
        <w:t xml:space="preserve">Reading problems, psychiatric disorders, and functional impairment from mid- to late adolescence. </w:t>
      </w:r>
      <w:r w:rsidRPr="00981159">
        <w:rPr>
          <w:i/>
          <w:iCs/>
        </w:rPr>
        <w:t>Journal of the American Academy of Child and Adolescent Psychiatry</w:t>
      </w:r>
      <w:r w:rsidRPr="00981159">
        <w:t xml:space="preserve">, </w:t>
      </w:r>
      <w:r w:rsidRPr="00981159">
        <w:rPr>
          <w:i/>
          <w:iCs/>
        </w:rPr>
        <w:t>46</w:t>
      </w:r>
      <w:r w:rsidRPr="00981159">
        <w:t xml:space="preserve">(1), 25–32. </w:t>
      </w:r>
    </w:p>
    <w:p w14:paraId="5A54DAFF" w14:textId="3DF3F78D" w:rsidR="00981159" w:rsidRPr="00981159" w:rsidRDefault="00981159" w:rsidP="00B22B20">
      <w:pPr>
        <w:pStyle w:val="Bibliography"/>
        <w:jc w:val="left"/>
      </w:pPr>
      <w:r w:rsidRPr="00981159">
        <w:t xml:space="preserve">Gould, K. L., Coventry, W. L., Olson, R. K., &amp; Byrne, B. (2018). Gene-environment interactions in ADHD: the roles of SES and chaos. </w:t>
      </w:r>
      <w:r w:rsidRPr="00981159">
        <w:rPr>
          <w:i/>
          <w:iCs/>
        </w:rPr>
        <w:t>Journal of Abnormal Child Psychology</w:t>
      </w:r>
      <w:r w:rsidRPr="00981159">
        <w:t xml:space="preserve">, </w:t>
      </w:r>
      <w:r w:rsidRPr="00981159">
        <w:rPr>
          <w:i/>
          <w:iCs/>
        </w:rPr>
        <w:t>46</w:t>
      </w:r>
      <w:r w:rsidRPr="00981159">
        <w:t xml:space="preserve">(2), 251–263. </w:t>
      </w:r>
    </w:p>
    <w:p w14:paraId="046242EE" w14:textId="536CC126" w:rsidR="00981159" w:rsidRPr="0007150A" w:rsidRDefault="00981159" w:rsidP="00B22B20">
      <w:pPr>
        <w:pStyle w:val="Bibliography"/>
        <w:jc w:val="left"/>
        <w:rPr>
          <w:lang w:val="de-DE"/>
        </w:rPr>
      </w:pPr>
      <w:r w:rsidRPr="00BC7AF1">
        <w:rPr>
          <w:lang w:val="en-GB"/>
        </w:rPr>
        <w:lastRenderedPageBreak/>
        <w:t xml:space="preserve">Graefen, J., Kohn, J., Wyschkon, A., &amp; Esser, G. (2015). </w:t>
      </w:r>
      <w:r w:rsidRPr="00981159">
        <w:t xml:space="preserve">Internalizing problems in children and adolescents with math disability. </w:t>
      </w:r>
      <w:r w:rsidRPr="0007150A">
        <w:rPr>
          <w:i/>
          <w:iCs/>
          <w:lang w:val="de-DE"/>
        </w:rPr>
        <w:t>Zeitschrift Für Psychologie</w:t>
      </w:r>
      <w:r w:rsidRPr="0007150A">
        <w:rPr>
          <w:lang w:val="de-DE"/>
        </w:rPr>
        <w:t xml:space="preserve">, </w:t>
      </w:r>
      <w:r w:rsidRPr="0007150A">
        <w:rPr>
          <w:i/>
          <w:iCs/>
          <w:lang w:val="de-DE"/>
        </w:rPr>
        <w:t>223</w:t>
      </w:r>
      <w:r w:rsidRPr="0007150A">
        <w:rPr>
          <w:lang w:val="de-DE"/>
        </w:rPr>
        <w:t xml:space="preserve">(2), 93–101. </w:t>
      </w:r>
    </w:p>
    <w:p w14:paraId="48AE5EAE" w14:textId="0E3AC259" w:rsidR="00981159" w:rsidRPr="00981159" w:rsidRDefault="00981159" w:rsidP="00B22B20">
      <w:pPr>
        <w:pStyle w:val="Bibliography"/>
        <w:jc w:val="left"/>
      </w:pPr>
      <w:r w:rsidRPr="00B22B20">
        <w:rPr>
          <w:lang w:val="de-DE"/>
        </w:rPr>
        <w:t xml:space="preserve">Harris, P. A., Taylor, R., Thielke, R., Payne, J., Gonzalez, N., &amp; Conde, J. G. (2009). </w:t>
      </w:r>
      <w:r w:rsidRPr="00981159">
        <w:t xml:space="preserve">Research electronic data capture (REDCap)--a metadata-driven methodology and workflow process for providing translational research informatics support. </w:t>
      </w:r>
      <w:r w:rsidRPr="00981159">
        <w:rPr>
          <w:i/>
          <w:iCs/>
        </w:rPr>
        <w:t>Journal of Biomedical Informatics</w:t>
      </w:r>
      <w:r w:rsidRPr="00981159">
        <w:t xml:space="preserve">, </w:t>
      </w:r>
      <w:r w:rsidRPr="00981159">
        <w:rPr>
          <w:i/>
          <w:iCs/>
        </w:rPr>
        <w:t>42</w:t>
      </w:r>
      <w:r w:rsidRPr="00981159">
        <w:t>(2), 377–381.</w:t>
      </w:r>
    </w:p>
    <w:p w14:paraId="64731838" w14:textId="7F3E8740" w:rsidR="00981159" w:rsidRPr="00981159" w:rsidRDefault="00981159" w:rsidP="00B22B20">
      <w:pPr>
        <w:pStyle w:val="Bibliography"/>
        <w:jc w:val="left"/>
      </w:pPr>
      <w:r w:rsidRPr="00981159">
        <w:t xml:space="preserve">Jaro, M. A. (1989). Advances in Record-Linkage Methodology as Applied to Matching the 1985 Census of Tampa, Florida. </w:t>
      </w:r>
      <w:r w:rsidRPr="00981159">
        <w:rPr>
          <w:i/>
          <w:iCs/>
        </w:rPr>
        <w:t>Journal of the American Statistical Association</w:t>
      </w:r>
      <w:r w:rsidRPr="00981159">
        <w:t xml:space="preserve">, </w:t>
      </w:r>
      <w:r w:rsidRPr="00981159">
        <w:rPr>
          <w:i/>
          <w:iCs/>
        </w:rPr>
        <w:t>84</w:t>
      </w:r>
      <w:r w:rsidRPr="00981159">
        <w:t xml:space="preserve">(406), 414–420. </w:t>
      </w:r>
    </w:p>
    <w:p w14:paraId="59ECA589" w14:textId="77777777" w:rsidR="00981159" w:rsidRPr="0007150A" w:rsidRDefault="00981159" w:rsidP="00B22B20">
      <w:pPr>
        <w:pStyle w:val="Bibliography"/>
        <w:jc w:val="left"/>
        <w:rPr>
          <w:lang w:val="de-DE"/>
        </w:rPr>
      </w:pPr>
      <w:r w:rsidRPr="00BC7AF1">
        <w:rPr>
          <w:lang w:val="en-GB"/>
        </w:rPr>
        <w:t xml:space="preserve">Kuhn, J.-T., Schwenk, C., Raddatz, J., Dobel, C., &amp; Holling, H. (2017). </w:t>
      </w:r>
      <w:r w:rsidRPr="0007150A">
        <w:rPr>
          <w:i/>
          <w:iCs/>
          <w:lang w:val="de-DE"/>
        </w:rPr>
        <w:t>CODY-Mathetest Mathematiktest für die 2. bis 4. Klasse</w:t>
      </w:r>
      <w:r w:rsidRPr="0007150A">
        <w:rPr>
          <w:lang w:val="de-DE"/>
        </w:rPr>
        <w:t>. Düsseldorf: Kaasa Health.</w:t>
      </w:r>
    </w:p>
    <w:p w14:paraId="669760D8" w14:textId="1851E460" w:rsidR="00981159" w:rsidRPr="00981159" w:rsidRDefault="00981159" w:rsidP="00B22B20">
      <w:pPr>
        <w:pStyle w:val="Bibliography"/>
        <w:jc w:val="left"/>
      </w:pPr>
      <w:r w:rsidRPr="00B22B20">
        <w:rPr>
          <w:lang w:val="de-DE"/>
        </w:rPr>
        <w:t xml:space="preserve">Lex, A., Gehlenborg, N., Strobelt, H., Vuillemot, R., &amp; Pfister, H. (2014). </w:t>
      </w:r>
      <w:r w:rsidRPr="00981159">
        <w:t xml:space="preserve">UpSet: visualization of intersecting sets. </w:t>
      </w:r>
      <w:r w:rsidRPr="00981159">
        <w:rPr>
          <w:i/>
          <w:iCs/>
        </w:rPr>
        <w:t>IEEE Transactions on Visualization and Computer Graphics</w:t>
      </w:r>
      <w:r w:rsidRPr="00981159">
        <w:t xml:space="preserve">, </w:t>
      </w:r>
      <w:r w:rsidRPr="00981159">
        <w:rPr>
          <w:i/>
          <w:iCs/>
        </w:rPr>
        <w:t>20</w:t>
      </w:r>
      <w:r w:rsidRPr="00981159">
        <w:t xml:space="preserve">(12), 1983–1992. </w:t>
      </w:r>
    </w:p>
    <w:p w14:paraId="586B23C5" w14:textId="77777777" w:rsidR="00981159" w:rsidRPr="00B22B20" w:rsidRDefault="00981159" w:rsidP="00B22B20">
      <w:pPr>
        <w:pStyle w:val="Bibliography"/>
        <w:jc w:val="left"/>
        <w:rPr>
          <w:lang w:val="de-DE"/>
        </w:rPr>
      </w:pPr>
      <w:r w:rsidRPr="0007150A">
        <w:rPr>
          <w:lang w:val="de-DE"/>
        </w:rPr>
        <w:t xml:space="preserve">Mähler, C., &amp; Schuchardt, K. (2012). </w:t>
      </w:r>
      <w:r w:rsidRPr="0007150A">
        <w:rPr>
          <w:i/>
          <w:iCs/>
          <w:lang w:val="de-DE"/>
        </w:rPr>
        <w:t>Die Bedeutung der Funktionstüchtigkeit des Arbeitsgedächtnisses für Differenzialdiagnostik von Lernstörungen</w:t>
      </w:r>
      <w:r w:rsidRPr="0007150A">
        <w:rPr>
          <w:lang w:val="de-DE"/>
        </w:rPr>
        <w:t xml:space="preserve">. </w:t>
      </w:r>
      <w:r w:rsidRPr="00B22B20">
        <w:rPr>
          <w:lang w:val="de-DE"/>
        </w:rPr>
        <w:t>(M. Hasselhorn &amp; C. Zoelch, Eds.). Göttingen: Hogrefe.</w:t>
      </w:r>
    </w:p>
    <w:p w14:paraId="68E33F2C" w14:textId="77777777" w:rsidR="00981159" w:rsidRPr="00981159" w:rsidRDefault="00981159" w:rsidP="00B22B20">
      <w:pPr>
        <w:pStyle w:val="Bibliography"/>
        <w:jc w:val="left"/>
      </w:pPr>
      <w:r w:rsidRPr="00B22B20">
        <w:rPr>
          <w:lang w:val="de-DE"/>
        </w:rPr>
        <w:t xml:space="preserve">Mascolo, J. T., Flanagan, D. P., &amp; Alfonso, V. C. (2014). </w:t>
      </w:r>
      <w:r w:rsidRPr="00981159">
        <w:rPr>
          <w:i/>
          <w:iCs/>
        </w:rPr>
        <w:t>Essentials of planning, selecting, and tailoring interventions for unique learners. Essentials of psychological assessment.</w:t>
      </w:r>
      <w:r w:rsidRPr="00981159">
        <w:t xml:space="preserve"> Hoboken: John Wiley &amp; Sons.</w:t>
      </w:r>
    </w:p>
    <w:p w14:paraId="70FB5C2A" w14:textId="77777777" w:rsidR="00981159" w:rsidRPr="00981159" w:rsidRDefault="00981159" w:rsidP="00B22B20">
      <w:pPr>
        <w:pStyle w:val="Bibliography"/>
        <w:jc w:val="left"/>
      </w:pPr>
      <w:r w:rsidRPr="00981159">
        <w:t xml:space="preserve">Matthys, W., &amp; Lochman, J. E. (2017). </w:t>
      </w:r>
      <w:r w:rsidRPr="00981159">
        <w:rPr>
          <w:i/>
          <w:iCs/>
        </w:rPr>
        <w:t>Oppositional defiant disorder and conduct disorder in childhood</w:t>
      </w:r>
      <w:r w:rsidRPr="00981159">
        <w:t>. Hoboken: Wiley Blackwell.</w:t>
      </w:r>
    </w:p>
    <w:p w14:paraId="382B76D4" w14:textId="3B1A0557" w:rsidR="00981159" w:rsidRPr="00981159" w:rsidRDefault="00981159" w:rsidP="00B22B20">
      <w:pPr>
        <w:pStyle w:val="Bibliography"/>
        <w:jc w:val="left"/>
      </w:pPr>
      <w:r w:rsidRPr="00BC7AF1">
        <w:rPr>
          <w:lang w:val="en-GB"/>
        </w:rPr>
        <w:lastRenderedPageBreak/>
        <w:t xml:space="preserve">Merz, E. C., Tottenham, N., &amp; Noble, K. G. (2018). </w:t>
      </w:r>
      <w:r w:rsidRPr="00981159">
        <w:t xml:space="preserve">Socioeconomic status, amygdala volume, and internalizing symptoms in children and adolescents. </w:t>
      </w:r>
      <w:r w:rsidRPr="00981159">
        <w:rPr>
          <w:i/>
          <w:iCs/>
        </w:rPr>
        <w:t>Journal of Clinical Child and Adolescent Psychology: The Official Journal for the Society of Clinical Child and Adolescent Psychology, American Psychological Association, Division 53</w:t>
      </w:r>
      <w:r w:rsidRPr="00981159">
        <w:t xml:space="preserve">, </w:t>
      </w:r>
      <w:r w:rsidRPr="00981159">
        <w:rPr>
          <w:i/>
          <w:iCs/>
        </w:rPr>
        <w:t>47</w:t>
      </w:r>
      <w:r w:rsidRPr="00981159">
        <w:t xml:space="preserve">(2), 312–323. </w:t>
      </w:r>
    </w:p>
    <w:p w14:paraId="4026A031" w14:textId="7B8B569E" w:rsidR="00981159" w:rsidRPr="00981159" w:rsidRDefault="00981159" w:rsidP="00B22B20">
      <w:pPr>
        <w:pStyle w:val="Bibliography"/>
        <w:jc w:val="left"/>
      </w:pPr>
      <w:r w:rsidRPr="00981159">
        <w:t xml:space="preserve">Peterson, R. L., &amp; Pennington, B. F. (2015). Developmental dyslexia. </w:t>
      </w:r>
      <w:r w:rsidRPr="00981159">
        <w:rPr>
          <w:i/>
          <w:iCs/>
        </w:rPr>
        <w:t>Annual Review of Clinical Psychology</w:t>
      </w:r>
      <w:r w:rsidRPr="00981159">
        <w:t xml:space="preserve">, </w:t>
      </w:r>
      <w:r w:rsidRPr="00981159">
        <w:rPr>
          <w:i/>
          <w:iCs/>
        </w:rPr>
        <w:t>11</w:t>
      </w:r>
      <w:r w:rsidRPr="00981159">
        <w:t xml:space="preserve">, 283–307. </w:t>
      </w:r>
    </w:p>
    <w:p w14:paraId="24DC498D" w14:textId="7722BCF9" w:rsidR="00981159" w:rsidRPr="00981159" w:rsidRDefault="00981159" w:rsidP="00B22B20">
      <w:pPr>
        <w:pStyle w:val="Bibliography"/>
        <w:jc w:val="left"/>
      </w:pPr>
      <w:r w:rsidRPr="00981159">
        <w:t xml:space="preserve">Polanczyk, G. V., Salum, G. A., Sugaya, L. S., Caye, A., &amp; Rohde, L. A. (2015). Annual research review: A meta-analysis of the worldwide prevalence of mental disorders in children and adolescents. </w:t>
      </w:r>
      <w:r w:rsidRPr="00981159">
        <w:rPr>
          <w:i/>
          <w:iCs/>
        </w:rPr>
        <w:t>Journal of Child Psychology and Psychiatry, and Allied Disciplines</w:t>
      </w:r>
      <w:r w:rsidRPr="00981159">
        <w:t xml:space="preserve">, </w:t>
      </w:r>
      <w:r w:rsidRPr="00981159">
        <w:rPr>
          <w:i/>
          <w:iCs/>
        </w:rPr>
        <w:t>56</w:t>
      </w:r>
      <w:r w:rsidRPr="00981159">
        <w:t>(3), 345–</w:t>
      </w:r>
      <w:r>
        <w:t xml:space="preserve">365. </w:t>
      </w:r>
    </w:p>
    <w:p w14:paraId="31FE6038" w14:textId="77777777" w:rsidR="00981159" w:rsidRPr="00981159" w:rsidRDefault="00981159" w:rsidP="00B22B20">
      <w:pPr>
        <w:pStyle w:val="Bibliography"/>
        <w:jc w:val="left"/>
      </w:pPr>
      <w:r w:rsidRPr="00981159">
        <w:t xml:space="preserve">R Core Team. (2018). </w:t>
      </w:r>
      <w:r w:rsidRPr="00981159">
        <w:rPr>
          <w:i/>
          <w:iCs/>
        </w:rPr>
        <w:t>R: A language and environment for statistical computing</w:t>
      </w:r>
      <w:r w:rsidRPr="00981159">
        <w:t>. Vienna: R foundation for statistical computing. Retrieved from https://www.R-project.org/</w:t>
      </w:r>
    </w:p>
    <w:p w14:paraId="06BE0E74" w14:textId="77777777" w:rsidR="00981159" w:rsidRPr="00981159" w:rsidRDefault="00981159" w:rsidP="00B22B20">
      <w:pPr>
        <w:pStyle w:val="Bibliography"/>
        <w:jc w:val="left"/>
      </w:pPr>
      <w:r w:rsidRPr="00981159">
        <w:t xml:space="preserve">Ramaa, S. (2014). </w:t>
      </w:r>
      <w:r w:rsidRPr="00981159">
        <w:rPr>
          <w:i/>
          <w:iCs/>
        </w:rPr>
        <w:t>Arithmetic difficulties among socially disadvantages children and children with dyscalculia</w:t>
      </w:r>
      <w:r w:rsidRPr="00981159">
        <w:t>. (S. Chinn, Ed.). Abingdon: Routledge.</w:t>
      </w:r>
    </w:p>
    <w:p w14:paraId="443D1DE8" w14:textId="0AB8946C" w:rsidR="00981159" w:rsidRPr="00981159" w:rsidRDefault="00981159" w:rsidP="00B22B20">
      <w:pPr>
        <w:pStyle w:val="Bibliography"/>
        <w:jc w:val="left"/>
      </w:pPr>
      <w:r w:rsidRPr="00BC7AF1">
        <w:rPr>
          <w:lang w:val="en-GB"/>
        </w:rPr>
        <w:t xml:space="preserve">Ravens-Sieberer, U., Wille, N., Erhart, M., Bettge, S., Wittchen, H.-U., Rothenberger, A., … </w:t>
      </w:r>
      <w:r w:rsidRPr="00981159">
        <w:t xml:space="preserve">BELLA study group. (2008). Prevalence of mental health problems among children and adolescents in Germany: results of the BELLA study within the National Health Interview and Examination Survey. </w:t>
      </w:r>
      <w:r w:rsidRPr="00981159">
        <w:rPr>
          <w:i/>
          <w:iCs/>
        </w:rPr>
        <w:t>European Child &amp; Adolescent Psychiatry</w:t>
      </w:r>
      <w:r w:rsidRPr="00981159">
        <w:t xml:space="preserve">, </w:t>
      </w:r>
      <w:r w:rsidRPr="00981159">
        <w:rPr>
          <w:i/>
          <w:iCs/>
        </w:rPr>
        <w:t>17 Suppl 1</w:t>
      </w:r>
      <w:r w:rsidRPr="00981159">
        <w:t xml:space="preserve">, 22–33. </w:t>
      </w:r>
    </w:p>
    <w:p w14:paraId="5F9BBFF0" w14:textId="5948B276" w:rsidR="00981159" w:rsidRPr="00981159" w:rsidRDefault="00981159" w:rsidP="00B22B20">
      <w:pPr>
        <w:pStyle w:val="Bibliography"/>
        <w:jc w:val="left"/>
      </w:pPr>
      <w:r w:rsidRPr="00981159">
        <w:t xml:space="preserve">Russell, A. E., Ford, T., Williams, R., &amp; Russell, G. (2016). The association between socioeconomic disadvantage and attention deficit/hyperactivity disorder (ADHD): a systematic review. </w:t>
      </w:r>
      <w:r w:rsidRPr="00981159">
        <w:rPr>
          <w:i/>
          <w:iCs/>
        </w:rPr>
        <w:t>Child Psychiatry and Human Development</w:t>
      </w:r>
      <w:r w:rsidRPr="00981159">
        <w:t xml:space="preserve">, </w:t>
      </w:r>
      <w:r w:rsidRPr="00981159">
        <w:rPr>
          <w:i/>
          <w:iCs/>
        </w:rPr>
        <w:t>47</w:t>
      </w:r>
      <w:r w:rsidRPr="00981159">
        <w:t xml:space="preserve">(3), 440–458. </w:t>
      </w:r>
    </w:p>
    <w:p w14:paraId="4897882A" w14:textId="77777777" w:rsidR="00981159" w:rsidRPr="0007150A" w:rsidRDefault="00981159" w:rsidP="00B22B20">
      <w:pPr>
        <w:pStyle w:val="Bibliography"/>
        <w:jc w:val="left"/>
        <w:rPr>
          <w:lang w:val="de-DE"/>
        </w:rPr>
      </w:pPr>
      <w:r w:rsidRPr="00BC7AF1">
        <w:rPr>
          <w:lang w:val="en-GB"/>
        </w:rPr>
        <w:lastRenderedPageBreak/>
        <w:t xml:space="preserve">Schneider, W., Blanke, I., Faust, V., &amp; Küspert, P. (2011). </w:t>
      </w:r>
      <w:r w:rsidRPr="0007150A">
        <w:rPr>
          <w:i/>
          <w:iCs/>
          <w:lang w:val="de-DE"/>
        </w:rPr>
        <w:t>WLLP-R Würzburger Leise Leseprobe</w:t>
      </w:r>
      <w:r w:rsidRPr="0007150A">
        <w:rPr>
          <w:lang w:val="de-DE"/>
        </w:rPr>
        <w:t>. Göttingen: Hogrefe.</w:t>
      </w:r>
    </w:p>
    <w:p w14:paraId="784F8A65" w14:textId="77777777" w:rsidR="00981159" w:rsidRPr="0007150A" w:rsidRDefault="00981159" w:rsidP="00B22B20">
      <w:pPr>
        <w:pStyle w:val="Bibliography"/>
        <w:jc w:val="left"/>
        <w:rPr>
          <w:lang w:val="de-DE"/>
        </w:rPr>
      </w:pPr>
      <w:r w:rsidRPr="0007150A">
        <w:rPr>
          <w:lang w:val="de-DE"/>
        </w:rPr>
        <w:t xml:space="preserve">Schuchardt, K., Fischbach, A., Balke-Melcher, C., &amp; Mähler, C. (2015). Die Komorbidität von Lernschwierigkeiten mit ADHS-Symptomen im Grundschulalter. </w:t>
      </w:r>
      <w:r w:rsidRPr="0007150A">
        <w:rPr>
          <w:i/>
          <w:iCs/>
          <w:lang w:val="de-DE"/>
        </w:rPr>
        <w:t>Zeitschrift Für Kinder- Und Jugendpsychiatrie Und Psychotherapie</w:t>
      </w:r>
      <w:r w:rsidRPr="0007150A">
        <w:rPr>
          <w:lang w:val="de-DE"/>
        </w:rPr>
        <w:t xml:space="preserve">, </w:t>
      </w:r>
      <w:r w:rsidRPr="0007150A">
        <w:rPr>
          <w:i/>
          <w:iCs/>
          <w:lang w:val="de-DE"/>
        </w:rPr>
        <w:t>43</w:t>
      </w:r>
      <w:r w:rsidRPr="0007150A">
        <w:rPr>
          <w:lang w:val="de-DE"/>
        </w:rPr>
        <w:t>(3), 185–193. https://doi.org/10.1024/1422-4917/a000352</w:t>
      </w:r>
    </w:p>
    <w:p w14:paraId="4835E670" w14:textId="0C2B6C91" w:rsidR="00981159" w:rsidRPr="0007150A" w:rsidRDefault="00981159" w:rsidP="00B22B20">
      <w:pPr>
        <w:pStyle w:val="Bibliography"/>
        <w:jc w:val="left"/>
        <w:rPr>
          <w:lang w:val="de-DE"/>
        </w:rPr>
      </w:pPr>
      <w:r w:rsidRPr="00981159">
        <w:t xml:space="preserve">Sexton, C. C., Gelhorn, H. L., Bell, J. A., &amp; Classi, P. M. (2012). The co-occurrence of reading disorder and ADHD: epidemiology, treatment, psychosocial impact, and economic burden. </w:t>
      </w:r>
      <w:r w:rsidRPr="0007150A">
        <w:rPr>
          <w:i/>
          <w:iCs/>
          <w:lang w:val="de-DE"/>
        </w:rPr>
        <w:t>Journal of Learning Disabilities</w:t>
      </w:r>
      <w:r w:rsidRPr="0007150A">
        <w:rPr>
          <w:lang w:val="de-DE"/>
        </w:rPr>
        <w:t xml:space="preserve">, </w:t>
      </w:r>
      <w:r w:rsidRPr="0007150A">
        <w:rPr>
          <w:i/>
          <w:iCs/>
          <w:lang w:val="de-DE"/>
        </w:rPr>
        <w:t>45</w:t>
      </w:r>
      <w:r w:rsidR="00391235" w:rsidRPr="0007150A">
        <w:rPr>
          <w:lang w:val="de-DE"/>
        </w:rPr>
        <w:t xml:space="preserve">(6), 538–564. </w:t>
      </w:r>
    </w:p>
    <w:p w14:paraId="56D63DCA" w14:textId="77777777" w:rsidR="00981159" w:rsidRPr="0007150A" w:rsidRDefault="00981159" w:rsidP="00B22B20">
      <w:pPr>
        <w:pStyle w:val="Bibliography"/>
        <w:jc w:val="left"/>
        <w:rPr>
          <w:lang w:val="de-DE"/>
        </w:rPr>
      </w:pPr>
      <w:r w:rsidRPr="0007150A">
        <w:rPr>
          <w:lang w:val="de-DE"/>
        </w:rPr>
        <w:t xml:space="preserve">Statistisches Bundesamt. (2017a). </w:t>
      </w:r>
      <w:r w:rsidRPr="0007150A">
        <w:rPr>
          <w:i/>
          <w:iCs/>
          <w:lang w:val="de-DE"/>
        </w:rPr>
        <w:t>Bevölkerung und Erwerbstätigkeit Ausländische Bevölkerung Ergebnisse des Ausländerzentralregisters</w:t>
      </w:r>
      <w:r w:rsidRPr="0007150A">
        <w:rPr>
          <w:lang w:val="de-DE"/>
        </w:rPr>
        <w:t>. Wiesbaden: Statistisches Bundesamt.</w:t>
      </w:r>
    </w:p>
    <w:p w14:paraId="740D45D2" w14:textId="77777777" w:rsidR="00981159" w:rsidRPr="0007150A" w:rsidRDefault="00981159" w:rsidP="00B22B20">
      <w:pPr>
        <w:pStyle w:val="Bibliography"/>
        <w:jc w:val="left"/>
        <w:rPr>
          <w:lang w:val="de-DE"/>
        </w:rPr>
      </w:pPr>
      <w:r w:rsidRPr="0007150A">
        <w:rPr>
          <w:lang w:val="de-DE"/>
        </w:rPr>
        <w:t xml:space="preserve">Statistisches Bundesamt. (2017b). </w:t>
      </w:r>
      <w:r w:rsidRPr="0007150A">
        <w:rPr>
          <w:i/>
          <w:iCs/>
          <w:lang w:val="de-DE"/>
        </w:rPr>
        <w:t>Bevölkerung und Erwerbstätigkeit Haushalte und Familien Ergebnisse des Mikrozensus</w:t>
      </w:r>
      <w:r w:rsidRPr="0007150A">
        <w:rPr>
          <w:lang w:val="de-DE"/>
        </w:rPr>
        <w:t>. Wiesbaden: Statistisches Bundesamt.</w:t>
      </w:r>
    </w:p>
    <w:p w14:paraId="3C3C8885" w14:textId="77777777" w:rsidR="00981159" w:rsidRPr="0007150A" w:rsidRDefault="00981159" w:rsidP="00B22B20">
      <w:pPr>
        <w:pStyle w:val="Bibliography"/>
        <w:jc w:val="left"/>
        <w:rPr>
          <w:lang w:val="de-DE"/>
        </w:rPr>
      </w:pPr>
      <w:r w:rsidRPr="0007150A">
        <w:rPr>
          <w:lang w:val="de-DE"/>
        </w:rPr>
        <w:t xml:space="preserve">Weiß, R. (2012). </w:t>
      </w:r>
      <w:r w:rsidRPr="0007150A">
        <w:rPr>
          <w:i/>
          <w:iCs/>
          <w:lang w:val="de-DE"/>
        </w:rPr>
        <w:t>Grundintelligenztest Skala 2</w:t>
      </w:r>
      <w:r w:rsidRPr="0007150A">
        <w:rPr>
          <w:lang w:val="de-DE"/>
        </w:rPr>
        <w:t>. Göttingen: Hogrefe.</w:t>
      </w:r>
    </w:p>
    <w:p w14:paraId="444D263A" w14:textId="2C6C56AB" w:rsidR="00981159" w:rsidRPr="00981159" w:rsidRDefault="00981159" w:rsidP="00B22B20">
      <w:pPr>
        <w:pStyle w:val="Bibliography"/>
        <w:jc w:val="left"/>
      </w:pPr>
      <w:r w:rsidRPr="0007150A">
        <w:rPr>
          <w:lang w:val="de-DE"/>
        </w:rPr>
        <w:t xml:space="preserve">Willcutt, Erik G., Petrill, S. A., Wu, S., Boada, R., DeFries, J. C., Olson, R. K., &amp; Pennington, B. F. (2013). </w:t>
      </w:r>
      <w:r w:rsidRPr="00981159">
        <w:t xml:space="preserve">Comorbidity between reading disability and math disability: Concurrent psychopathology, functional impairment, and neuropsychological functioning. </w:t>
      </w:r>
      <w:r w:rsidRPr="00981159">
        <w:rPr>
          <w:i/>
          <w:iCs/>
        </w:rPr>
        <w:t>Journal of Learning Disabilities</w:t>
      </w:r>
      <w:r w:rsidRPr="00981159">
        <w:t xml:space="preserve">, </w:t>
      </w:r>
      <w:r w:rsidRPr="00981159">
        <w:rPr>
          <w:i/>
          <w:iCs/>
        </w:rPr>
        <w:t>46</w:t>
      </w:r>
      <w:r w:rsidRPr="00981159">
        <w:t xml:space="preserve">(6), 500–516. </w:t>
      </w:r>
    </w:p>
    <w:p w14:paraId="5EC0486C" w14:textId="77777777" w:rsidR="00981159" w:rsidRPr="00981159" w:rsidRDefault="00981159" w:rsidP="00B22B20">
      <w:pPr>
        <w:pStyle w:val="Bibliography"/>
        <w:jc w:val="left"/>
      </w:pPr>
      <w:r w:rsidRPr="00981159">
        <w:t>Winkler, W. E. (1990). String comparator metrics and enhanced decision rules in the Fellegi-Sunter model of record linkage, 354–359.</w:t>
      </w:r>
    </w:p>
    <w:p w14:paraId="6613607D" w14:textId="3AF3AD99" w:rsidR="001B3DE6" w:rsidRPr="00BC7AF1" w:rsidRDefault="00981159" w:rsidP="003D2271">
      <w:pPr>
        <w:pStyle w:val="Bibliography"/>
        <w:jc w:val="left"/>
        <w:rPr>
          <w:color w:val="000000"/>
        </w:rPr>
      </w:pPr>
      <w:r w:rsidRPr="00981159">
        <w:t xml:space="preserve">Wu, S. S., Willcutt, E. G., Escovar, E., &amp; Menon, V. (2014). Mathematics achievement and anxiety and their relation to internalizing and externalizing behaviors. </w:t>
      </w:r>
      <w:r w:rsidRPr="00981159">
        <w:rPr>
          <w:i/>
          <w:iCs/>
        </w:rPr>
        <w:t>Journal of Learning Disabilities</w:t>
      </w:r>
      <w:r w:rsidRPr="00981159">
        <w:t xml:space="preserve">, </w:t>
      </w:r>
      <w:r w:rsidRPr="00981159">
        <w:rPr>
          <w:i/>
          <w:iCs/>
        </w:rPr>
        <w:t>47</w:t>
      </w:r>
      <w:r w:rsidRPr="00981159">
        <w:t>(6), 503–514.</w:t>
      </w:r>
    </w:p>
    <w:p xmlns:w="http://schemas.openxmlformats.org/wordprocessingml/2006/main" xmlns:wp="http://schemas.openxmlformats.org/drawingml/2006/wordprocessingDrawing" xmlns:r="http://schemas.openxmlformats.org/officeDocument/2006/relationships" xmlns:w14="http://schemas.microsoft.com/office/word/2010/wordml">
      <w:pPr/>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1B3DE6" w:rsidRPr="00BC7AF1" w:rsidSect="003D2271">
          <w:headerReference w:type="default" r:id="rId9"/>
          <w:footerReference w:type="default" r:id="rId10"/>
          <w:pgSz w:w="12240" w:h="15840" w:code="1" w:orient="portrait"/>
          <w:pgMar w:top="1440" w:right="1440" w:bottom="1440" w:left="1440" w:header="0" w:footer="708" w:gutter="0"/>
          <w:cols w:space="720"/>
          <w:formProt w:val="0"/>
          <w:docGrid w:linePitch="326" w:charSpace="-635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1</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Numbers and Percentages of Children with Anxiety, Depression, Conduct Disorder, and ADHD in Children with Different Types of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16"/>
        <w:gridCol w:w="1450"/>
        <w:gridCol w:w="1152"/>
        <w:gridCol w:w="1296"/>
        <w:gridCol w:w="1296"/>
        <w:gridCol w:w="1296"/>
        <w:gridCol w:w="1296"/>
        <w:gridCol w:w="1296"/>
        <w:gridCol w:w="1296"/>
        <w:gridCol w:w="1296"/>
      </w:tblGrid>
      <w:tr>
        <w:trPr>
          <w:trHeight w:val="467"/>
          <w:tblHeader/>
        </w:trPr>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SLD group</w:t>
            </w:r>
          </w:p>
        </w:tc>
        <w:tc>
          <w:tcPr>
            <w:tcBorders>
              <w:top w:val="single" w:sz="16" w:space="0" w:color="000000"/>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freq. (%)</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ADHD</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anxiety</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conduct disorder</w:t>
            </w:r>
          </w:p>
        </w:tc>
        <w:tc>
          <w:tcPr>
            <w:gridSpan w:val="2"/>
            <w:tcBorders>
              <w:top w:val="single" w:sz="16" w:space="0" w:color="000000"/>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depression</w:t>
            </w:r>
          </w:p>
        </w:tc>
      </w:tr>
      <w:tr>
        <w:trPr>
          <w:trHeight w:val="467"/>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freq. (male/female)</w:t>
            </w:r>
          </w:p>
        </w:tc>
      </w:tr>
      <w:tr>
        <w:trPr>
          <w:trHeight w:val="450"/>
          <w:tblHeader/>
        </w:trPr>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tcBorders/>
            <w:tcMar>
              <w:top w:w="0" w:type="dxa"/>
              <w:bottom w:w="0" w:type="dxa"/>
              <w:left w:w="0" w:type="dxa"/>
              <w:right w:w="0" w:type="dxa"/>
            </w:tcMar>
            <w:vAlign w:val="top"/>
          </w:tcPr>
          <w:p>
            <w:pPr>
              <w:jc w:val="left"/>
              <w:spacing w:after="0" w:before="40"/>
              <w:ind w:firstLine="0" w:left="40" w:right="40"/>
            </w:pPr>
            <w:r>
              <w:rPr>
                <w:rFonts w:ascii="Times New Roman" w:hAnsi="Times New Roman" w:cs="Times New Roman"/>
                <w:sz w:val="24"/>
                <w:szCs w:val="24"/>
                <w:color w:val="000000"/>
              </w:rPr>
              <w:t xml:space="preserve"/>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c>
          <w:tcPr>
            <w:gridSpan w:val="2"/>
            <w:tcBorders/>
            <w:tcMar>
              <w:top w:w="0" w:type="dxa"/>
              <w:bottom w:w="0" w:type="dxa"/>
              <w:left w:w="0" w:type="dxa"/>
              <w:right w:w="0" w:type="dxa"/>
            </w:tcMar>
            <w:vAlign w:val="top"/>
          </w:tcPr>
          <w:p>
            <w:pPr>
              <w:jc w:val="center"/>
              <w:spacing w:after="0" w:before="40"/>
              <w:ind w:firstLine="0" w:left="40" w:right="40"/>
            </w:pPr>
            <w:r>
              <w:rPr>
                <w:rFonts w:ascii="Times New Roman" w:hAnsi="Times New Roman" w:cs="Times New Roman"/>
                <w:sz w:val="24"/>
                <w:szCs w:val="24"/>
                <w:color w:val="000000"/>
              </w:rPr>
              <w:t xml:space="preserve">[%]</w:t>
            </w:r>
          </w:p>
        </w:tc>
      </w:tr>
      <w:tr>
        <w:trPr>
          <w:trHeight w:val="413"/>
          <w:tblHeader/>
        </w:trPr>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yes</w:t>
            </w:r>
          </w:p>
        </w:tc>
        <w:tc>
          <w:tcPr>
            <w:tcBorders>
              <w:bottom w:val="single" w:sz="16" w:space="0" w:color="000000"/>
            </w:tcBorders>
            <w:tcMar>
              <w:top w:w="0" w:type="dxa"/>
              <w:bottom w:w="0" w:type="dxa"/>
              <w:left w:w="0" w:type="dxa"/>
              <w:right w:w="0" w:type="dxa"/>
            </w:tcMar>
            <w:vAlign w:val="top"/>
          </w:tcPr>
          <w:p>
            <w:pPr>
              <w:jc w:val="center"/>
              <w:spacing w:after="40" w:before="40"/>
              <w:ind w:firstLine="0" w:left="40" w:right="40"/>
            </w:pPr>
            <w:r>
              <w:rPr>
                <w:rFonts w:ascii="Times New Roman" w:hAnsi="Times New Roman" w:cs="Times New Roman"/>
                <w:sz w:val="24"/>
                <w:szCs w:val="24"/>
                <w:color w:val="000000"/>
              </w:rPr>
              <w:t xml:space="preserve">no</w:t>
            </w:r>
          </w:p>
        </w:tc>
      </w:tr>
      <w:tr>
        <w:trPr>
          <w:trHeight w:val="458"/>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no disorder</w:t>
            </w:r>
          </w:p>
        </w:tc>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2079 (69%)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199 (113/86)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1880 (958/922)</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263 (124/139)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1816 (947/869)</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240 (136/104)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1839 (935/904)</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215 (119/96)</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1864 (952/912)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[88.5%]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[89.7%]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reading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55 (1.8%)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(6/3)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46 (30/16)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 (1/1)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53 (35/18)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(29/16)</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[81.8%]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spelling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47 (1.6%)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(26/10)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(30/9)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 (25/11)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(7/1)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39 (27/12)</w:t>
            </w:r>
          </w:p>
        </w:tc>
      </w:tr>
      <w:tr>
        <w:trPr>
          <w:trHeight w:val="452"/>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w:t>
            </w:r>
          </w:p>
        </w:tc>
      </w:tr>
      <w:tr>
        <w:trPr>
          <w:trHeight w:val="458"/>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isolated arithmetic disorder</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56 (1.9%)</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 (6/8)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42 (17/25)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(4/7)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45 (19/26)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44 (17/27)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(6/7)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 (17/26)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[76.8%]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spelling</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25 (0.8%)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(4/1)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(17/3)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(2/2)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 (19/2)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(5/0)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 (16/4)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(11/2)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(10/2)</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[80%]</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[48%]</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12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 (0/3)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(3/4)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(1/3)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 (3/5)</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[41.7%]</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[58.3%]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[66.7%]</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16 (0.5%)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9 (4/5)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(0/4)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(6/6)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(4/6)</w:t>
            </w:r>
          </w:p>
        </w:tc>
      </w:tr>
      <w:tr>
        <w:trPr>
          <w:trHeight w:val="453"/>
        </w:trPr>
        <w:tc>
          <w:tcPr>
            <w:vMerge/>
            <w:tcBorders/>
            <w:tcMar>
              <w:top w:w="0" w:type="dxa"/>
              <w:bottom w:w="0" w:type="dxa"/>
              <w:left w:w="0" w:type="dxa"/>
              <w:right w:w="0" w:type="dxa"/>
            </w:tcMar>
            <w:vAlign w:val="top"/>
          </w:tcPr>
          <w:p>
            <w:pPr>
              <w:jc w:val="left"/>
              <w:spacing w:after="40" w:before="40"/>
              <w:ind w:firstLine="0" w:left="40" w:right="40"/>
            </w:pPr>
          </w:p>
        </w:tc>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[43.8%]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[56.2%]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[68.8%]</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[62.5%]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comorbid reading, spelling, &amp; arithmetic</w:t>
            </w:r>
          </w:p>
        </w:tc>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17 (0.6%)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 (4/3)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10 (6/4)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5 (3/2)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12 (7/5)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4 (3/1)</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13 (7/6)</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6 (4/2)</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 (6/5)</w:t>
            </w:r>
          </w:p>
        </w:tc>
      </w:tr>
      <w:tr>
        <w:trPr>
          <w:trHeight w:val="453"/>
        </w:trPr>
        <w:tc>
          <w:tcPr>
            <w:vMerge/>
            <w:tcBorders/>
            <w:tcMar>
              <w:top w:w="0" w:type="dxa"/>
              <w:bottom w:w="0" w:type="dxa"/>
              <w:left w:w="0" w:type="dxa"/>
              <w:right w:w="0" w:type="dxa"/>
            </w:tcMar>
            <w:vAlign w:val="top"/>
          </w:tcPr>
          <w:p>
            <w:pPr>
              <w:jc w:val="left"/>
              <w:spacing w:after="400" w:before="40"/>
              <w:ind w:firstLine="0" w:left="40" w:right="40"/>
            </w:pPr>
          </w:p>
        </w:tc>
        <w:tc>
          <w:tcPr>
            <w:vMerge/>
            <w:tcBorders/>
            <w:tcMar>
              <w:top w:w="0" w:type="dxa"/>
              <w:bottom w:w="0" w:type="dxa"/>
              <w:left w:w="0" w:type="dxa"/>
              <w:right w:w="0" w:type="dxa"/>
            </w:tcMar>
            <w:vAlign w:val="top"/>
          </w:tcPr>
          <w:p>
            <w:pPr>
              <w:jc w:val="left"/>
              <w:spacing w:after="400" w:before="40"/>
              <w:ind w:firstLine="0" w:left="40" w:right="40"/>
            </w:pP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[41.2%]</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[58.8%]</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[29.4%]</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[70.6%]</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[23.5%]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[76.5%]</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[35.3%]</w:t>
            </w:r>
          </w:p>
        </w:tc>
        <w:tc>
          <w:tcPr>
            <w:tcBorders/>
            <w:tcMar>
              <w:top w:w="0" w:type="dxa"/>
              <w:bottom w:w="0" w:type="dxa"/>
              <w:left w:w="0" w:type="dxa"/>
              <w:right w:w="0" w:type="dxa"/>
            </w:tcMar>
            <w:vAlign w:val="top"/>
          </w:tcPr>
          <w:p>
            <w:pPr>
              <w:jc w:val="right"/>
              <w:spacing w:after="400" w:before="40"/>
              <w:ind w:firstLine="0" w:left="40" w:right="40"/>
            </w:pPr>
            <w:r>
              <w:rPr>
                <w:rFonts w:ascii="Times New Roman" w:hAnsi="Times New Roman" w:cs="Times New Roman"/>
                <w:sz w:val="24"/>
                <w:szCs w:val="24"/>
                <w:color w:val="000000"/>
              </w:rPr>
              <w:t xml:space="preserve">[64.7%]</w:t>
            </w:r>
          </w:p>
        </w:tc>
      </w:tr>
      <w:tr>
        <w:trPr>
          <w:trHeight w:val="467"/>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Total SLD (any disorder)</w:t>
            </w:r>
          </w:p>
        </w:tc>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400 (13.3%)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112 (58/54)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288 (174/114)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83 (39/44)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317 (193/124)</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87 (52/35)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313 (180/133)</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111 (66/45)</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289 (166/123)</w:t>
            </w:r>
          </w:p>
        </w:tc>
      </w:tr>
      <w:tr>
        <w:trPr>
          <w:trHeight w:val="450"/>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[20.8%]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[79.2%]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[78.2%]</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[27.8%]</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[72.2%]</w:t>
            </w:r>
          </w:p>
        </w:tc>
      </w:tr>
    </w:tbl>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1B3DE6" w:rsidRPr="00BC7AF1" w:rsidSect="003D2271">
          <w:headerReference w:type="default" r:id="rId9"/>
          <w:footerReference w:type="default" r:id="rId10"/>
          <w:pgSz w:w="15840" w:h="12240" w:code="1" w:orient="landscape"/>
          <w:pgMar w:top="1440" w:right="1440" w:bottom="1440" w:left="1440" w:header="0" w:footer="708" w:gutter="0"/>
          <w:cols w:space="720"/>
          <w:formProt w:val="0"/>
          <w:docGrid w:linePitch="326" w:charSpace="-635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sz w:val="24"/>
          <w:szCs w:val="24"/>
          <w:color w:val="000000"/>
        </w:rPr>
        <w:t xml:space="preserve">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Fisher’s Exact Test Results for the Difference in Occurrence of Anxiety, Depression, Conduct Disorder, and ADHD between Children with and without SLD</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2070"/>
        <w:gridCol w:w="1891"/>
        <w:gridCol w:w="1046"/>
        <w:gridCol w:w="1810"/>
      </w:tblGrid>
      <w:tr>
        <w:trPr>
          <w:trHeight w:val="467"/>
          <w:tblHeader/>
        </w:trPr>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SLD</w:t>
            </w:r>
          </w:p>
        </w:tc>
        <w:tc>
          <w:tcPr>
            <w:tcBorders>
              <w:bottom w:val="single" w:sz="16" w:space="0" w:color="000000"/>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psychopathology</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p</w:t>
            </w:r>
          </w:p>
        </w:tc>
        <w:tc>
          <w:tcPr>
            <w:tcBorders>
              <w:bottom w:val="single" w:sz="16" w:space="0" w:color="000000"/>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OR (95% CI)</w:t>
            </w:r>
          </w:p>
        </w:tc>
      </w:tr>
      <w:tr>
        <w:trPr>
          <w:trHeight w:val="467"/>
        </w:trPr>
        <w:tc>
          <w:tcPr>
            <w:vMerge w:val="restart"/>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any disorder</w:t>
            </w:r>
          </w:p>
        </w:tc>
        <w:tc>
          <w:tcPr>
            <w:tcBorders>
              <w:top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op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3.67 (2.83-4.77)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1.81 (1.38-2.38)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2.13 (1.63-2.8)</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3.33 (2.57-4.32)</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reading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2.23 (1.57-3.24)</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.007</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1.66 (1.15-2.43)</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.013</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1.62 (1.11-2.41)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2.93 (2.1-4.15)</w:t>
            </w:r>
          </w:p>
        </w:tc>
      </w:tr>
      <w:tr>
        <w:trPr>
          <w:trHeight w:val="467"/>
        </w:trPr>
        <w:tc>
          <w:tcPr>
            <w:vMerge w:val="restart"/>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spelling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3.81 (2.75-5.32)</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.036</w:t>
            </w:r>
            <w:r>
              <w:rPr>
                <w:rFonts w:ascii="Times New Roman" w:hAnsi="Times New Roman" w:cs="Times New Roman"/>
                <w:i/>
                <w:vertAlign w:val="superscript"/>
                <w:sz w:val="24"/>
                <w:szCs w:val="24"/>
                <w:color w:val="000000"/>
              </w:rPr>
              <w:t xml:space="preserve"> </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1.46 (1.01-2.17)</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2.53 (1.8-3.61)</w:t>
            </w:r>
          </w:p>
        </w:tc>
      </w:tr>
      <w:tr>
        <w:trPr>
          <w:trHeight w:val="467"/>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3.44 (2.48-4.82)</w:t>
            </w:r>
          </w:p>
        </w:tc>
      </w:tr>
      <w:tr>
        <w:trPr>
          <w:trHeight w:val="458"/>
        </w:trPr>
        <w:tc>
          <w:tcPr>
            <w:vMerge w:val="restart"/>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arithmetic disorder</w:t>
            </w: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ADHD</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3.7 (2.61-5.28)</w:t>
            </w:r>
          </w:p>
        </w:tc>
      </w:tr>
      <w:tr>
        <w:trPr>
          <w:trHeight w:val="458"/>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anxiety</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2.26 (1.57-3.31)</w:t>
            </w:r>
          </w:p>
        </w:tc>
      </w:tr>
      <w:tr>
        <w:trPr>
          <w:trHeight w:val="455"/>
        </w:trPr>
        <w:tc>
          <w:tcPr>
            <w:vMerge/>
            <w:tcBorders/>
            <w:tcMar>
              <w:top w:w="0" w:type="dxa"/>
              <w:bottom w:w="0" w:type="dxa"/>
              <w:left w:w="0" w:type="dxa"/>
              <w:right w:w="0" w:type="dxa"/>
            </w:tcMar>
            <w:vAlign w:val="top"/>
          </w:tcPr>
          <w:p>
            <w:pPr>
              <w:jc w:val="left"/>
              <w:spacing w:after="40" w:before="40"/>
              <w:ind w:firstLine="0" w:left="40" w:right="40"/>
            </w:pPr>
          </w:p>
        </w:tc>
        <w:tc>
          <w:tcPr>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conduct disorder</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.001</w:t>
            </w:r>
            <w:r>
              <w:rPr>
                <w:rFonts w:ascii="Times New Roman" w:hAnsi="Times New Roman" w:cs="Times New Roman"/>
                <w:i/>
                <w:vertAlign w:val="superscript"/>
                <w:sz w:val="24"/>
                <w:szCs w:val="24"/>
                <w:color w:val="000000"/>
              </w:rPr>
              <w:t xml:space="preserve">*</w:t>
            </w:r>
          </w:p>
        </w:tc>
        <w:tc>
          <w:tcPr>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1.94 (1.33-2.91)</w:t>
            </w:r>
          </w:p>
        </w:tc>
      </w:tr>
      <w:tr>
        <w:trPr>
          <w:trHeight w:val="467"/>
        </w:trPr>
        <w:tc>
          <w:tcPr>
            <w:vMerge/>
            <w:tcBorders>
              <w:bottom w:val="single" w:sz="16" w:space="0" w:color="000000"/>
            </w:tcBorders>
            <w:tcMar>
              <w:top w:w="0" w:type="dxa"/>
              <w:bottom w:w="0" w:type="dxa"/>
              <w:left w:w="0" w:type="dxa"/>
              <w:right w:w="0" w:type="dxa"/>
            </w:tcMar>
            <w:vAlign w:val="top"/>
          </w:tcPr>
          <w:p>
            <w:pPr>
              <w:jc w:val="left"/>
              <w:spacing w:after="40" w:before="40"/>
              <w:ind w:firstLine="0" w:left="40" w:right="40"/>
            </w:pPr>
          </w:p>
        </w:tc>
        <w:tc>
          <w:tcPr>
            <w:tcBorders>
              <w:bottom w:val="single" w:sz="16" w:space="0" w:color="000000"/>
            </w:tcBorders>
            <w:tcMar>
              <w:top w:w="0" w:type="dxa"/>
              <w:bottom w:w="0" w:type="dxa"/>
              <w:left w:w="0" w:type="dxa"/>
              <w:right w:w="0" w:type="dxa"/>
            </w:tcMar>
            <w:vAlign w:val="top"/>
          </w:tcPr>
          <w:p>
            <w:pPr>
              <w:jc w:val="left"/>
              <w:spacing w:after="40" w:before="40"/>
              <w:ind w:firstLine="0" w:left="40" w:right="40"/>
            </w:pPr>
            <w:r>
              <w:rPr>
                <w:rFonts w:ascii="Times New Roman" w:hAnsi="Times New Roman" w:cs="Times New Roman"/>
                <w:sz w:val="24"/>
                <w:szCs w:val="24"/>
                <w:color w:val="000000"/>
              </w:rPr>
              <w:t xml:space="preserve">depression</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 &lt; .001</w:t>
            </w:r>
            <w:r>
              <w:rPr>
                <w:rFonts w:ascii="Times New Roman" w:hAnsi="Times New Roman" w:cs="Times New Roman"/>
                <w:i/>
                <w:vertAlign w:val="superscript"/>
                <w:sz w:val="24"/>
                <w:szCs w:val="24"/>
                <w:color w:val="000000"/>
              </w:rPr>
              <w:t xml:space="preserve">*</w:t>
            </w:r>
          </w:p>
        </w:tc>
        <w:tc>
          <w:tcPr>
            <w:tcBorders>
              <w:bottom w:val="single" w:sz="16" w:space="0" w:color="000000"/>
            </w:tcBorders>
            <w:tcMar>
              <w:top w:w="0" w:type="dxa"/>
              <w:bottom w:w="0" w:type="dxa"/>
              <w:left w:w="0" w:type="dxa"/>
              <w:right w:w="0" w:type="dxa"/>
            </w:tcMar>
            <w:vAlign w:val="top"/>
          </w:tcPr>
          <w:p>
            <w:pPr>
              <w:jc w:val="right"/>
              <w:spacing w:after="40" w:before="40"/>
              <w:ind w:firstLine="0" w:left="40" w:right="40"/>
            </w:pPr>
            <w:r>
              <w:rPr>
                <w:rFonts w:ascii="Times New Roman" w:hAnsi="Times New Roman" w:cs="Times New Roman"/>
                <w:sz w:val="24"/>
                <w:szCs w:val="24"/>
                <w:color w:val="000000"/>
              </w:rPr>
              <w:t xml:space="preserve">3.25 (2.29-4.65)</w:t>
            </w:r>
          </w:p>
        </w:tc>
      </w:tr>
    </w:tbl>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vertAlign w:val="superscript"/>
          <w:sz w:val="24"/>
          <w:szCs w:val="24"/>
          <w:color w:val="000000"/>
        </w:rPr>
        <w:t xml:space="preserve">* </w:t>
      </w:r>
      <w:r>
        <w:rPr>
          <w:rFonts w:ascii="Times New Roman" w:hAnsi="Times New Roman" w:cs="Times New Roman"/>
          <w:sz w:val="24"/>
          <w:szCs w:val="24"/>
          <w:color w:val="000000"/>
        </w:rPr>
        <w:t xml:space="preserve">significant after FDR correction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1. </w:t>
      </w:r>
      <w:r>
        <w:rPr>
          <w:rFonts w:ascii="Times New Roman" w:hAnsi="Times New Roman" w:cs="Times New Roman"/>
          <w:sz w:val="24"/>
          <w:szCs w:val="24"/>
          <w:color w:val="000000"/>
        </w:rPr>
        <w:t xml:space="preserve">Number of areas affected by psychopathology in children with and without different subtypes of SLD.</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1B3DE6" w:rsidRPr="00BC7AF1" w:rsidSect="003D2271">
          <w:headerReference w:type="default" r:id="rId9"/>
          <w:footerReference w:type="default" r:id="rId10"/>
          <w:pgSz w:w="12240" w:h="15840" w:code="1" w:orient="portrait"/>
          <w:pgMar w:top="1440" w:right="1440" w:bottom="1440" w:left="1440" w:header="0" w:footer="708" w:gutter="0"/>
          <w:cols w:space="720"/>
          <w:formProt w:val="0"/>
          <w:docGrid w:linePitch="326" w:charSpace="-635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8321039" cy="521208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8321039" cy="52120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2. </w:t>
      </w:r>
      <w:r>
        <w:rPr>
          <w:rFonts w:ascii="Times New Roman" w:hAnsi="Times New Roman" w:cs="Times New Roman"/>
          <w:sz w:val="24"/>
          <w:szCs w:val="24"/>
          <w:color w:val="000000"/>
        </w:rPr>
        <w:t xml:space="preserve">“UpSet” graphs visualizing the overlap between areas with psychopathology in children with no SLD, any SLD, reading disorder, spelling disorder, and arithmetic disorder. For each SLD group, the total number of children with the different psychopathologies (anxiety, depression, conduct disorder, and ADHD) is presented in the small horizontal graph on the left. In the graph on the right, the dots indicate the combinations of psychopathologies, and the bar above the respective dots indicates the number of children within this SLD-group affected by the respective psychopathologies. conduct dis. = conduct disorder.</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xmlns:r="http://schemas.openxmlformats.org/officeDocument/2006/relationships" w:rsidR="001B3DE6" w:rsidRPr="00BC7AF1" w:rsidSect="003D2271">
          <w:headerReference w:type="default" r:id="rId9"/>
          <w:footerReference w:type="default" r:id="rId10"/>
          <w:pgSz w:w="15840" w:h="12240" w:code="1" w:orient="landscape"/>
          <w:pgMar w:top="1440" w:right="1440" w:bottom="1440" w:left="1440" w:header="0" w:footer="708" w:gutter="0"/>
          <w:cols w:space="720"/>
          <w:formProt w:val="0"/>
          <w:docGrid w:linePitch="326" w:charSpace="-635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rPr/>
        <w:drawing>
          <wp:inline distT="0" distB="0" distL="0" distR="0">
            <wp:extent cx="5486400" cy="45720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5486400" cy="457200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New Roman" w:hAnsi="Times New Roman" w:cs="Times New Roman"/>
          <w:i/>
          <w:sz w:val="24"/>
          <w:szCs w:val="24"/>
          <w:color w:val="000000"/>
        </w:rPr>
        <w:t xml:space="preserve">Figure 3. </w:t>
      </w:r>
      <w:r>
        <w:rPr>
          <w:rFonts w:ascii="Times New Roman" w:hAnsi="Times New Roman" w:cs="Times New Roman"/>
          <w:sz w:val="24"/>
          <w:szCs w:val="24"/>
          <w:color w:val="000000"/>
        </w:rPr>
        <w:t xml:space="preserve">Trend in the prevalence of psychopathologies over the groups of children without an SLD, with an isolated SLD, and with comorbid SLDs.</w:t>
      </w:r>
    </w:p>
    <w:sectPr w:rsidR="001B3DE6" w:rsidRPr="00BC7AF1" w:rsidSect="003D2271">
      <w:headerReference w:type="default" r:id="rId9"/>
      <w:footerReference w:type="default" r:id="rId10"/>
      <w:pgSz w:w="12240" w:h="15840" w:code="1"/>
      <w:pgMar w:top="1440" w:right="1440" w:bottom="1440" w:left="1440" w:header="0" w:footer="708" w:gutter="0"/>
      <w:cols w:space="720"/>
      <w:formProt w:val="0"/>
      <w:docGrid w:linePitch="326" w:charSpace="-6350"/>
      <w:type xmlns:w="http://schemas.openxmlformats.org/wordprocessingml/2006/main"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35146" w14:textId="77777777" w:rsidR="00AB15C4" w:rsidRDefault="00AB15C4">
      <w:pPr>
        <w:spacing w:line="240" w:lineRule="auto"/>
      </w:pPr>
      <w:r>
        <w:separator/>
      </w:r>
    </w:p>
  </w:endnote>
  <w:endnote w:type="continuationSeparator" w:id="0">
    <w:p w14:paraId="20E01B72" w14:textId="77777777" w:rsidR="00AB15C4" w:rsidRDefault="00AB15C4">
      <w:pPr>
        <w:spacing w:line="240" w:lineRule="auto"/>
      </w:pPr>
      <w:r>
        <w:continuationSeparator/>
      </w:r>
    </w:p>
  </w:endnote>
  <w:endnote w:type="continuationNotice" w:id="1">
    <w:p w14:paraId="4ED61AFA" w14:textId="77777777" w:rsidR="00AB15C4" w:rsidRDefault="00AB15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OpenSymbol">
    <w:altName w:val="Arial"/>
    <w:panose1 w:val="020B0604020202020204"/>
    <w:charset w:val="00"/>
    <w:family w:val="auto"/>
    <w:pitch w:val="variable"/>
    <w:sig w:usb0="800000AF" w:usb1="1001ECEA" w:usb2="00000000" w:usb3="00000000" w:csb0="00000001" w:csb1="00000000"/>
  </w:font>
  <w:font w:name="Noto Sans Devanagari">
    <w:altName w:val="Times New Roman"/>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4078A" w14:textId="7E3361D9" w:rsidR="00980E45" w:rsidRDefault="00980E45">
    <w:pPr>
      <w:pStyle w:val="Footer"/>
    </w:pPr>
    <w:r>
      <w:fldChar w:fldCharType="begin"/>
    </w:r>
    <w:r>
      <w:instrText>PAGE</w:instrText>
    </w:r>
    <w:r>
      <w:fldChar w:fldCharType="separate"/>
    </w:r>
    <w:r w:rsidR="00B22B20">
      <w:rPr>
        <w:noProof/>
      </w:rPr>
      <w:t>24</w:t>
    </w:r>
    <w:r>
      <w:fldChar w:fldCharType="end"/>
    </w:r>
  </w:p>
  <w:p w14:paraId="3C922568" w14:textId="018EFCEC" w:rsidR="00980E45" w:rsidRDefault="00980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38DA8" w14:textId="181A8F20" w:rsidR="00980E45" w:rsidRDefault="00980E45">
    <w:pPr>
      <w:pStyle w:val="Footer"/>
    </w:pPr>
    <w:r>
      <w:fldChar w:fldCharType="begin"/>
    </w:r>
    <w:r>
      <w:instrText>PAGE</w:instrText>
    </w:r>
    <w:r>
      <w:fldChar w:fldCharType="separate"/>
    </w:r>
    <w:r w:rsidR="00B22B20">
      <w:rPr>
        <w:noProof/>
      </w:rPr>
      <w:t>30</w:t>
    </w:r>
    <w:r>
      <w:fldChar w:fldCharType="end"/>
    </w:r>
  </w:p>
  <w:p w14:paraId="17EE4A70" w14:textId="4DF187FB" w:rsidR="00980E45" w:rsidRDefault="00980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6D00E" w14:textId="77777777" w:rsidR="00AB15C4" w:rsidRDefault="00AB15C4"/>
  </w:footnote>
  <w:footnote w:type="continuationSeparator" w:id="0">
    <w:p w14:paraId="0604A9A3" w14:textId="77777777" w:rsidR="00AB15C4" w:rsidRDefault="00AB15C4">
      <w:r>
        <w:continuationSeparator/>
      </w:r>
    </w:p>
  </w:footnote>
  <w:footnote w:type="continuationNotice" w:id="1">
    <w:p w14:paraId="3E8F096B" w14:textId="77777777" w:rsidR="00AB15C4" w:rsidRDefault="00AB15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15E4E" w14:textId="77777777" w:rsidR="00980E45" w:rsidRDefault="00980E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17AE"/>
    <w:multiLevelType w:val="multilevel"/>
    <w:tmpl w:val="5FA234E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9F53589"/>
    <w:multiLevelType w:val="hybridMultilevel"/>
    <w:tmpl w:val="98789A60"/>
    <w:lvl w:ilvl="0" w:tplc="9CB09D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A75EB"/>
    <w:multiLevelType w:val="hybridMultilevel"/>
    <w:tmpl w:val="D8BAFFF6"/>
    <w:lvl w:ilvl="0" w:tplc="B1A220F6">
      <w:start w:val="2"/>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1C7D33"/>
    <w:multiLevelType w:val="hybridMultilevel"/>
    <w:tmpl w:val="C786D1C4"/>
    <w:lvl w:ilvl="0" w:tplc="ABE064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5191D"/>
    <w:multiLevelType w:val="multilevel"/>
    <w:tmpl w:val="215E83DC"/>
    <w:lvl w:ilvl="0">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doNotTrackFormatting/>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2D"/>
    <w:rsid w:val="00001AE0"/>
    <w:rsid w:val="000059E3"/>
    <w:rsid w:val="00006255"/>
    <w:rsid w:val="00017E00"/>
    <w:rsid w:val="000223A0"/>
    <w:rsid w:val="00031F0B"/>
    <w:rsid w:val="000456E6"/>
    <w:rsid w:val="0005432D"/>
    <w:rsid w:val="0007150A"/>
    <w:rsid w:val="0007745B"/>
    <w:rsid w:val="00077B34"/>
    <w:rsid w:val="00090753"/>
    <w:rsid w:val="00093B0A"/>
    <w:rsid w:val="000A2904"/>
    <w:rsid w:val="000A7126"/>
    <w:rsid w:val="000E28AA"/>
    <w:rsid w:val="000E33C6"/>
    <w:rsid w:val="001023BB"/>
    <w:rsid w:val="00121B7A"/>
    <w:rsid w:val="00127211"/>
    <w:rsid w:val="0013131E"/>
    <w:rsid w:val="001341CC"/>
    <w:rsid w:val="00142F4F"/>
    <w:rsid w:val="00145AE4"/>
    <w:rsid w:val="001517C9"/>
    <w:rsid w:val="001566F2"/>
    <w:rsid w:val="001578B4"/>
    <w:rsid w:val="00162706"/>
    <w:rsid w:val="0016573A"/>
    <w:rsid w:val="0016586A"/>
    <w:rsid w:val="0017112A"/>
    <w:rsid w:val="00176B8F"/>
    <w:rsid w:val="00182BA9"/>
    <w:rsid w:val="00183EDE"/>
    <w:rsid w:val="001A45BC"/>
    <w:rsid w:val="001B3DE6"/>
    <w:rsid w:val="001C5DD8"/>
    <w:rsid w:val="001D28C7"/>
    <w:rsid w:val="001F74F3"/>
    <w:rsid w:val="0021096E"/>
    <w:rsid w:val="00211BA3"/>
    <w:rsid w:val="00214D87"/>
    <w:rsid w:val="002152A3"/>
    <w:rsid w:val="00216299"/>
    <w:rsid w:val="00220C2F"/>
    <w:rsid w:val="00223B84"/>
    <w:rsid w:val="00233BAB"/>
    <w:rsid w:val="00234572"/>
    <w:rsid w:val="00247004"/>
    <w:rsid w:val="002840C8"/>
    <w:rsid w:val="00287243"/>
    <w:rsid w:val="002A21DF"/>
    <w:rsid w:val="002A4E98"/>
    <w:rsid w:val="002A6EE8"/>
    <w:rsid w:val="002C4ABD"/>
    <w:rsid w:val="002D1276"/>
    <w:rsid w:val="002E1EFA"/>
    <w:rsid w:val="002E541B"/>
    <w:rsid w:val="002E77FB"/>
    <w:rsid w:val="002F51CB"/>
    <w:rsid w:val="00300B5B"/>
    <w:rsid w:val="0030744F"/>
    <w:rsid w:val="003103D9"/>
    <w:rsid w:val="00311A69"/>
    <w:rsid w:val="00312996"/>
    <w:rsid w:val="0031488D"/>
    <w:rsid w:val="00323C9A"/>
    <w:rsid w:val="003331D3"/>
    <w:rsid w:val="00335E0E"/>
    <w:rsid w:val="00343B0B"/>
    <w:rsid w:val="00345183"/>
    <w:rsid w:val="00355F9E"/>
    <w:rsid w:val="003644CB"/>
    <w:rsid w:val="0038045E"/>
    <w:rsid w:val="00391235"/>
    <w:rsid w:val="003A1D6E"/>
    <w:rsid w:val="003A4DDC"/>
    <w:rsid w:val="003A5D22"/>
    <w:rsid w:val="003B5603"/>
    <w:rsid w:val="003C1C93"/>
    <w:rsid w:val="003D0342"/>
    <w:rsid w:val="003D099A"/>
    <w:rsid w:val="003D1C48"/>
    <w:rsid w:val="003D2271"/>
    <w:rsid w:val="003D6302"/>
    <w:rsid w:val="003E3015"/>
    <w:rsid w:val="003F2AC0"/>
    <w:rsid w:val="003F65C0"/>
    <w:rsid w:val="003F77F6"/>
    <w:rsid w:val="0042057B"/>
    <w:rsid w:val="00423609"/>
    <w:rsid w:val="00436D3F"/>
    <w:rsid w:val="00445455"/>
    <w:rsid w:val="004551BD"/>
    <w:rsid w:val="00456D1A"/>
    <w:rsid w:val="00460F88"/>
    <w:rsid w:val="00465129"/>
    <w:rsid w:val="0048565E"/>
    <w:rsid w:val="00490FA5"/>
    <w:rsid w:val="00495312"/>
    <w:rsid w:val="004A002F"/>
    <w:rsid w:val="004A074A"/>
    <w:rsid w:val="004A1F54"/>
    <w:rsid w:val="004A5189"/>
    <w:rsid w:val="004B050D"/>
    <w:rsid w:val="004B7C90"/>
    <w:rsid w:val="004C7283"/>
    <w:rsid w:val="004D0C36"/>
    <w:rsid w:val="004E156F"/>
    <w:rsid w:val="004E6FC4"/>
    <w:rsid w:val="0050495A"/>
    <w:rsid w:val="00504FB3"/>
    <w:rsid w:val="00511B05"/>
    <w:rsid w:val="005149C9"/>
    <w:rsid w:val="0051787E"/>
    <w:rsid w:val="00520637"/>
    <w:rsid w:val="005316FB"/>
    <w:rsid w:val="00545488"/>
    <w:rsid w:val="0055074A"/>
    <w:rsid w:val="00552549"/>
    <w:rsid w:val="005533F9"/>
    <w:rsid w:val="005707B6"/>
    <w:rsid w:val="005756CC"/>
    <w:rsid w:val="005808E5"/>
    <w:rsid w:val="005C2B4E"/>
    <w:rsid w:val="005C3314"/>
    <w:rsid w:val="005D3F3A"/>
    <w:rsid w:val="005E24D9"/>
    <w:rsid w:val="005E262D"/>
    <w:rsid w:val="0060358E"/>
    <w:rsid w:val="00617A79"/>
    <w:rsid w:val="00624130"/>
    <w:rsid w:val="0065123E"/>
    <w:rsid w:val="00651B80"/>
    <w:rsid w:val="00672FDF"/>
    <w:rsid w:val="00673F15"/>
    <w:rsid w:val="0068426D"/>
    <w:rsid w:val="00693BE3"/>
    <w:rsid w:val="006A5907"/>
    <w:rsid w:val="006B0555"/>
    <w:rsid w:val="006B1F64"/>
    <w:rsid w:val="006B6C50"/>
    <w:rsid w:val="006C3C44"/>
    <w:rsid w:val="006C47F7"/>
    <w:rsid w:val="006D2433"/>
    <w:rsid w:val="006D386F"/>
    <w:rsid w:val="006D4F63"/>
    <w:rsid w:val="006D7E73"/>
    <w:rsid w:val="006E477A"/>
    <w:rsid w:val="006E72B9"/>
    <w:rsid w:val="006F5C1C"/>
    <w:rsid w:val="00701777"/>
    <w:rsid w:val="007207D5"/>
    <w:rsid w:val="00722EA8"/>
    <w:rsid w:val="007234B2"/>
    <w:rsid w:val="00723D4E"/>
    <w:rsid w:val="007248E2"/>
    <w:rsid w:val="0073775B"/>
    <w:rsid w:val="007509E4"/>
    <w:rsid w:val="007716B7"/>
    <w:rsid w:val="007768EB"/>
    <w:rsid w:val="0078496E"/>
    <w:rsid w:val="00784AD7"/>
    <w:rsid w:val="00785433"/>
    <w:rsid w:val="00797F40"/>
    <w:rsid w:val="007A047F"/>
    <w:rsid w:val="007A04A9"/>
    <w:rsid w:val="007A1460"/>
    <w:rsid w:val="007B34E6"/>
    <w:rsid w:val="007B3A25"/>
    <w:rsid w:val="007C469D"/>
    <w:rsid w:val="007D152C"/>
    <w:rsid w:val="007F32B8"/>
    <w:rsid w:val="00806279"/>
    <w:rsid w:val="00816D3A"/>
    <w:rsid w:val="00831843"/>
    <w:rsid w:val="00832ABB"/>
    <w:rsid w:val="008372EA"/>
    <w:rsid w:val="0084585E"/>
    <w:rsid w:val="00850EA2"/>
    <w:rsid w:val="00851325"/>
    <w:rsid w:val="0085486E"/>
    <w:rsid w:val="008659E7"/>
    <w:rsid w:val="00873920"/>
    <w:rsid w:val="00875EBC"/>
    <w:rsid w:val="008846EA"/>
    <w:rsid w:val="008923AB"/>
    <w:rsid w:val="008B2FC0"/>
    <w:rsid w:val="008B30A9"/>
    <w:rsid w:val="008B40EC"/>
    <w:rsid w:val="008B498A"/>
    <w:rsid w:val="008B4CDE"/>
    <w:rsid w:val="008B7DE7"/>
    <w:rsid w:val="008C187C"/>
    <w:rsid w:val="008C269D"/>
    <w:rsid w:val="008E55A0"/>
    <w:rsid w:val="008F31BF"/>
    <w:rsid w:val="0090313C"/>
    <w:rsid w:val="00906823"/>
    <w:rsid w:val="00907541"/>
    <w:rsid w:val="009076DC"/>
    <w:rsid w:val="009235B4"/>
    <w:rsid w:val="00925335"/>
    <w:rsid w:val="00926C67"/>
    <w:rsid w:val="009348BC"/>
    <w:rsid w:val="00952A0C"/>
    <w:rsid w:val="00970E66"/>
    <w:rsid w:val="00975612"/>
    <w:rsid w:val="00980E45"/>
    <w:rsid w:val="00981159"/>
    <w:rsid w:val="00982D0D"/>
    <w:rsid w:val="00984147"/>
    <w:rsid w:val="009841C7"/>
    <w:rsid w:val="00987906"/>
    <w:rsid w:val="009917C2"/>
    <w:rsid w:val="009A7FBB"/>
    <w:rsid w:val="009B2E24"/>
    <w:rsid w:val="009B33F1"/>
    <w:rsid w:val="009E70B6"/>
    <w:rsid w:val="009F27F7"/>
    <w:rsid w:val="009F3F7F"/>
    <w:rsid w:val="009F4724"/>
    <w:rsid w:val="009F6CBF"/>
    <w:rsid w:val="009F77B6"/>
    <w:rsid w:val="00A154DC"/>
    <w:rsid w:val="00A22AFE"/>
    <w:rsid w:val="00A2481F"/>
    <w:rsid w:val="00A27611"/>
    <w:rsid w:val="00A449F5"/>
    <w:rsid w:val="00A62D9E"/>
    <w:rsid w:val="00A746F8"/>
    <w:rsid w:val="00A909DD"/>
    <w:rsid w:val="00AA292B"/>
    <w:rsid w:val="00AA364C"/>
    <w:rsid w:val="00AB15C4"/>
    <w:rsid w:val="00AC54C6"/>
    <w:rsid w:val="00AD0378"/>
    <w:rsid w:val="00AD1A24"/>
    <w:rsid w:val="00AE57CC"/>
    <w:rsid w:val="00AF7511"/>
    <w:rsid w:val="00B060AB"/>
    <w:rsid w:val="00B1204E"/>
    <w:rsid w:val="00B13656"/>
    <w:rsid w:val="00B1370D"/>
    <w:rsid w:val="00B22B20"/>
    <w:rsid w:val="00B30588"/>
    <w:rsid w:val="00B36D35"/>
    <w:rsid w:val="00B377A2"/>
    <w:rsid w:val="00B4232A"/>
    <w:rsid w:val="00B52BCB"/>
    <w:rsid w:val="00B5516A"/>
    <w:rsid w:val="00B6013B"/>
    <w:rsid w:val="00B65391"/>
    <w:rsid w:val="00B76307"/>
    <w:rsid w:val="00B871C5"/>
    <w:rsid w:val="00B9294F"/>
    <w:rsid w:val="00B938C7"/>
    <w:rsid w:val="00B97965"/>
    <w:rsid w:val="00BA23F1"/>
    <w:rsid w:val="00BA4E70"/>
    <w:rsid w:val="00BA7D63"/>
    <w:rsid w:val="00BB49D9"/>
    <w:rsid w:val="00BC03AA"/>
    <w:rsid w:val="00BC7AF1"/>
    <w:rsid w:val="00BE51FF"/>
    <w:rsid w:val="00BE74AD"/>
    <w:rsid w:val="00BF7AB3"/>
    <w:rsid w:val="00C02CDC"/>
    <w:rsid w:val="00C034D3"/>
    <w:rsid w:val="00C04922"/>
    <w:rsid w:val="00C105CB"/>
    <w:rsid w:val="00C10B0D"/>
    <w:rsid w:val="00C112C3"/>
    <w:rsid w:val="00C223E3"/>
    <w:rsid w:val="00C24FC8"/>
    <w:rsid w:val="00C25B59"/>
    <w:rsid w:val="00C25B67"/>
    <w:rsid w:val="00C34235"/>
    <w:rsid w:val="00C40858"/>
    <w:rsid w:val="00C410F3"/>
    <w:rsid w:val="00C53E51"/>
    <w:rsid w:val="00C55EF2"/>
    <w:rsid w:val="00C81543"/>
    <w:rsid w:val="00C87398"/>
    <w:rsid w:val="00CA489D"/>
    <w:rsid w:val="00CB283D"/>
    <w:rsid w:val="00CC12FA"/>
    <w:rsid w:val="00CC447A"/>
    <w:rsid w:val="00CE2133"/>
    <w:rsid w:val="00CE75D6"/>
    <w:rsid w:val="00D11D79"/>
    <w:rsid w:val="00D3238E"/>
    <w:rsid w:val="00D401D4"/>
    <w:rsid w:val="00D656C6"/>
    <w:rsid w:val="00D6684F"/>
    <w:rsid w:val="00D70836"/>
    <w:rsid w:val="00D718A3"/>
    <w:rsid w:val="00D749F7"/>
    <w:rsid w:val="00D772C4"/>
    <w:rsid w:val="00D77EAD"/>
    <w:rsid w:val="00D85434"/>
    <w:rsid w:val="00D94FF1"/>
    <w:rsid w:val="00DB037B"/>
    <w:rsid w:val="00DB1408"/>
    <w:rsid w:val="00DC3372"/>
    <w:rsid w:val="00DC7E4E"/>
    <w:rsid w:val="00DD10F9"/>
    <w:rsid w:val="00DD19CC"/>
    <w:rsid w:val="00DD2B88"/>
    <w:rsid w:val="00DD484F"/>
    <w:rsid w:val="00DF1D3F"/>
    <w:rsid w:val="00E1022D"/>
    <w:rsid w:val="00E26457"/>
    <w:rsid w:val="00E27EA9"/>
    <w:rsid w:val="00E30072"/>
    <w:rsid w:val="00E30CC7"/>
    <w:rsid w:val="00E462F5"/>
    <w:rsid w:val="00E56D45"/>
    <w:rsid w:val="00E71D63"/>
    <w:rsid w:val="00E779C5"/>
    <w:rsid w:val="00E824C5"/>
    <w:rsid w:val="00E8387F"/>
    <w:rsid w:val="00E84CD7"/>
    <w:rsid w:val="00E96354"/>
    <w:rsid w:val="00EA2801"/>
    <w:rsid w:val="00EC1BFE"/>
    <w:rsid w:val="00EC27ED"/>
    <w:rsid w:val="00EC3ABF"/>
    <w:rsid w:val="00EC4B2F"/>
    <w:rsid w:val="00EC574B"/>
    <w:rsid w:val="00EF1943"/>
    <w:rsid w:val="00F01E47"/>
    <w:rsid w:val="00F17A14"/>
    <w:rsid w:val="00F45228"/>
    <w:rsid w:val="00F63054"/>
    <w:rsid w:val="00F71A8A"/>
    <w:rsid w:val="00F72E8C"/>
    <w:rsid w:val="00F7369A"/>
    <w:rsid w:val="00F75ABD"/>
    <w:rsid w:val="00F831C5"/>
    <w:rsid w:val="00F90760"/>
    <w:rsid w:val="00F94C2F"/>
    <w:rsid w:val="00FA5B84"/>
    <w:rsid w:val="00FC4775"/>
    <w:rsid w:val="00FD2026"/>
    <w:rsid w:val="00FD2EE8"/>
    <w:rsid w:val="00FD5A5C"/>
    <w:rsid w:val="00FF1CA2"/>
    <w:rsid w:val="00FF1F32"/>
    <w:rsid w:val="00FF5612"/>
    <w:rsid w:val="00FF5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126AA"/>
  <w15:docId w15:val="{F7EED501-17CB-8949-8BF9-B9C58C85E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7526"/>
    <w:pPr>
      <w:spacing w:line="360" w:lineRule="auto"/>
      <w:jc w:val="both"/>
    </w:pPr>
    <w:rPr>
      <w:rFonts w:ascii="Times New Roman" w:hAnsi="Times New Roman" w:cs="Times New Roman"/>
      <w:color w:val="00000A"/>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qFormat/>
    <w:rsid w:val="00E01A6E"/>
    <w:rPr>
      <w:sz w:val="16"/>
      <w:szCs w:val="16"/>
    </w:rPr>
  </w:style>
  <w:style w:type="character" w:customStyle="1" w:styleId="CommentTextChar2">
    <w:name w:val="Comment Text Char2"/>
    <w:link w:val="CommentText"/>
    <w:uiPriority w:val="99"/>
    <w:qFormat/>
    <w:rsid w:val="00E01A6E"/>
    <w:rPr>
      <w:sz w:val="20"/>
      <w:szCs w:val="20"/>
    </w:rPr>
  </w:style>
  <w:style w:type="character" w:customStyle="1" w:styleId="CommentSubjectChar1">
    <w:name w:val="Comment Subject Char1"/>
    <w:link w:val="CommentSubject"/>
    <w:uiPriority w:val="99"/>
    <w:semiHidden/>
    <w:qFormat/>
    <w:rsid w:val="00E01A6E"/>
    <w:rPr>
      <w:b/>
      <w:bCs/>
      <w:sz w:val="20"/>
      <w:szCs w:val="20"/>
    </w:rPr>
  </w:style>
  <w:style w:type="character" w:customStyle="1" w:styleId="BalloonTextChar1">
    <w:name w:val="Balloon Text Char1"/>
    <w:link w:val="BalloonText"/>
    <w:uiPriority w:val="99"/>
    <w:semiHidden/>
    <w:qFormat/>
    <w:rsid w:val="00E01A6E"/>
    <w:rPr>
      <w:rFonts w:ascii="Tahoma" w:hAnsi="Tahoma" w:cs="Tahoma"/>
      <w:sz w:val="16"/>
      <w:szCs w:val="16"/>
    </w:rPr>
  </w:style>
  <w:style w:type="character" w:customStyle="1" w:styleId="HeaderChar1">
    <w:name w:val="Header Char1"/>
    <w:basedOn w:val="DefaultParagraphFont"/>
    <w:link w:val="Header"/>
    <w:uiPriority w:val="99"/>
    <w:qFormat/>
    <w:rsid w:val="000F0120"/>
  </w:style>
  <w:style w:type="character" w:customStyle="1" w:styleId="FooterChar1">
    <w:name w:val="Footer Char1"/>
    <w:basedOn w:val="DefaultParagraphFont"/>
    <w:link w:val="Footer"/>
    <w:uiPriority w:val="99"/>
    <w:qFormat/>
    <w:rsid w:val="000F0120"/>
  </w:style>
  <w:style w:type="character" w:customStyle="1" w:styleId="InternetLink">
    <w:name w:val="Internet Link"/>
    <w:uiPriority w:val="99"/>
    <w:semiHidden/>
    <w:unhideWhenUsed/>
    <w:rsid w:val="00170EAD"/>
    <w:rPr>
      <w:color w:val="0000FF"/>
      <w:u w:val="single"/>
    </w:rPr>
  </w:style>
  <w:style w:type="character" w:customStyle="1" w:styleId="FootnoteTextChar2">
    <w:name w:val="Footnote Text Char2"/>
    <w:link w:val="FootnoteText"/>
    <w:uiPriority w:val="99"/>
    <w:semiHidden/>
    <w:qFormat/>
    <w:rsid w:val="007E2761"/>
    <w:rPr>
      <w:sz w:val="20"/>
      <w:szCs w:val="20"/>
    </w:rPr>
  </w:style>
  <w:style w:type="character" w:customStyle="1" w:styleId="FootnoteCharacters">
    <w:name w:val="Footnote Characters"/>
    <w:qFormat/>
    <w:rsid w:val="00444CAC"/>
    <w:rPr>
      <w:rFonts w:ascii="Calibri" w:hAnsi="Calibri"/>
      <w:position w:val="0"/>
      <w:sz w:val="22"/>
      <w:vertAlign w:val="baseline"/>
    </w:rPr>
  </w:style>
  <w:style w:type="character" w:customStyle="1" w:styleId="FootnoteAnchor">
    <w:name w:val="Footnote Anchor"/>
    <w:rPr>
      <w:vertAlign w:val="superscript"/>
    </w:rPr>
  </w:style>
  <w:style w:type="character" w:customStyle="1" w:styleId="ListLabel1">
    <w:name w:val="ListLabel 1"/>
    <w:qFormat/>
    <w:rPr>
      <w:rFonts w:ascii="Times New Roman" w:eastAsia="Calibri" w:hAnsi="Times New Roman" w:cs="Times New Roman"/>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ListLabel9">
    <w:name w:val="ListLabel 9"/>
    <w:qFormat/>
    <w:rPr>
      <w:rFonts w:ascii="Times New Roman" w:hAnsi="Times New Roman" w:cs="Times New Roman"/>
      <w:sz w:val="24"/>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Times New Roman" w:hAnsi="Times New Roman" w:cs="Times New Roman"/>
      <w:sz w:val="24"/>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Times New Roman" w:hAnsi="Times New Roman" w:cs="Times New Roman"/>
      <w:sz w:val="24"/>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Times New Roman" w:hAnsi="Times New Roman" w:cs="Times New Roman"/>
      <w:sz w:val="24"/>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ascii="Times New Roman" w:hAnsi="Times New Roman" w:cs="Times New Roman"/>
      <w:sz w:val="24"/>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ascii="Times New Roman" w:hAnsi="Times New Roman" w:cs="Times New Roman"/>
      <w:sz w:val="24"/>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Symbo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ascii="Times New Roman" w:hAnsi="Times New Roman" w:cs="Times New Roman"/>
      <w:sz w:val="24"/>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ascii="Times New Roman" w:hAnsi="Times New Roman" w:cs="Times New Roman"/>
      <w:sz w:val="24"/>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ascii="Times New Roman" w:hAnsi="Times New Roman" w:cs="Times New Roman"/>
      <w:sz w:val="24"/>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ascii="Times New Roman" w:hAnsi="Times New Roman" w:cs="Times New Roman"/>
      <w:sz w:val="24"/>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Times New Roman"/>
      <w:sz w:val="24"/>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Times New Roman"/>
      <w:sz w:val="24"/>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PlainTextChar">
    <w:name w:val="Plain Text Char"/>
    <w:link w:val="PlainText"/>
    <w:uiPriority w:val="99"/>
    <w:qFormat/>
    <w:rsid w:val="00D86170"/>
    <w:rPr>
      <w:rFonts w:ascii="Calibri" w:eastAsia="Times New Roman" w:hAnsi="Calibri" w:cs="Times New Roman"/>
      <w:sz w:val="22"/>
      <w:szCs w:val="21"/>
      <w:lang w:val="en-GB" w:eastAsia="en-GB"/>
    </w:rPr>
  </w:style>
  <w:style w:type="character" w:customStyle="1" w:styleId="ListLabel117">
    <w:name w:val="ListLabel 117"/>
    <w:qFormat/>
    <w:rPr>
      <w:rFonts w:ascii="Times New Roman" w:hAnsi="Times New Roman" w:cs="Times New Roman"/>
      <w:sz w:val="24"/>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eastAsia="Calibri"/>
    </w:rPr>
  </w:style>
  <w:style w:type="character" w:customStyle="1" w:styleId="ListLabel127">
    <w:name w:val="ListLabel 127"/>
    <w:qFormat/>
    <w:rPr>
      <w:rFonts w:cs="Courier New"/>
    </w:rPr>
  </w:style>
  <w:style w:type="character" w:customStyle="1" w:styleId="ListLabel128">
    <w:name w:val="ListLabel 128"/>
    <w:qFormat/>
    <w:rPr>
      <w:rFonts w:cs="Courier New"/>
    </w:rPr>
  </w:style>
  <w:style w:type="character" w:customStyle="1" w:styleId="ListLabel129">
    <w:name w:val="ListLabel 129"/>
    <w:qFormat/>
    <w:rPr>
      <w:rFonts w:cs="Courier New"/>
    </w:rPr>
  </w:style>
  <w:style w:type="character" w:customStyle="1" w:styleId="ListLabel130">
    <w:name w:val="ListLabel 130"/>
    <w:qFormat/>
    <w:rPr>
      <w:rFonts w:ascii="Times New Roman" w:hAnsi="Times New Roman" w:cs="Times New Roman"/>
      <w:sz w:val="24"/>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ascii="Times New Roman" w:hAnsi="Times New Roman" w:cs="Calibri"/>
      <w:sz w:val="24"/>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ascii="Times New Roman" w:hAnsi="Times New Roman" w:cs="Times New Roman"/>
      <w:sz w:val="24"/>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rPr>
  </w:style>
  <w:style w:type="character" w:customStyle="1" w:styleId="ListLabel158">
    <w:name w:val="ListLabel 158"/>
    <w:qFormat/>
    <w:rPr>
      <w:rFonts w:cs="Courier New"/>
    </w:rPr>
  </w:style>
  <w:style w:type="character" w:customStyle="1" w:styleId="ListLabel159">
    <w:name w:val="ListLabel 159"/>
    <w:qFormat/>
    <w:rPr>
      <w:rFonts w:cs="Wingdings"/>
    </w:rPr>
  </w:style>
  <w:style w:type="character" w:customStyle="1" w:styleId="ListLabel160">
    <w:name w:val="ListLabel 160"/>
    <w:qFormat/>
    <w:rPr>
      <w:rFonts w:ascii="Times New Roman" w:hAnsi="Times New Roman" w:cs="Calibri"/>
      <w:sz w:val="24"/>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ascii="Times New Roman" w:hAnsi="Times New Roman" w:cs="Symbol"/>
      <w:sz w:val="24"/>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ascii="Times New Roman" w:hAnsi="Times New Roman" w:cs="Times New Roman"/>
      <w:sz w:val="24"/>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Symbol"/>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ascii="Times New Roman" w:hAnsi="Times New Roman" w:cs="Calibri"/>
      <w:sz w:val="24"/>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Symbol"/>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ascii="Times New Roman" w:hAnsi="Times New Roman" w:cs="Symbol"/>
      <w:sz w:val="24"/>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Symbol"/>
    </w:rPr>
  </w:style>
  <w:style w:type="character" w:customStyle="1" w:styleId="ListLabel203">
    <w:name w:val="ListLabel 203"/>
    <w:qFormat/>
    <w:rPr>
      <w:rFonts w:cs="Courier New"/>
    </w:rPr>
  </w:style>
  <w:style w:type="character" w:customStyle="1" w:styleId="ListLabel204">
    <w:name w:val="ListLabel 204"/>
    <w:qFormat/>
    <w:rPr>
      <w:rFonts w:cs="Wingdings"/>
    </w:rPr>
  </w:style>
  <w:style w:type="character" w:customStyle="1" w:styleId="ListLabel205">
    <w:name w:val="ListLabel 205"/>
    <w:qFormat/>
    <w:rPr>
      <w:rFonts w:cs="Times New Roman"/>
      <w:sz w:val="24"/>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rPr>
  </w:style>
  <w:style w:type="character" w:customStyle="1" w:styleId="ListLabel212">
    <w:name w:val="ListLabel 212"/>
    <w:qFormat/>
    <w:rPr>
      <w:rFonts w:cs="Courier New"/>
    </w:rPr>
  </w:style>
  <w:style w:type="character" w:customStyle="1" w:styleId="ListLabel213">
    <w:name w:val="ListLabel 213"/>
    <w:qFormat/>
    <w:rPr>
      <w:rFonts w:cs="Wingdings"/>
    </w:rPr>
  </w:style>
  <w:style w:type="character" w:customStyle="1" w:styleId="ListLabel214">
    <w:name w:val="ListLabel 214"/>
    <w:qFormat/>
    <w:rPr>
      <w:rFonts w:cs="Calibri"/>
      <w:sz w:val="24"/>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Symbol"/>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sz w:val="24"/>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character" w:customStyle="1" w:styleId="ListLabel229">
    <w:name w:val="ListLabel 229"/>
    <w:qFormat/>
    <w:rPr>
      <w:rFonts w:cs="Symbol"/>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eastAsia="Calibri"/>
    </w:rPr>
  </w:style>
  <w:style w:type="character" w:customStyle="1" w:styleId="ListLabel233">
    <w:name w:val="ListLabel 233"/>
    <w:qFormat/>
    <w:rPr>
      <w:rFonts w:cs="Courier New"/>
    </w:rPr>
  </w:style>
  <w:style w:type="character" w:customStyle="1" w:styleId="ListLabel234">
    <w:name w:val="ListLabel 234"/>
    <w:qFormat/>
    <w:rPr>
      <w:rFonts w:cs="Courier New"/>
    </w:rPr>
  </w:style>
  <w:style w:type="character" w:customStyle="1" w:styleId="ListLabel235">
    <w:name w:val="ListLabel 235"/>
    <w:qFormat/>
    <w:rPr>
      <w:rFonts w:cs="Courier New"/>
    </w:rPr>
  </w:style>
  <w:style w:type="character" w:customStyle="1" w:styleId="ListLabel236">
    <w:name w:val="ListLabel 236"/>
    <w:qFormat/>
    <w:rPr>
      <w:rFonts w:eastAsia="Calibri"/>
    </w:rPr>
  </w:style>
  <w:style w:type="character" w:customStyle="1" w:styleId="ListLabel237">
    <w:name w:val="ListLabel 237"/>
    <w:qFormat/>
    <w:rPr>
      <w:rFonts w:cs="Courier New"/>
    </w:rPr>
  </w:style>
  <w:style w:type="character" w:customStyle="1" w:styleId="ListLabel238">
    <w:name w:val="ListLabel 238"/>
    <w:qFormat/>
    <w:rPr>
      <w:rFonts w:cs="Courier New"/>
    </w:rPr>
  </w:style>
  <w:style w:type="character" w:customStyle="1" w:styleId="ListLabel239">
    <w:name w:val="ListLabel 239"/>
    <w:qFormat/>
    <w:rPr>
      <w:rFonts w:cs="Courier New"/>
    </w:rPr>
  </w:style>
  <w:style w:type="character" w:customStyle="1" w:styleId="CommentTextChar">
    <w:name w:val="Comment Text Char"/>
    <w:uiPriority w:val="99"/>
    <w:qFormat/>
    <w:rPr>
      <w:szCs w:val="20"/>
    </w:rPr>
  </w:style>
  <w:style w:type="character" w:customStyle="1" w:styleId="FootnoteTextChar">
    <w:name w:val="Footnote Text Char"/>
    <w:uiPriority w:val="99"/>
    <w:qFormat/>
    <w:rPr>
      <w:szCs w:val="20"/>
    </w:rPr>
  </w:style>
  <w:style w:type="character" w:customStyle="1" w:styleId="BodyTextChar">
    <w:name w:val="Body Text Char"/>
    <w:link w:val="BodyText"/>
    <w:qFormat/>
    <w:rPr>
      <w:rFonts w:ascii="Times New Roman" w:eastAsia="Calibri" w:hAnsi="Times New Roman" w:cs="Times New Roman"/>
      <w:color w:val="00000A"/>
      <w:sz w:val="24"/>
      <w:szCs w:val="24"/>
      <w:lang w:val="en-US"/>
    </w:rPr>
  </w:style>
  <w:style w:type="character" w:customStyle="1" w:styleId="CommentTextChar1">
    <w:name w:val="Comment Text Char1"/>
    <w:uiPriority w:val="99"/>
    <w:semiHidden/>
    <w:qFormat/>
    <w:rPr>
      <w:rFonts w:ascii="Calibri" w:eastAsia="Calibri" w:hAnsi="Calibri"/>
      <w:color w:val="00000A"/>
      <w:lang w:val="de-DE"/>
    </w:rPr>
  </w:style>
  <w:style w:type="character" w:customStyle="1" w:styleId="FootnoteTextChar1">
    <w:name w:val="Footnote Text Char1"/>
    <w:uiPriority w:val="99"/>
    <w:semiHidden/>
    <w:qFormat/>
    <w:rPr>
      <w:rFonts w:ascii="Calibri" w:eastAsia="Calibri" w:hAnsi="Calibri"/>
      <w:color w:val="00000A"/>
      <w:lang w:val="de-DE"/>
    </w:rPr>
  </w:style>
  <w:style w:type="character" w:customStyle="1" w:styleId="BalloonTextChar">
    <w:name w:val="Balloon Text Char"/>
    <w:uiPriority w:val="99"/>
    <w:semiHidden/>
    <w:qFormat/>
    <w:rPr>
      <w:rFonts w:ascii="Times New Roman" w:eastAsia="Calibri" w:hAnsi="Times New Roman" w:cs="Times New Roman"/>
      <w:color w:val="00000A"/>
      <w:sz w:val="18"/>
      <w:szCs w:val="18"/>
      <w:lang w:val="de-DE"/>
    </w:rPr>
  </w:style>
  <w:style w:type="character" w:customStyle="1" w:styleId="CommentSubjectChar">
    <w:name w:val="Comment Subject Char"/>
    <w:uiPriority w:val="99"/>
    <w:semiHidden/>
    <w:qFormat/>
    <w:rPr>
      <w:rFonts w:ascii="Times New Roman" w:eastAsia="Calibri" w:hAnsi="Times New Roman" w:cs="Times New Roman"/>
      <w:b/>
      <w:bCs/>
      <w:color w:val="00000A"/>
      <w:szCs w:val="20"/>
    </w:rPr>
  </w:style>
  <w:style w:type="character" w:customStyle="1" w:styleId="DocumentMapChar">
    <w:name w:val="Document Map Char"/>
    <w:link w:val="DocumentMap"/>
    <w:uiPriority w:val="99"/>
    <w:semiHidden/>
    <w:qFormat/>
    <w:rPr>
      <w:rFonts w:ascii="Times New Roman" w:eastAsia="Calibri" w:hAnsi="Times New Roman" w:cs="Times New Roman"/>
      <w:color w:val="00000A"/>
      <w:sz w:val="24"/>
    </w:rPr>
  </w:style>
  <w:style w:type="character" w:customStyle="1" w:styleId="HeaderChar">
    <w:name w:val="Header Char"/>
    <w:uiPriority w:val="99"/>
    <w:qFormat/>
    <w:rPr>
      <w:rFonts w:ascii="Times New Roman" w:eastAsia="Calibri" w:hAnsi="Times New Roman" w:cs="Times New Roman"/>
      <w:color w:val="00000A"/>
      <w:sz w:val="24"/>
    </w:rPr>
  </w:style>
  <w:style w:type="character" w:customStyle="1" w:styleId="FooterChar">
    <w:name w:val="Footer Char"/>
    <w:uiPriority w:val="99"/>
    <w:qFormat/>
    <w:rPr>
      <w:rFonts w:ascii="Times New Roman" w:eastAsia="Calibri" w:hAnsi="Times New Roman" w:cs="Times New Roman"/>
      <w:color w:val="00000A"/>
      <w:sz w:val="24"/>
    </w:rPr>
  </w:style>
  <w:style w:type="character" w:customStyle="1" w:styleId="DocumentMapChar1">
    <w:name w:val="Document Map Char1"/>
    <w:uiPriority w:val="99"/>
    <w:semiHidden/>
    <w:qFormat/>
    <w:rPr>
      <w:rFonts w:ascii="Helvetica" w:eastAsia="Calibri" w:hAnsi="Helvetica" w:cs="Times New Roman"/>
      <w:color w:val="00000A"/>
      <w:sz w:val="26"/>
      <w:szCs w:val="26"/>
      <w:lang w:val="en-US"/>
    </w:rPr>
  </w:style>
  <w:style w:type="character" w:styleId="PlaceholderText">
    <w:name w:val="Placeholder Text"/>
    <w:uiPriority w:val="99"/>
    <w:semiHidden/>
    <w:qFormat/>
    <w:rsid w:val="007E773C"/>
    <w:rPr>
      <w:color w:val="808080"/>
    </w:rPr>
  </w:style>
  <w:style w:type="character" w:customStyle="1" w:styleId="ListLabel240">
    <w:name w:val="ListLabel 240"/>
    <w:qFormat/>
    <w:rPr>
      <w:rFonts w:eastAsia="Calibri" w:cs="Times New Roman"/>
    </w:rPr>
  </w:style>
  <w:style w:type="character" w:customStyle="1" w:styleId="ListLabel241">
    <w:name w:val="ListLabel 241"/>
    <w:qFormat/>
    <w:rPr>
      <w:rFonts w:cs="Courier New"/>
    </w:rPr>
  </w:style>
  <w:style w:type="character" w:customStyle="1" w:styleId="ListLabel242">
    <w:name w:val="ListLabel 242"/>
    <w:qFormat/>
    <w:rPr>
      <w:rFonts w:cs="Courier New"/>
    </w:rPr>
  </w:style>
  <w:style w:type="character" w:customStyle="1" w:styleId="ListLabel243">
    <w:name w:val="ListLabel 243"/>
    <w:qFormat/>
    <w:rPr>
      <w:rFonts w:cs="Courier New"/>
    </w:rPr>
  </w:style>
  <w:style w:type="character" w:customStyle="1" w:styleId="ListLabel244">
    <w:name w:val="ListLabel 244"/>
    <w:qFormat/>
    <w:rPr>
      <w:rFonts w:cs="Times New Roman"/>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Symbol"/>
    </w:rPr>
  </w:style>
  <w:style w:type="character" w:customStyle="1" w:styleId="ListLabel248">
    <w:name w:val="ListLabel 248"/>
    <w:qFormat/>
    <w:rPr>
      <w:rFonts w:cs="Courier New"/>
    </w:rPr>
  </w:style>
  <w:style w:type="character" w:customStyle="1" w:styleId="ListLabel249">
    <w:name w:val="ListLabel 249"/>
    <w:qFormat/>
    <w:rPr>
      <w:rFonts w:cs="Wingdings"/>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Times New Roman"/>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Symbol"/>
    </w:rPr>
  </w:style>
  <w:style w:type="character" w:customStyle="1" w:styleId="ListLabel257">
    <w:name w:val="ListLabel 257"/>
    <w:qFormat/>
    <w:rPr>
      <w:rFonts w:cs="Courier New"/>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Bullets">
    <w:name w:val="Bullets"/>
    <w:qFormat/>
    <w:rPr>
      <w:rFonts w:ascii="OpenSymbol" w:eastAsia="OpenSymbol" w:hAnsi="OpenSymbol" w:cs="OpenSymbol"/>
    </w:rPr>
  </w:style>
  <w:style w:type="character" w:customStyle="1" w:styleId="jrnl">
    <w:name w:val="jrnl"/>
    <w:basedOn w:val="DefaultParagraphFont"/>
    <w:qFormat/>
    <w:rsid w:val="00170EAD"/>
  </w:style>
  <w:style w:type="character" w:customStyle="1" w:styleId="EndNoteBibliographyZchn">
    <w:name w:val="EndNote Bibliography Zchn"/>
    <w:link w:val="EndNoteBibliography"/>
    <w:qFormat/>
    <w:rsid w:val="00D92D74"/>
    <w:rPr>
      <w:rFonts w:ascii="Times New Roman" w:eastAsia="Times New Roman" w:hAnsi="Times New Roman" w:cs="Times New Roman"/>
      <w:sz w:val="24"/>
      <w:szCs w:val="24"/>
      <w:lang w:eastAsia="de-DE"/>
    </w:rPr>
  </w:style>
  <w:style w:type="character" w:styleId="Emphasis">
    <w:name w:val="Emphasis"/>
    <w:uiPriority w:val="20"/>
    <w:qFormat/>
    <w:rsid w:val="008D6F34"/>
    <w:rPr>
      <w:i/>
      <w:iCs/>
    </w:rPr>
  </w:style>
  <w:style w:type="character" w:customStyle="1" w:styleId="ListLabel262">
    <w:name w:val="ListLabel 262"/>
    <w:qFormat/>
    <w:rPr>
      <w:rFonts w:cs="Times New Roman"/>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Times New Roman"/>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Symbol"/>
    </w:rPr>
  </w:style>
  <w:style w:type="character" w:customStyle="1" w:styleId="ListLabel284">
    <w:name w:val="ListLabel 284"/>
    <w:qFormat/>
    <w:rPr>
      <w:rFonts w:cs="Courier New"/>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paragraph" w:customStyle="1" w:styleId="Heading">
    <w:name w:val="Heading"/>
    <w:basedOn w:val="Normal"/>
    <w:next w:val="BodyText"/>
    <w:qFormat/>
    <w:rsid w:val="00666E25"/>
  </w:style>
  <w:style w:type="paragraph" w:styleId="BodyText">
    <w:name w:val="Body Text"/>
    <w:basedOn w:val="Normal"/>
    <w:link w:val="BodyTextChar"/>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2"/>
    <w:uiPriority w:val="99"/>
    <w:unhideWhenUsed/>
    <w:qFormat/>
    <w:rsid w:val="00E01A6E"/>
    <w:pPr>
      <w:spacing w:line="240" w:lineRule="auto"/>
    </w:pPr>
    <w:rPr>
      <w:sz w:val="20"/>
      <w:szCs w:val="20"/>
    </w:rPr>
  </w:style>
  <w:style w:type="paragraph" w:styleId="CommentSubject">
    <w:name w:val="annotation subject"/>
    <w:basedOn w:val="CommentText"/>
    <w:link w:val="CommentSubjectChar1"/>
    <w:uiPriority w:val="99"/>
    <w:semiHidden/>
    <w:unhideWhenUsed/>
    <w:qFormat/>
    <w:rsid w:val="00E01A6E"/>
    <w:rPr>
      <w:b/>
      <w:bCs/>
    </w:rPr>
  </w:style>
  <w:style w:type="paragraph" w:styleId="BalloonText">
    <w:name w:val="Balloon Text"/>
    <w:basedOn w:val="Normal"/>
    <w:link w:val="BalloonTextChar1"/>
    <w:uiPriority w:val="99"/>
    <w:semiHidden/>
    <w:unhideWhenUsed/>
    <w:qFormat/>
    <w:rsid w:val="00E01A6E"/>
    <w:pPr>
      <w:spacing w:line="240" w:lineRule="auto"/>
    </w:pPr>
    <w:rPr>
      <w:rFonts w:ascii="Tahoma" w:hAnsi="Tahoma" w:cs="Tahoma"/>
      <w:sz w:val="16"/>
      <w:szCs w:val="16"/>
    </w:rPr>
  </w:style>
  <w:style w:type="paragraph" w:styleId="Bibliography">
    <w:name w:val="Bibliography"/>
    <w:basedOn w:val="Normal"/>
    <w:uiPriority w:val="37"/>
    <w:unhideWhenUsed/>
    <w:qFormat/>
    <w:rsid w:val="00161627"/>
    <w:pPr>
      <w:spacing w:line="480" w:lineRule="auto"/>
      <w:ind w:left="720" w:hanging="720"/>
    </w:pPr>
  </w:style>
  <w:style w:type="paragraph" w:styleId="Revision">
    <w:name w:val="Revision"/>
    <w:uiPriority w:val="99"/>
    <w:semiHidden/>
    <w:qFormat/>
    <w:rsid w:val="00FE1027"/>
    <w:rPr>
      <w:color w:val="00000A"/>
      <w:sz w:val="22"/>
      <w:szCs w:val="22"/>
      <w:lang w:val="de-DE" w:eastAsia="en-US"/>
    </w:rPr>
  </w:style>
  <w:style w:type="paragraph" w:styleId="Header">
    <w:name w:val="header"/>
    <w:basedOn w:val="Normal"/>
    <w:link w:val="HeaderChar1"/>
    <w:uiPriority w:val="99"/>
    <w:unhideWhenUsed/>
    <w:rsid w:val="000F0120"/>
    <w:pPr>
      <w:tabs>
        <w:tab w:val="center" w:pos="4536"/>
        <w:tab w:val="right" w:pos="9072"/>
      </w:tabs>
      <w:spacing w:line="240" w:lineRule="auto"/>
    </w:pPr>
  </w:style>
  <w:style w:type="paragraph" w:styleId="Footer">
    <w:name w:val="footer"/>
    <w:basedOn w:val="Normal"/>
    <w:link w:val="FooterChar1"/>
    <w:uiPriority w:val="99"/>
    <w:unhideWhenUsed/>
    <w:rsid w:val="000F0120"/>
    <w:pPr>
      <w:tabs>
        <w:tab w:val="center" w:pos="4536"/>
        <w:tab w:val="right" w:pos="9072"/>
      </w:tabs>
      <w:spacing w:line="240" w:lineRule="auto"/>
    </w:pPr>
  </w:style>
  <w:style w:type="paragraph" w:styleId="FootnoteText">
    <w:name w:val="footnote text"/>
    <w:basedOn w:val="Normal"/>
    <w:link w:val="FootnoteTextChar2"/>
  </w:style>
  <w:style w:type="paragraph" w:styleId="ListParagraph">
    <w:name w:val="List Paragraph"/>
    <w:basedOn w:val="Normal"/>
    <w:uiPriority w:val="34"/>
    <w:qFormat/>
    <w:rsid w:val="0048252A"/>
    <w:pPr>
      <w:ind w:left="720"/>
      <w:contextualSpacing/>
    </w:pPr>
  </w:style>
  <w:style w:type="paragraph" w:styleId="PlainText">
    <w:name w:val="Plain Text"/>
    <w:basedOn w:val="Normal"/>
    <w:link w:val="PlainTextChar"/>
    <w:uiPriority w:val="99"/>
    <w:unhideWhenUsed/>
    <w:qFormat/>
    <w:rsid w:val="00D86170"/>
    <w:pPr>
      <w:spacing w:line="240" w:lineRule="auto"/>
    </w:pPr>
    <w:rPr>
      <w:rFonts w:eastAsia="Times New Roman"/>
      <w:szCs w:val="21"/>
      <w:lang w:val="en-GB" w:eastAsia="en-GB"/>
    </w:rPr>
  </w:style>
  <w:style w:type="paragraph" w:styleId="DocumentMap">
    <w:name w:val="Document Map"/>
    <w:basedOn w:val="Normal"/>
    <w:link w:val="DocumentMapChar"/>
    <w:uiPriority w:val="99"/>
    <w:semiHidden/>
    <w:unhideWhenUsed/>
    <w:qFormat/>
    <w:pPr>
      <w:spacing w:line="240" w:lineRule="auto"/>
    </w:pPr>
    <w:rPr>
      <w:szCs w:val="22"/>
      <w:lang w:val="de-DE"/>
    </w:rPr>
  </w:style>
  <w:style w:type="paragraph" w:customStyle="1" w:styleId="DocumentMap0">
    <w:name w:val="DocumentMap"/>
    <w:qFormat/>
    <w:rsid w:val="00873920"/>
    <w:pPr>
      <w:spacing w:after="200" w:line="276" w:lineRule="auto"/>
    </w:pPr>
    <w:rPr>
      <w:rFonts w:eastAsia="Symbol" w:cs="Times New Roman"/>
      <w:sz w:val="22"/>
      <w:szCs w:val="22"/>
      <w:lang w:val="de-DE" w:eastAsia="en-US"/>
    </w:rPr>
  </w:style>
  <w:style w:type="paragraph" w:customStyle="1" w:styleId="Title1">
    <w:name w:val="Title1"/>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sc">
    <w:name w:val="desc"/>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details">
    <w:name w:val="details"/>
    <w:basedOn w:val="Normal"/>
    <w:qFormat/>
    <w:rsid w:val="00170EAD"/>
    <w:pPr>
      <w:spacing w:beforeAutospacing="1" w:afterAutospacing="1" w:line="240" w:lineRule="auto"/>
      <w:jc w:val="left"/>
    </w:pPr>
    <w:rPr>
      <w:rFonts w:eastAsia="Times New Roman"/>
      <w:color w:val="auto"/>
      <w:lang w:val="de-DE" w:eastAsia="de-DE"/>
    </w:rPr>
  </w:style>
  <w:style w:type="paragraph" w:customStyle="1" w:styleId="EndNoteBibliography">
    <w:name w:val="EndNote Bibliography"/>
    <w:basedOn w:val="Normal"/>
    <w:link w:val="EndNoteBibliographyZchn"/>
    <w:qFormat/>
    <w:rsid w:val="00D92D74"/>
    <w:pPr>
      <w:spacing w:line="240" w:lineRule="auto"/>
      <w:jc w:val="left"/>
    </w:pPr>
    <w:rPr>
      <w:rFonts w:eastAsia="Times New Roman"/>
      <w:color w:val="auto"/>
      <w:lang w:val="de-DE" w:eastAsia="de-DE"/>
    </w:rPr>
  </w:style>
  <w:style w:type="numbering" w:customStyle="1" w:styleId="KeineListe1">
    <w:name w:val="Keine Liste1"/>
    <w:uiPriority w:val="99"/>
    <w:semiHidden/>
    <w:unhideWhenUsed/>
    <w:qFormat/>
    <w:rsid w:val="0048252A"/>
  </w:style>
  <w:style w:type="table" w:styleId="TableGrid">
    <w:name w:val="Table Grid"/>
    <w:basedOn w:val="TableNormal"/>
    <w:uiPriority w:val="39"/>
    <w:rsid w:val="007A6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TableNormal"/>
    <w:uiPriority w:val="59"/>
    <w:unhideWhenUsed/>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semiHidden/>
    <w:unhideWhenUsed/>
    <w:qFormat/>
    <w:rsid w:val="00D656C6"/>
    <w:rPr>
      <w:vertAlign w:val="superscript"/>
    </w:rPr>
  </w:style>
  <w:style w:type="character" w:styleId="Hyperlink">
    <w:name w:val="Hyperlink"/>
    <w:uiPriority w:val="99"/>
    <w:unhideWhenUsed/>
    <w:rsid w:val="00873920"/>
    <w:rPr>
      <w:color w:val="0000FF"/>
      <w:u w:val="single"/>
    </w:rPr>
  </w:style>
  <w:style w:type="paragraph" w:styleId="EndnoteText">
    <w:name w:val="endnote text"/>
    <w:basedOn w:val="Normal"/>
    <w:link w:val="EndnoteTextChar"/>
    <w:uiPriority w:val="99"/>
    <w:semiHidden/>
    <w:unhideWhenUsed/>
    <w:rsid w:val="000456E6"/>
    <w:pPr>
      <w:spacing w:line="240" w:lineRule="auto"/>
    </w:pPr>
    <w:rPr>
      <w:sz w:val="20"/>
      <w:szCs w:val="20"/>
    </w:rPr>
  </w:style>
  <w:style w:type="character" w:customStyle="1" w:styleId="EndnoteTextChar">
    <w:name w:val="Endnote Text Char"/>
    <w:basedOn w:val="DefaultParagraphFont"/>
    <w:link w:val="EndnoteText"/>
    <w:uiPriority w:val="99"/>
    <w:semiHidden/>
    <w:rsid w:val="000456E6"/>
    <w:rPr>
      <w:rFonts w:ascii="Times New Roman" w:hAnsi="Times New Roman" w:cs="Times New Roman"/>
      <w:color w:val="00000A"/>
      <w:lang w:val="en-US" w:eastAsia="en-US"/>
    </w:rPr>
  </w:style>
  <w:style w:type="character" w:styleId="EndnoteReference">
    <w:name w:val="endnote reference"/>
    <w:basedOn w:val="DefaultParagraphFont"/>
    <w:uiPriority w:val="99"/>
    <w:semiHidden/>
    <w:unhideWhenUsed/>
    <w:rsid w:val="000456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image" Target="media/file31c4c0c8a.png"/><Relationship Id="rId14" Type="http://schemas.openxmlformats.org/officeDocument/2006/relationships/image" Target="media/file3169db6a29.png"/><Relationship Id="rId15" Type="http://schemas.openxmlformats.org/officeDocument/2006/relationships/image" Target="media/file31376c60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B47C6-0B86-634C-9DBA-5D9D4B64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24</Pages>
  <Words>6770</Words>
  <Characters>35477</Characters>
  <Application>Microsoft Office Word</Application>
  <DocSecurity>0</DocSecurity>
  <Lines>545</Lines>
  <Paragraphs>144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Klinikum der Universitaet Muenchen</Company>
  <LinksUpToDate>false</LinksUpToDate>
  <CharactersWithSpaces>42103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Kalmar</dc:creator>
  <cp:lastModifiedBy xmlns:cp="http://schemas.openxmlformats.org/package/2006/metadata/core-properties">rstudio</cp:lastModifiedBy>
  <cp:revision>10</cp:revision>
  <cp:lastPrinted>2019-02-22T09:52:00Z</cp:lastPrinted>
  <dcterms:created xsi:type="dcterms:W3CDTF">2019-03-11T00:20:00Z</dcterms:created>
  <dcterms:modified xmlns:xsi="http://www.w3.org/2001/XMLSchema-instance" xmlns:dcterms="http://purl.org/dc/terms/" xsi:type="dcterms:W3CDTF">2019-03-30T21:00:19Z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Klinikum der Universitaet Muenchen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zotero-version="5.0.60"&gt;&lt;session id="fOMX96Do"/&gt;&lt;style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