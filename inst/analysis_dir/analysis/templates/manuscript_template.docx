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9F599" w14:textId="77777777" w:rsidR="002868E2" w:rsidRPr="00376CC5" w:rsidRDefault="00D076D7" w:rsidP="00376CC5">
      <w:pPr>
        <w:pStyle w:val="Title"/>
      </w:pPr>
      <w:r w:rsidRPr="00D076D7">
        <w:t>Comorbidities between specific learning disorders and psychopathology</w:t>
      </w:r>
      <w:r>
        <w:t xml:space="preserve"> </w:t>
      </w:r>
      <w:r w:rsidRPr="00147EA5">
        <w:t>in</w:t>
      </w:r>
      <w:r w:rsidRPr="00D076D7">
        <w:t xml:space="preserve"> elementary school children in Germany</w:t>
      </w:r>
    </w:p>
    <w:p w14:paraId="00CFC13B" w14:textId="77777777" w:rsidR="002868E2" w:rsidRPr="00807029" w:rsidRDefault="00D076D7" w:rsidP="00651CA2">
      <w:pPr>
        <w:pStyle w:val="AuthorList"/>
        <w:rPr>
          <w:lang w:val="de-DE"/>
        </w:rPr>
      </w:pPr>
      <w:r w:rsidRPr="00362586">
        <w:rPr>
          <w:lang w:val="de-DE"/>
        </w:rPr>
        <w:t>Linda Visser</w:t>
      </w:r>
      <w:r w:rsidR="00A75F87" w:rsidRPr="00362586">
        <w:rPr>
          <w:vertAlign w:val="superscript"/>
          <w:lang w:val="de-DE"/>
        </w:rPr>
        <w:t>1</w:t>
      </w:r>
      <w:r w:rsidRPr="00362586">
        <w:rPr>
          <w:vertAlign w:val="superscript"/>
          <w:lang w:val="de-DE"/>
        </w:rPr>
        <w:t>,2*</w:t>
      </w:r>
      <w:r w:rsidR="002868E2" w:rsidRPr="00362586">
        <w:rPr>
          <w:lang w:val="de-DE"/>
        </w:rPr>
        <w:t xml:space="preserve">, </w:t>
      </w:r>
      <w:r w:rsidRPr="00362586">
        <w:rPr>
          <w:lang w:val="de-DE"/>
        </w:rPr>
        <w:t>Julia Kalmar</w:t>
      </w:r>
      <w:r w:rsidRPr="00362586">
        <w:rPr>
          <w:vertAlign w:val="superscript"/>
          <w:lang w:val="de-DE"/>
        </w:rPr>
        <w:t>3,4</w:t>
      </w:r>
      <w:r w:rsidR="00746505" w:rsidRPr="00362586">
        <w:rPr>
          <w:vertAlign w:val="superscript"/>
          <w:lang w:val="de-DE"/>
        </w:rPr>
        <w:t>*</w:t>
      </w:r>
      <w:r w:rsidR="002868E2" w:rsidRPr="00362586">
        <w:rPr>
          <w:lang w:val="de-DE"/>
        </w:rPr>
        <w:t xml:space="preserve">, </w:t>
      </w:r>
      <w:r w:rsidRPr="00362586">
        <w:rPr>
          <w:lang w:val="de-DE"/>
        </w:rPr>
        <w:t>Janosch Linkersdörfer</w:t>
      </w:r>
      <w:r w:rsidR="00A75F87" w:rsidRPr="00362586">
        <w:rPr>
          <w:vertAlign w:val="superscript"/>
          <w:lang w:val="de-DE"/>
        </w:rPr>
        <w:t>1,2</w:t>
      </w:r>
      <w:r w:rsidRPr="00362586">
        <w:rPr>
          <w:vertAlign w:val="superscript"/>
          <w:lang w:val="de-DE"/>
        </w:rPr>
        <w:t>*</w:t>
      </w:r>
      <w:r w:rsidRPr="00362586">
        <w:rPr>
          <w:lang w:val="de-DE"/>
        </w:rPr>
        <w:t>, Ruth Görgen</w:t>
      </w:r>
      <w:r w:rsidRPr="00362586">
        <w:rPr>
          <w:vertAlign w:val="superscript"/>
          <w:lang w:val="de-DE"/>
        </w:rPr>
        <w:t>3</w:t>
      </w:r>
      <w:r w:rsidRPr="00807029">
        <w:rPr>
          <w:lang w:val="de-DE"/>
        </w:rPr>
        <w:t>, Josefine Rothe</w:t>
      </w:r>
      <w:r w:rsidRPr="00807029">
        <w:rPr>
          <w:vertAlign w:val="superscript"/>
          <w:lang w:val="de-DE"/>
        </w:rPr>
        <w:t>3,5</w:t>
      </w:r>
      <w:r w:rsidRPr="00807029">
        <w:rPr>
          <w:lang w:val="de-DE"/>
        </w:rPr>
        <w:t>, Marcus Hasselhorn</w:t>
      </w:r>
      <w:r w:rsidRPr="00807029">
        <w:rPr>
          <w:vertAlign w:val="superscript"/>
          <w:lang w:val="de-DE"/>
        </w:rPr>
        <w:t>1,2</w:t>
      </w:r>
      <w:r w:rsidRPr="00807029">
        <w:rPr>
          <w:lang w:val="de-DE"/>
        </w:rPr>
        <w:t>, Gerd Schulte-Körne</w:t>
      </w:r>
      <w:r w:rsidRPr="00807029">
        <w:rPr>
          <w:vertAlign w:val="superscript"/>
          <w:lang w:val="de-DE"/>
        </w:rPr>
        <w:t>3</w:t>
      </w:r>
    </w:p>
    <w:p w14:paraId="3D34B552"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00D076D7" w:rsidRPr="00D076D7">
        <w:rPr>
          <w:rFonts w:cs="Times New Roman"/>
          <w:szCs w:val="24"/>
        </w:rPr>
        <w:t xml:space="preserve">DIPF | Leibniz Institute for Research and Information in Education, </w:t>
      </w:r>
      <w:r w:rsidR="00D076D7">
        <w:rPr>
          <w:rFonts w:cs="Times New Roman"/>
          <w:szCs w:val="24"/>
        </w:rPr>
        <w:t>Frankfurt am Main, Germany</w:t>
      </w:r>
    </w:p>
    <w:p w14:paraId="2A1CF02B" w14:textId="77777777" w:rsidR="002868E2" w:rsidRDefault="002868E2" w:rsidP="006B2D5B">
      <w:pPr>
        <w:spacing w:after="0"/>
        <w:rPr>
          <w:rFonts w:cs="Times New Roman"/>
          <w:szCs w:val="24"/>
        </w:rPr>
      </w:pPr>
      <w:r w:rsidRPr="00376CC5">
        <w:rPr>
          <w:rFonts w:cs="Times New Roman"/>
          <w:szCs w:val="24"/>
          <w:vertAlign w:val="superscript"/>
        </w:rPr>
        <w:t>2</w:t>
      </w:r>
      <w:r w:rsidR="00D076D7" w:rsidRPr="00D076D7">
        <w:rPr>
          <w:rFonts w:cs="Times New Roman"/>
          <w:szCs w:val="24"/>
        </w:rPr>
        <w:t>Cent</w:t>
      </w:r>
      <w:r w:rsidR="00D076D7">
        <w:rPr>
          <w:rFonts w:cs="Times New Roman"/>
          <w:szCs w:val="24"/>
        </w:rPr>
        <w:t>er</w:t>
      </w:r>
      <w:r w:rsidR="00D076D7" w:rsidRPr="00D076D7">
        <w:rPr>
          <w:rFonts w:cs="Times New Roman"/>
          <w:szCs w:val="24"/>
        </w:rPr>
        <w:t xml:space="preserve"> for Research on Individual Development </w:t>
      </w:r>
      <w:r w:rsidR="006D5BDE">
        <w:rPr>
          <w:rFonts w:cs="Times New Roman"/>
          <w:szCs w:val="24"/>
        </w:rPr>
        <w:t xml:space="preserve">and </w:t>
      </w:r>
      <w:r w:rsidR="00D076D7" w:rsidRPr="00D076D7">
        <w:rPr>
          <w:rFonts w:cs="Times New Roman"/>
          <w:szCs w:val="24"/>
        </w:rPr>
        <w:t xml:space="preserve">Adaptive Education </w:t>
      </w:r>
      <w:r w:rsidR="006D5BDE">
        <w:rPr>
          <w:rFonts w:cs="Times New Roman"/>
          <w:szCs w:val="24"/>
        </w:rPr>
        <w:t>of</w:t>
      </w:r>
      <w:r w:rsidR="006D5BDE" w:rsidRPr="00D076D7">
        <w:rPr>
          <w:rFonts w:cs="Times New Roman"/>
          <w:szCs w:val="24"/>
        </w:rPr>
        <w:t xml:space="preserve"> </w:t>
      </w:r>
      <w:r w:rsidR="00D076D7" w:rsidRPr="00D076D7">
        <w:rPr>
          <w:rFonts w:cs="Times New Roman"/>
          <w:szCs w:val="24"/>
        </w:rPr>
        <w:t>Children at Risk (IDeA), Frankfurt am Main, Germany</w:t>
      </w:r>
    </w:p>
    <w:p w14:paraId="33367DB6" w14:textId="77777777" w:rsidR="00D076D7" w:rsidRDefault="00D076D7" w:rsidP="006B2D5B">
      <w:pPr>
        <w:spacing w:after="0"/>
        <w:rPr>
          <w:rFonts w:cs="Times New Roman"/>
          <w:szCs w:val="24"/>
        </w:rPr>
      </w:pPr>
      <w:r>
        <w:rPr>
          <w:rFonts w:cs="Times New Roman"/>
          <w:szCs w:val="24"/>
          <w:vertAlign w:val="superscript"/>
        </w:rPr>
        <w:t>3</w:t>
      </w:r>
      <w:r w:rsidRPr="00D076D7">
        <w:rPr>
          <w:rFonts w:cs="Times New Roman"/>
          <w:szCs w:val="24"/>
        </w:rPr>
        <w:t>Ludwig-Maximilian-University Munich, Department of Child and Adolescent Psychiatry, Psychosomatic and Psychotherapy, Munich, Germany</w:t>
      </w:r>
    </w:p>
    <w:p w14:paraId="4C816BA9" w14:textId="77777777" w:rsidR="00D076D7" w:rsidRDefault="00D076D7" w:rsidP="006B2D5B">
      <w:pPr>
        <w:spacing w:after="0"/>
        <w:rPr>
          <w:rFonts w:cs="Times New Roman"/>
          <w:szCs w:val="24"/>
        </w:rPr>
      </w:pPr>
      <w:r>
        <w:rPr>
          <w:rFonts w:cs="Times New Roman"/>
          <w:szCs w:val="24"/>
          <w:vertAlign w:val="superscript"/>
        </w:rPr>
        <w:t>4</w:t>
      </w:r>
      <w:r w:rsidRPr="00D076D7">
        <w:rPr>
          <w:rFonts w:cs="Times New Roman"/>
          <w:szCs w:val="24"/>
        </w:rPr>
        <w:t>Center for Psychological Psychotherapy, University of Heidelberg, Heidelberg, Germany</w:t>
      </w:r>
    </w:p>
    <w:p w14:paraId="1C0C033F" w14:textId="77777777" w:rsidR="00D076D7" w:rsidRPr="00D076D7" w:rsidRDefault="00D076D7" w:rsidP="006B2D5B">
      <w:pPr>
        <w:spacing w:after="0"/>
        <w:rPr>
          <w:rFonts w:cs="Times New Roman"/>
          <w:szCs w:val="24"/>
        </w:rPr>
      </w:pPr>
      <w:r>
        <w:rPr>
          <w:rFonts w:cs="Times New Roman"/>
          <w:szCs w:val="24"/>
          <w:vertAlign w:val="superscript"/>
        </w:rPr>
        <w:t>5</w:t>
      </w:r>
      <w:r w:rsidR="00416E7B">
        <w:rPr>
          <w:rFonts w:cs="Times New Roman"/>
          <w:szCs w:val="24"/>
        </w:rPr>
        <w:t>University Hospital C</w:t>
      </w:r>
      <w:r w:rsidRPr="00D076D7">
        <w:rPr>
          <w:rFonts w:cs="Times New Roman"/>
          <w:szCs w:val="24"/>
        </w:rPr>
        <w:t>arl Gustav Carus</w:t>
      </w:r>
      <w:r w:rsidR="00416E7B">
        <w:rPr>
          <w:rFonts w:cs="Times New Roman"/>
          <w:szCs w:val="24"/>
        </w:rPr>
        <w:t>, Technical University Dresden, Dresden, Germany</w:t>
      </w:r>
    </w:p>
    <w:p w14:paraId="13E53AFE" w14:textId="77777777" w:rsidR="002868E2" w:rsidRPr="00376CC5" w:rsidRDefault="002868E2" w:rsidP="00671D9A">
      <w:pPr>
        <w:spacing w:before="240" w:after="0"/>
        <w:rPr>
          <w:rFonts w:cs="Times New Roman"/>
          <w:b/>
          <w:szCs w:val="24"/>
        </w:rPr>
      </w:pPr>
      <w:r w:rsidRPr="00376CC5">
        <w:rPr>
          <w:rFonts w:cs="Times New Roman"/>
          <w:b/>
          <w:szCs w:val="24"/>
        </w:rPr>
        <w:t xml:space="preserve">* </w:t>
      </w:r>
      <w:r w:rsidR="00416E7B" w:rsidRPr="00416E7B">
        <w:rPr>
          <w:rFonts w:cs="Times New Roman"/>
          <w:b/>
          <w:szCs w:val="24"/>
        </w:rPr>
        <w:t>Co-first author</w:t>
      </w:r>
      <w:r w:rsidR="00416E7B">
        <w:rPr>
          <w:rFonts w:cs="Times New Roman"/>
          <w:b/>
          <w:szCs w:val="24"/>
        </w:rPr>
        <w:t xml:space="preserve">. </w:t>
      </w:r>
      <w:r w:rsidRPr="00376CC5">
        <w:rPr>
          <w:rFonts w:cs="Times New Roman"/>
          <w:b/>
          <w:szCs w:val="24"/>
        </w:rPr>
        <w:t xml:space="preserve">Correspondence: </w:t>
      </w:r>
      <w:r w:rsidR="00671D9A" w:rsidRPr="00376CC5">
        <w:rPr>
          <w:rFonts w:cs="Times New Roman"/>
          <w:b/>
          <w:szCs w:val="24"/>
        </w:rPr>
        <w:br/>
      </w:r>
      <w:r w:rsidR="00416E7B" w:rsidRPr="00416E7B">
        <w:rPr>
          <w:rFonts w:cs="Times New Roman"/>
          <w:szCs w:val="24"/>
        </w:rPr>
        <w:t>Linda Visser, Julia Kalmar, Janosch Link</w:t>
      </w:r>
      <w:r w:rsidR="00416E7B">
        <w:rPr>
          <w:rFonts w:cs="Times New Roman"/>
          <w:szCs w:val="24"/>
        </w:rPr>
        <w:t>ersdörfer</w:t>
      </w:r>
      <w:r w:rsidR="00671D9A" w:rsidRPr="00376CC5">
        <w:rPr>
          <w:rFonts w:cs="Times New Roman"/>
          <w:szCs w:val="24"/>
        </w:rPr>
        <w:br/>
      </w:r>
      <w:r w:rsidR="00416E7B">
        <w:rPr>
          <w:rFonts w:cs="Times New Roman"/>
          <w:szCs w:val="24"/>
        </w:rPr>
        <w:t>Linda.Visser@dipf.de, J</w:t>
      </w:r>
      <w:r w:rsidR="00416E7B" w:rsidRPr="00416E7B">
        <w:rPr>
          <w:rFonts w:cs="Times New Roman"/>
          <w:szCs w:val="24"/>
        </w:rPr>
        <w:t>ulia.</w:t>
      </w:r>
      <w:r w:rsidR="00416E7B">
        <w:rPr>
          <w:rFonts w:cs="Times New Roman"/>
          <w:szCs w:val="24"/>
        </w:rPr>
        <w:t>K</w:t>
      </w:r>
      <w:r w:rsidR="00416E7B" w:rsidRPr="00416E7B">
        <w:rPr>
          <w:rFonts w:cs="Times New Roman"/>
          <w:szCs w:val="24"/>
        </w:rPr>
        <w:t>almar@zpp.uni-hd.de</w:t>
      </w:r>
      <w:r w:rsidR="00416E7B">
        <w:rPr>
          <w:rFonts w:cs="Times New Roman"/>
          <w:szCs w:val="24"/>
        </w:rPr>
        <w:t xml:space="preserve">, </w:t>
      </w:r>
      <w:r w:rsidR="00416E7B" w:rsidRPr="00416E7B">
        <w:rPr>
          <w:rFonts w:cs="Times New Roman"/>
          <w:szCs w:val="24"/>
        </w:rPr>
        <w:t>Linkersdoerfer@dipf.de</w:t>
      </w:r>
    </w:p>
    <w:p w14:paraId="5C14D11A" w14:textId="726E7F87" w:rsidR="003577A1" w:rsidRDefault="003577A1" w:rsidP="00651CA2">
      <w:pPr>
        <w:pStyle w:val="AuthorList"/>
      </w:pPr>
      <w:r>
        <w:t xml:space="preserve">Number of Words: </w:t>
      </w:r>
      <w:r w:rsidR="00494021">
        <w:t>6</w:t>
      </w:r>
      <w:r>
        <w:t>.</w:t>
      </w:r>
      <w:r w:rsidR="00494021">
        <w:t>0</w:t>
      </w:r>
      <w:r w:rsidR="003B071E">
        <w:t>86</w:t>
      </w:r>
    </w:p>
    <w:p w14:paraId="25A6C071" w14:textId="77777777" w:rsidR="003577A1" w:rsidRDefault="003577A1" w:rsidP="00651CA2">
      <w:pPr>
        <w:pStyle w:val="AuthorList"/>
      </w:pPr>
      <w:r>
        <w:t>Number of Figures: 3</w:t>
      </w:r>
    </w:p>
    <w:p w14:paraId="09317B68" w14:textId="77777777" w:rsidR="00EA3D3C" w:rsidRPr="00376CC5" w:rsidRDefault="00817DD6" w:rsidP="00651CA2">
      <w:pPr>
        <w:pStyle w:val="AuthorList"/>
      </w:pPr>
      <w:r w:rsidRPr="00376CC5">
        <w:t xml:space="preserve">Keywords: </w:t>
      </w:r>
      <w:r w:rsidR="00416E7B" w:rsidRPr="00416E7B">
        <w:t>specific learning disorder</w:t>
      </w:r>
      <w:r w:rsidR="00416E7B">
        <w:t>,</w:t>
      </w:r>
      <w:r w:rsidR="00416E7B" w:rsidRPr="00416E7B">
        <w:t xml:space="preserve"> ADHD</w:t>
      </w:r>
      <w:r w:rsidR="00416E7B">
        <w:t>,</w:t>
      </w:r>
      <w:r w:rsidR="00416E7B" w:rsidRPr="00416E7B">
        <w:t xml:space="preserve"> depression</w:t>
      </w:r>
      <w:r w:rsidR="00416E7B">
        <w:t>,</w:t>
      </w:r>
      <w:r w:rsidR="00416E7B" w:rsidRPr="00416E7B">
        <w:t xml:space="preserve"> anxiety</w:t>
      </w:r>
      <w:r w:rsidR="00416E7B">
        <w:t>,</w:t>
      </w:r>
      <w:r w:rsidR="00416E7B" w:rsidRPr="00416E7B">
        <w:t xml:space="preserve"> conduct disorder</w:t>
      </w:r>
      <w:r w:rsidRPr="00376CC5">
        <w:t>.</w:t>
      </w:r>
    </w:p>
    <w:p w14:paraId="4A57FBC7" w14:textId="77777777" w:rsidR="008E2B54" w:rsidRPr="00376CC5" w:rsidRDefault="00EA3D3C" w:rsidP="00147395">
      <w:pPr>
        <w:pStyle w:val="AuthorList"/>
      </w:pPr>
      <w:r w:rsidRPr="00376CC5">
        <w:t>Abstract</w:t>
      </w:r>
    </w:p>
    <w:p w14:paraId="2C62E792" w14:textId="3B5390B2" w:rsidR="00EA3D3C" w:rsidRPr="00376CC5" w:rsidRDefault="008214E4" w:rsidP="00147395">
      <w:pPr>
        <w:rPr>
          <w:b/>
          <w:szCs w:val="24"/>
        </w:rPr>
      </w:pPr>
      <w:r w:rsidRPr="008214E4">
        <w:rPr>
          <w:szCs w:val="24"/>
        </w:rPr>
        <w:t xml:space="preserve">Children with reading and/or spelling disorders have increased rates of behavioral and emotional problems and combinations of these. Some studies also find increased rates of attention-deficit-/hyperactivity disorder (ADHD), conduct disorder, anxiety disorder, and depression. However, the comorbidities of e.g. arithmetic disorders with ADHD, anxiety, and depression have been addressed only rarely. The current study explored the probability of children with specific learning disorders (SLD) in reading, spelling, and/or arithmetic to also have anxiety, depression, ADHD, and/or conduct disorder. The sample consisted of &lt;&lt;n_filtered&gt;&gt; German children from grades 3 and 4 (mean age &lt;&lt;age_mean_y&gt;&gt;;&lt;&lt;age_mean_m&gt;&gt; years) who completed tests assessing reading, spelling as well as arithmetic achievement and intelligence via a web-based application. Psychopathology was assessed using questionnaires filled in by the parents. In children with a SLD we found high rates of anxiety (&lt;&lt;perc_any_sca&gt;&gt;%), depression (&lt;&lt;perc_any_des&gt;&gt;%), ADHD (&lt;&lt;perc_any_adhs&gt;&gt;%), and conduct disorder (&lt;&lt;perc_any_ssv&gt;&gt;%). </w:t>
      </w:r>
      <w:bookmarkStart w:id="0" w:name="_GoBack"/>
      <w:bookmarkEnd w:id="0"/>
      <w:r w:rsidR="005C4B72" w:rsidRPr="005C4B72">
        <w:rPr>
          <w:szCs w:val="24"/>
        </w:rPr>
        <w:t>Children with SLD in multiple learning domains had a higher risk for psychopathology and had a broader spectrum of psychopathology than children with an isolated SLD. The results highlight the importance of screening for and diagnosing psychiatric comorbidities in children with SLD</w:t>
      </w:r>
      <w:r w:rsidR="00416E7B" w:rsidRPr="00416E7B">
        <w:rPr>
          <w:szCs w:val="24"/>
        </w:rPr>
        <w:t>.</w:t>
      </w:r>
    </w:p>
    <w:p w14:paraId="695AA38E" w14:textId="77777777" w:rsidR="00EA3D3C" w:rsidRPr="00376CC5" w:rsidRDefault="00EA3D3C" w:rsidP="00D9503C">
      <w:pPr>
        <w:pStyle w:val="Heading1"/>
      </w:pPr>
      <w:r w:rsidRPr="00376CC5">
        <w:t>Introduction</w:t>
      </w:r>
    </w:p>
    <w:p w14:paraId="55415E6B" w14:textId="60CEB130" w:rsidR="00416E7B" w:rsidRPr="0089297B" w:rsidRDefault="00416E7B" w:rsidP="003B707E">
      <w:r w:rsidRPr="00416E7B">
        <w:rPr>
          <w:szCs w:val="24"/>
        </w:rPr>
        <w:lastRenderedPageBreak/>
        <w:t>Children with specific learning disorders (SLD) do not only exhibit difficulties in reading, spelling, and/or arithmetic. They also often struggle with externalizing and internalizing problems such as attention deficits and hyperactivity, conduct problems, anxiety disorder, and depression</w:t>
      </w:r>
      <w:r w:rsidR="00736978">
        <w:rPr>
          <w:szCs w:val="24"/>
        </w:rPr>
        <w:t xml:space="preserve"> </w:t>
      </w:r>
      <w:r w:rsidR="00736978" w:rsidRPr="00736978">
        <w:rPr>
          <w:rFonts w:cs="Times New Roman"/>
        </w:rPr>
        <w:t>(1)</w:t>
      </w:r>
      <w:r w:rsidR="00736978">
        <w:rPr>
          <w:szCs w:val="24"/>
        </w:rPr>
        <w:t>.</w:t>
      </w:r>
      <w:r w:rsidRPr="00416E7B">
        <w:rPr>
          <w:szCs w:val="24"/>
        </w:rPr>
        <w:t xml:space="preserve"> There is some evidence for the increased risk of symptoms and the diagnosis of attention-deficit-/hyperactivity disorder (ADHD) in children with reading and/or spelling disorder</w:t>
      </w:r>
      <w:r w:rsidR="00A36B22">
        <w:rPr>
          <w:szCs w:val="24"/>
        </w:rPr>
        <w:t xml:space="preserve"> </w:t>
      </w:r>
      <w:r w:rsidR="00A36B22" w:rsidRPr="00A36B22">
        <w:rPr>
          <w:rFonts w:cs="Times New Roman"/>
          <w:szCs w:val="24"/>
        </w:rPr>
        <w:t>(2–4)</w:t>
      </w:r>
      <w:r w:rsidR="00A36B22">
        <w:rPr>
          <w:szCs w:val="24"/>
        </w:rPr>
        <w:t xml:space="preserve">. </w:t>
      </w:r>
      <w:r w:rsidRPr="00416E7B">
        <w:rPr>
          <w:szCs w:val="24"/>
        </w:rPr>
        <w:t>In a representative German sample of 2nd and 3rd graders, a comorbid ADHD diagnosis was found in 17.2% (isolated reading disorder), 20.3% (isolated spelling disorder), and 22.2% (combined reading and spelling disorder) of subjects with SLD</w:t>
      </w:r>
      <w:r w:rsidR="00A36B22">
        <w:rPr>
          <w:szCs w:val="24"/>
        </w:rPr>
        <w:t xml:space="preserve"> </w:t>
      </w:r>
      <w:r w:rsidR="00A36B22" w:rsidRPr="00A36B22">
        <w:rPr>
          <w:rFonts w:cs="Times New Roman"/>
        </w:rPr>
        <w:t>(5)</w:t>
      </w:r>
      <w:r w:rsidRPr="00416E7B">
        <w:rPr>
          <w:szCs w:val="24"/>
        </w:rPr>
        <w:t>. In contrast, in a general population sample in Germany only 5% of the 7- to 10-year old children met the criteria for ADHD</w:t>
      </w:r>
      <w:r w:rsidR="00A36B22">
        <w:rPr>
          <w:szCs w:val="24"/>
        </w:rPr>
        <w:t xml:space="preserve"> </w:t>
      </w:r>
      <w:r w:rsidR="00A36B22" w:rsidRPr="00A36B22">
        <w:rPr>
          <w:rFonts w:cs="Times New Roman"/>
        </w:rPr>
        <w:t>(6)</w:t>
      </w:r>
      <w:r w:rsidRPr="00416E7B">
        <w:rPr>
          <w:szCs w:val="24"/>
        </w:rPr>
        <w:t>; worldwide ADHD prevalence was estimated 3.5% (95% CI = 2.6%–4.5%)</w:t>
      </w:r>
      <w:r w:rsidR="00A36B22">
        <w:rPr>
          <w:szCs w:val="24"/>
        </w:rPr>
        <w:t xml:space="preserve"> </w:t>
      </w:r>
      <w:r w:rsidR="00A36B22" w:rsidRPr="00A36B22">
        <w:rPr>
          <w:rFonts w:cs="Times New Roman"/>
        </w:rPr>
        <w:t>(7)</w:t>
      </w:r>
      <w:r w:rsidRPr="00416E7B">
        <w:rPr>
          <w:szCs w:val="24"/>
        </w:rPr>
        <w:t xml:space="preserve">. </w:t>
      </w:r>
      <w:r w:rsidR="0089297B">
        <w:rPr>
          <w:szCs w:val="24"/>
        </w:rPr>
        <w:t xml:space="preserve">In sum, ADHD has the highest comorbidity rate with reading and spelling disorder compared to other mental disorders </w:t>
      </w:r>
      <w:r w:rsidR="00A36B22" w:rsidRPr="00A36B22">
        <w:rPr>
          <w:rFonts w:cs="Times New Roman"/>
        </w:rPr>
        <w:t>(8)</w:t>
      </w:r>
      <w:r w:rsidR="0089297B">
        <w:rPr>
          <w:szCs w:val="24"/>
        </w:rPr>
        <w:t>.</w:t>
      </w:r>
    </w:p>
    <w:p w14:paraId="47D014EC" w14:textId="7B5F27D5" w:rsidR="00416E7B" w:rsidRPr="00416E7B" w:rsidRDefault="00416E7B" w:rsidP="00416E7B">
      <w:pPr>
        <w:rPr>
          <w:szCs w:val="24"/>
        </w:rPr>
      </w:pPr>
      <w:r w:rsidRPr="00416E7B">
        <w:rPr>
          <w:szCs w:val="24"/>
        </w:rPr>
        <w:t>Another frequently replicated result is the association between anxiety and dyslexia</w:t>
      </w:r>
      <w:r w:rsidR="00A36B22">
        <w:rPr>
          <w:szCs w:val="24"/>
        </w:rPr>
        <w:t xml:space="preserve"> </w:t>
      </w:r>
      <w:r w:rsidR="00A36B22" w:rsidRPr="00A36B22">
        <w:rPr>
          <w:rFonts w:cs="Times New Roman"/>
        </w:rPr>
        <w:t>(2,4,9)</w:t>
      </w:r>
      <w:r w:rsidR="00A36B22">
        <w:rPr>
          <w:szCs w:val="24"/>
        </w:rPr>
        <w:t xml:space="preserve">. Carroll et al. </w:t>
      </w:r>
      <w:r w:rsidR="00A36B22" w:rsidRPr="00A36B22">
        <w:rPr>
          <w:rFonts w:cs="Times New Roman"/>
        </w:rPr>
        <w:t>(9)</w:t>
      </w:r>
      <w:r w:rsidRPr="00416E7B">
        <w:rPr>
          <w:szCs w:val="24"/>
        </w:rPr>
        <w:t xml:space="preserve"> showed that anxiety disorders were more than twice as prevalent in children with dyslexia compared to children without dyslexia. </w:t>
      </w:r>
    </w:p>
    <w:p w14:paraId="14BF8AB6" w14:textId="74C6160C" w:rsidR="00416E7B" w:rsidRPr="00416E7B" w:rsidRDefault="00416E7B" w:rsidP="00416E7B">
      <w:pPr>
        <w:rPr>
          <w:szCs w:val="24"/>
        </w:rPr>
      </w:pPr>
      <w:r w:rsidRPr="00416E7B">
        <w:rPr>
          <w:szCs w:val="24"/>
        </w:rPr>
        <w:t>Results regarding the relationship between depression and dyslexia are ambiguo</w:t>
      </w:r>
      <w:r w:rsidR="00A36B22">
        <w:rPr>
          <w:szCs w:val="24"/>
        </w:rPr>
        <w:t xml:space="preserve">us. While Goldston et al. </w:t>
      </w:r>
      <w:r w:rsidR="00A36B22" w:rsidRPr="00A36B22">
        <w:rPr>
          <w:rFonts w:cs="Times New Roman"/>
        </w:rPr>
        <w:t>(2)</w:t>
      </w:r>
      <w:r w:rsidRPr="00416E7B">
        <w:rPr>
          <w:szCs w:val="24"/>
        </w:rPr>
        <w:t xml:space="preserve"> report an association between the two disorders (seemingly moderated by symptoms of ina</w:t>
      </w:r>
      <w:r w:rsidR="00A36B22">
        <w:rPr>
          <w:szCs w:val="24"/>
        </w:rPr>
        <w:t>ttention); Carroll et al. (9)</w:t>
      </w:r>
      <w:r w:rsidRPr="00416E7B">
        <w:rPr>
          <w:szCs w:val="24"/>
        </w:rPr>
        <w:t xml:space="preserve"> did not find such an association.</w:t>
      </w:r>
      <w:r w:rsidR="00A36B22">
        <w:rPr>
          <w:szCs w:val="24"/>
        </w:rPr>
        <w:t xml:space="preserve"> Finally, Willcutt et al. (4)</w:t>
      </w:r>
      <w:r w:rsidRPr="00416E7B">
        <w:rPr>
          <w:szCs w:val="24"/>
        </w:rPr>
        <w:t xml:space="preserve"> reported higher rates of depression in children and adolescents with reading difficulties, independent of the presence of ADHD. </w:t>
      </w:r>
    </w:p>
    <w:p w14:paraId="13392DF4" w14:textId="6E48C7A3" w:rsidR="00416E7B" w:rsidRPr="00416E7B" w:rsidRDefault="00416E7B" w:rsidP="00416E7B">
      <w:pPr>
        <w:rPr>
          <w:szCs w:val="24"/>
        </w:rPr>
      </w:pPr>
      <w:r w:rsidRPr="00416E7B">
        <w:rPr>
          <w:szCs w:val="24"/>
        </w:rPr>
        <w:t>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w:t>
      </w:r>
      <w:r w:rsidR="00A36B22">
        <w:rPr>
          <w:szCs w:val="24"/>
        </w:rPr>
        <w:t xml:space="preserve">ce of ADHD </w:t>
      </w:r>
      <w:r w:rsidR="00A36B22" w:rsidRPr="00A36B22">
        <w:rPr>
          <w:rFonts w:cs="Times New Roman"/>
        </w:rPr>
        <w:t>(3)</w:t>
      </w:r>
      <w:r w:rsidRPr="00416E7B">
        <w:rPr>
          <w:szCs w:val="24"/>
        </w:rPr>
        <w:t xml:space="preserve">. </w:t>
      </w:r>
    </w:p>
    <w:p w14:paraId="13A4A835" w14:textId="1411DD5E" w:rsidR="0089297B" w:rsidRDefault="00416E7B" w:rsidP="0089297B">
      <w:r w:rsidRPr="00416E7B">
        <w:rPr>
          <w:szCs w:val="24"/>
        </w:rPr>
        <w:t>The co-occurrence of dyscalculia and mental disorders is still poorly inv</w:t>
      </w:r>
      <w:r w:rsidR="00A36B22">
        <w:rPr>
          <w:szCs w:val="24"/>
        </w:rPr>
        <w:t>estigated. Willcutt et al. (4</w:t>
      </w:r>
      <w:r w:rsidRPr="00416E7B">
        <w:rPr>
          <w:szCs w:val="24"/>
        </w:rPr>
        <w:t>) reported that children and adolescents with dyscalculia were more likely to meet the criteria for ADHD, conduct disorders, anxiety disorder, and depression. However, the diagnosis of conduct disorder revealed to be fulfilled only by those children and adolescents with dyscalculia who also met the criteria for ADHD, indicating that the relationship between conduct disorder and dyscalculia is moderated by ADHD. A study investigating SLDs in representative school samples from 2nd to 6th grade in Brazil revealed an association between ADHD and dyscalculia</w:t>
      </w:r>
      <w:r w:rsidR="00A36B22">
        <w:rPr>
          <w:szCs w:val="24"/>
        </w:rPr>
        <w:t xml:space="preserve"> </w:t>
      </w:r>
      <w:r w:rsidR="00A36B22" w:rsidRPr="00A36B22">
        <w:rPr>
          <w:rFonts w:cs="Times New Roman"/>
        </w:rPr>
        <w:t>(10)</w:t>
      </w:r>
      <w:r w:rsidRPr="00416E7B">
        <w:rPr>
          <w:szCs w:val="24"/>
        </w:rPr>
        <w:t>. In co</w:t>
      </w:r>
      <w:r w:rsidR="00A36B22">
        <w:rPr>
          <w:szCs w:val="24"/>
        </w:rPr>
        <w:t xml:space="preserve">ntrast, Schuchardt et al. </w:t>
      </w:r>
      <w:r w:rsidR="00A36B22" w:rsidRPr="00A36B22">
        <w:rPr>
          <w:rFonts w:cs="Times New Roman"/>
        </w:rPr>
        <w:t>(5)</w:t>
      </w:r>
      <w:r w:rsidRPr="00416E7B">
        <w:rPr>
          <w:szCs w:val="24"/>
        </w:rPr>
        <w:t xml:space="preserve"> did not find elevated rates of ADHD in children with dyscalculia. In a longitudinal study investigating the co-occurrence of internalizing symptoms (anxiety, depression), children and adolescents with dyscalculia generally exhibited higher symptom levels than control subjects, although in the normal range </w:t>
      </w:r>
      <w:r w:rsidR="00A36B22" w:rsidRPr="00A36B22">
        <w:rPr>
          <w:rFonts w:cs="Times New Roman"/>
        </w:rPr>
        <w:t>(11)</w:t>
      </w:r>
      <w:r w:rsidRPr="00416E7B">
        <w:rPr>
          <w:szCs w:val="24"/>
        </w:rPr>
        <w:t>. Similar to research results in dyslexic children, the elevation of anxiety scores in subjects with dyscalculia might be domain-specific</w:t>
      </w:r>
      <w:r w:rsidR="00A36B22">
        <w:rPr>
          <w:szCs w:val="24"/>
        </w:rPr>
        <w:t xml:space="preserve"> </w:t>
      </w:r>
      <w:r w:rsidR="00A36B22" w:rsidRPr="00A36B22">
        <w:rPr>
          <w:rFonts w:cs="Times New Roman"/>
        </w:rPr>
        <w:t>(12)</w:t>
      </w:r>
      <w:r w:rsidRPr="00416E7B">
        <w:rPr>
          <w:szCs w:val="24"/>
        </w:rPr>
        <w:t>. On the other hand, the aforementioned Brazilian study found an association between anxiety disorders and dyscalculia in 2nd to 6th graders</w:t>
      </w:r>
      <w:r w:rsidR="00A36B22">
        <w:rPr>
          <w:szCs w:val="24"/>
        </w:rPr>
        <w:t xml:space="preserve"> (10)</w:t>
      </w:r>
      <w:r w:rsidRPr="00416E7B">
        <w:rPr>
          <w:szCs w:val="24"/>
        </w:rPr>
        <w:t xml:space="preserve">. </w:t>
      </w:r>
      <w:r w:rsidR="0089297B">
        <w:rPr>
          <w:szCs w:val="24"/>
        </w:rPr>
        <w:t xml:space="preserve">In a very recent meta-analytic evaluation, dyscalculia showed high comorbidity with ADHD symptoms (particularly inattention), as well as symptoms of the internalizing and externalizing </w:t>
      </w:r>
      <w:r w:rsidR="00A36B22">
        <w:rPr>
          <w:szCs w:val="24"/>
        </w:rPr>
        <w:t xml:space="preserve">spectrum </w:t>
      </w:r>
      <w:r w:rsidR="00A36B22" w:rsidRPr="00A36B22">
        <w:rPr>
          <w:rFonts w:cs="Times New Roman"/>
        </w:rPr>
        <w:t>(13)</w:t>
      </w:r>
      <w:r w:rsidR="0089297B">
        <w:rPr>
          <w:szCs w:val="24"/>
        </w:rPr>
        <w:t xml:space="preserve">. Taken together, ADHD also seems to play an important role with regard to dyscalculia. However, the relationship is not as well explored as in reading and/or spelling disorder. </w:t>
      </w:r>
    </w:p>
    <w:p w14:paraId="2ED5C66E" w14:textId="5751D6FF" w:rsidR="00416E7B" w:rsidRPr="0089297B" w:rsidRDefault="0089297B" w:rsidP="00416E7B">
      <w:r>
        <w:rPr>
          <w:szCs w:val="24"/>
        </w:rPr>
        <w:t xml:space="preserve">ADHD does not only seem to have the highest comorbidity rate with SLD, it </w:t>
      </w:r>
      <w:bookmarkStart w:id="1" w:name="__DdeLink__539_3195631789"/>
      <w:r>
        <w:rPr>
          <w:szCs w:val="24"/>
        </w:rPr>
        <w:t>has also been suggested as a possible explanation for the comorbidity between SLD and other forms of psychopathology</w:t>
      </w:r>
      <w:bookmarkEnd w:id="1"/>
      <w:r w:rsidR="00114330">
        <w:rPr>
          <w:szCs w:val="24"/>
        </w:rPr>
        <w:t xml:space="preserve"> </w:t>
      </w:r>
      <w:r w:rsidR="00114330" w:rsidRPr="00114330">
        <w:rPr>
          <w:rFonts w:cs="Times New Roman"/>
        </w:rPr>
        <w:t>(4,14)</w:t>
      </w:r>
      <w:r>
        <w:rPr>
          <w:szCs w:val="24"/>
        </w:rPr>
        <w:t xml:space="preserve">. </w:t>
      </w:r>
      <w:r w:rsidR="00114330">
        <w:rPr>
          <w:szCs w:val="24"/>
        </w:rPr>
        <w:t>The strong association between ADHD and SLD could be partly explained by</w:t>
      </w:r>
      <w:r w:rsidR="00114330" w:rsidRPr="00911404">
        <w:t xml:space="preserve"> </w:t>
      </w:r>
      <w:r w:rsidR="00114330" w:rsidRPr="00911404">
        <w:rPr>
          <w:szCs w:val="24"/>
        </w:rPr>
        <w:t xml:space="preserve">co-occurrence of different </w:t>
      </w:r>
      <w:r w:rsidR="00114330">
        <w:rPr>
          <w:szCs w:val="24"/>
        </w:rPr>
        <w:t xml:space="preserve">working memory deficits </w:t>
      </w:r>
      <w:r w:rsidR="00114330" w:rsidRPr="00114330">
        <w:rPr>
          <w:rFonts w:cs="Times New Roman"/>
        </w:rPr>
        <w:t>(15)</w:t>
      </w:r>
      <w:r w:rsidR="00114330">
        <w:rPr>
          <w:szCs w:val="24"/>
        </w:rPr>
        <w:t xml:space="preserve">. More specifically, ADHD seems to be related to deficits in the </w:t>
      </w:r>
      <w:bookmarkStart w:id="2" w:name="_Hlk34378828"/>
      <w:r w:rsidR="00114330">
        <w:rPr>
          <w:szCs w:val="24"/>
        </w:rPr>
        <w:lastRenderedPageBreak/>
        <w:t>central executive part of working memory</w:t>
      </w:r>
      <w:bookmarkEnd w:id="2"/>
      <w:r w:rsidR="00114330">
        <w:rPr>
          <w:szCs w:val="24"/>
        </w:rPr>
        <w:t xml:space="preserve">, while dyslexia appears related mostly to deficits in the </w:t>
      </w:r>
      <w:r w:rsidR="00114330" w:rsidRPr="004D7A3A">
        <w:rPr>
          <w:szCs w:val="24"/>
        </w:rPr>
        <w:t>phonological loop</w:t>
      </w:r>
      <w:r w:rsidR="00114330">
        <w:rPr>
          <w:szCs w:val="24"/>
        </w:rPr>
        <w:t>,</w:t>
      </w:r>
      <w:r w:rsidR="00114330" w:rsidRPr="004D7A3A">
        <w:rPr>
          <w:szCs w:val="24"/>
        </w:rPr>
        <w:t xml:space="preserve"> and dyscalculia </w:t>
      </w:r>
      <w:r w:rsidR="00114330">
        <w:rPr>
          <w:szCs w:val="24"/>
        </w:rPr>
        <w:t>to</w:t>
      </w:r>
      <w:r w:rsidR="00114330" w:rsidRPr="004D7A3A">
        <w:rPr>
          <w:szCs w:val="24"/>
        </w:rPr>
        <w:t xml:space="preserve"> deficits in </w:t>
      </w:r>
      <w:r w:rsidR="00114330">
        <w:rPr>
          <w:szCs w:val="24"/>
        </w:rPr>
        <w:t xml:space="preserve">the </w:t>
      </w:r>
      <w:r w:rsidR="00114330" w:rsidRPr="004D7A3A">
        <w:rPr>
          <w:szCs w:val="24"/>
        </w:rPr>
        <w:t>visual-spatial sketchpad</w:t>
      </w:r>
      <w:r w:rsidR="00114330">
        <w:rPr>
          <w:szCs w:val="24"/>
        </w:rPr>
        <w:t>.</w:t>
      </w:r>
    </w:p>
    <w:p w14:paraId="5A2A473F" w14:textId="2F58DC58" w:rsidR="00416E7B" w:rsidRPr="00416E7B" w:rsidRDefault="00416E7B" w:rsidP="00416E7B">
      <w:pPr>
        <w:rPr>
          <w:szCs w:val="24"/>
        </w:rPr>
      </w:pPr>
      <w:r w:rsidRPr="00416E7B">
        <w:rPr>
          <w:szCs w:val="24"/>
        </w:rPr>
        <w:t>Subjects with deficits in more than one domain of academic achievement exhibit more psychopathological symptoms</w:t>
      </w:r>
      <w:r w:rsidR="00303D3E">
        <w:rPr>
          <w:szCs w:val="24"/>
        </w:rPr>
        <w:t xml:space="preserve"> </w:t>
      </w:r>
      <w:r w:rsidR="00303D3E" w:rsidRPr="00303D3E">
        <w:rPr>
          <w:rFonts w:cs="Times New Roman"/>
        </w:rPr>
        <w:t>(4,16)</w:t>
      </w:r>
      <w:r w:rsidRPr="00416E7B">
        <w:rPr>
          <w:szCs w:val="24"/>
        </w:rPr>
        <w:t xml:space="preserve">. Thus, the worse children and adolescents perform academically, the more psychological distress they exhibit. </w:t>
      </w:r>
    </w:p>
    <w:p w14:paraId="22FC1B33" w14:textId="77777777" w:rsidR="00416E7B" w:rsidRPr="00416E7B" w:rsidRDefault="00416E7B" w:rsidP="00416E7B">
      <w:pPr>
        <w:rPr>
          <w:szCs w:val="24"/>
        </w:rPr>
      </w:pPr>
      <w:r w:rsidRPr="00416E7B">
        <w:rPr>
          <w:szCs w:val="24"/>
        </w:rPr>
        <w:t>In the present study, we used a large non-clinical sample of 3rd and 4th grade children in Germany to shed more light upon the co-occurrence of different SLD subtypes and psychopathology. This is of great practical importance, as unidentified mental problems and mental disorders may impede treatment success in SLD. As opposed to earlier studies, we took into account various subtypes of SLD and various domains of psychopathology. Hence, not only the comorbidity between the various types of SLD and psychopathology could be studied, but also the comorbidities between the different types of psychopathology in children with SLD.</w:t>
      </w:r>
    </w:p>
    <w:p w14:paraId="3CAC28CD" w14:textId="79A1347B" w:rsidR="00310124" w:rsidRPr="00376CC5" w:rsidRDefault="00416E7B" w:rsidP="00416E7B">
      <w:pPr>
        <w:rPr>
          <w:szCs w:val="24"/>
        </w:rPr>
      </w:pPr>
      <w:r w:rsidRPr="00416E7B">
        <w:rPr>
          <w:szCs w:val="24"/>
        </w:rPr>
        <w:t>We explore the occurrence of anxiety, depression, ADHD, and conduct disorder in children with an SLD in reading, spelling, arithmetic, or a combination of these. Additionally, we investigate to which extent the different psychopathologies co-occur within the different SLD groups. We hypothesize that children with reading and/or spelling and/or arithmetic disorder more often have depression, anxiety, ADHD, and conduct disorder than children without SLD</w:t>
      </w:r>
      <w:r w:rsidR="00584F01">
        <w:rPr>
          <w:szCs w:val="24"/>
        </w:rPr>
        <w:t>.</w:t>
      </w:r>
      <w:r w:rsidR="00114330" w:rsidRPr="00114330">
        <w:rPr>
          <w:szCs w:val="24"/>
        </w:rPr>
        <w:t xml:space="preserve"> </w:t>
      </w:r>
      <w:r w:rsidR="00114330">
        <w:rPr>
          <w:szCs w:val="24"/>
        </w:rPr>
        <w:t xml:space="preserve">The question regarding differences in the prevalence of psychopathological symptoms between the three types of SLD (reading, spelling, arithmetic) is explorative, as the literature is inconclusive. Also, the comorbidity between specific spelling disorder and psychopathological symptoms has been studied relatively infrequently </w:t>
      </w:r>
      <w:r w:rsidR="00114330" w:rsidRPr="00114330">
        <w:rPr>
          <w:rFonts w:cs="Times New Roman"/>
        </w:rPr>
        <w:t>(8)</w:t>
      </w:r>
      <w:r w:rsidR="00114330" w:rsidRPr="00416E7B">
        <w:rPr>
          <w:szCs w:val="24"/>
        </w:rPr>
        <w:t xml:space="preserve">. </w:t>
      </w:r>
      <w:r w:rsidR="00114330">
        <w:rPr>
          <w:szCs w:val="24"/>
        </w:rPr>
        <w:t>We expect that ADHD symptoms form one of the most common comorbidities in different types of SLD</w:t>
      </w:r>
      <w:r w:rsidR="0089297B">
        <w:rPr>
          <w:szCs w:val="24"/>
        </w:rPr>
        <w:t>.</w:t>
      </w:r>
      <w:r w:rsidR="00396179" w:rsidRPr="00416E7B">
        <w:rPr>
          <w:szCs w:val="24"/>
        </w:rPr>
        <w:t xml:space="preserve"> </w:t>
      </w:r>
      <w:r w:rsidRPr="00416E7B">
        <w:rPr>
          <w:szCs w:val="24"/>
        </w:rPr>
        <w:t xml:space="preserve">We further expect that the more academic domains affected by SLD, </w:t>
      </w:r>
      <w:r w:rsidR="00396179" w:rsidRPr="00416E7B">
        <w:rPr>
          <w:szCs w:val="24"/>
        </w:rPr>
        <w:t>the higher the risk for psychopathological symptoms</w:t>
      </w:r>
      <w:r w:rsidR="00396179">
        <w:rPr>
          <w:szCs w:val="24"/>
        </w:rPr>
        <w:t>, and</w:t>
      </w:r>
      <w:r w:rsidR="00396179" w:rsidRPr="00416E7B">
        <w:rPr>
          <w:szCs w:val="24"/>
        </w:rPr>
        <w:t xml:space="preserve"> </w:t>
      </w:r>
      <w:r w:rsidRPr="00416E7B">
        <w:rPr>
          <w:szCs w:val="24"/>
        </w:rPr>
        <w:t>the higher the number of areas in which a child, on average, exhibits psychopathology.</w:t>
      </w:r>
    </w:p>
    <w:p w14:paraId="33A61FEF" w14:textId="77777777" w:rsidR="00DE23E8" w:rsidRDefault="00416E7B" w:rsidP="00AC0270">
      <w:pPr>
        <w:pStyle w:val="Heading1"/>
      </w:pPr>
      <w:r>
        <w:t>Materials and Methods</w:t>
      </w:r>
    </w:p>
    <w:p w14:paraId="0723D70A" w14:textId="77777777" w:rsidR="00416E7B" w:rsidRPr="00416E7B" w:rsidRDefault="00416E7B" w:rsidP="00416E7B">
      <w:pPr>
        <w:pStyle w:val="Heading2"/>
      </w:pPr>
      <w:r>
        <w:t>Recruitment</w:t>
      </w:r>
    </w:p>
    <w:p w14:paraId="04FD4B7D" w14:textId="77777777" w:rsidR="00416E7B" w:rsidRPr="00416E7B" w:rsidRDefault="00416E7B" w:rsidP="00416E7B">
      <w:pPr>
        <w:rPr>
          <w:szCs w:val="24"/>
        </w:rPr>
      </w:pPr>
      <w:r w:rsidRPr="00416E7B">
        <w:rPr>
          <w:szCs w:val="24"/>
        </w:rPr>
        <w:t xml:space="preserve">We invited families with 3rd and/or 4th grade children from the two German federal states Hesse (through the Hessian Ministry of Culture; n = 25.000) and Bavaria (addresses provided by local registration offices; n = 27.734) to participate in this study. The families were randomly chosen in a way that the population of selected families was approximately representative in terms of gender and age (8.8 to 10.8 years; Bavaria) respectively grade (Hesse). </w:t>
      </w:r>
    </w:p>
    <w:p w14:paraId="0445BE60" w14:textId="77777777" w:rsidR="00303DE6" w:rsidRDefault="00416E7B" w:rsidP="00416E7B">
      <w:pPr>
        <w:rPr>
          <w:szCs w:val="24"/>
        </w:rPr>
      </w:pPr>
      <w:r w:rsidRPr="00416E7B">
        <w:rPr>
          <w:szCs w:val="24"/>
        </w:rPr>
        <w:t>Children and their parents were invited to download and use a web-based application to assess the academic skills and psychopathological profile of the children autonomously within eight weeks. All parents and children gave informed consent. The study was approved by the ethics committees of the University Hospital of the Ludwig-Maximilians-University Munich and the DIPF | Leibniz Institute for Research and Information in Education, Frankfurt am Main.</w:t>
      </w:r>
      <w:r w:rsidR="003A527E" w:rsidRPr="003A527E">
        <w:t xml:space="preserve"> </w:t>
      </w:r>
      <w:r w:rsidR="003A527E" w:rsidRPr="00147EA5">
        <w:rPr>
          <w:szCs w:val="24"/>
        </w:rPr>
        <w:t>All subjects gave written informed consent in accordance with the Declaration of Helsinki.</w:t>
      </w:r>
    </w:p>
    <w:p w14:paraId="02A512B0" w14:textId="77777777" w:rsidR="00416E7B" w:rsidRPr="00416E7B" w:rsidRDefault="00416E7B" w:rsidP="00416E7B">
      <w:pPr>
        <w:pStyle w:val="Heading2"/>
      </w:pPr>
      <w:r>
        <w:t>Participants</w:t>
      </w:r>
    </w:p>
    <w:p w14:paraId="11CAAB0E" w14:textId="53EB5830" w:rsidR="00416E7B" w:rsidRDefault="00416E7B" w:rsidP="00416E7B">
      <w:pPr>
        <w:rPr>
          <w:rStyle w:val="Hyperlink"/>
          <w:color w:val="auto"/>
          <w:szCs w:val="24"/>
          <w:u w:val="none"/>
        </w:rPr>
      </w:pPr>
      <w:r w:rsidRPr="00416E7B">
        <w:rPr>
          <w:rStyle w:val="Hyperlink"/>
          <w:color w:val="auto"/>
          <w:szCs w:val="24"/>
          <w:u w:val="none"/>
        </w:rPr>
        <w:t xml:space="preserve">A total of 4542 families started using the application (response rate 8.6%). Reasons for non-participation were not requested. After applying all filtering and exclusion criteria as described in the </w:t>
      </w:r>
      <w:r w:rsidRPr="00416E7B">
        <w:rPr>
          <w:rStyle w:val="Hyperlink"/>
          <w:color w:val="auto"/>
          <w:szCs w:val="24"/>
          <w:u w:val="none"/>
        </w:rPr>
        <w:lastRenderedPageBreak/>
        <w:t xml:space="preserve">section below, the final sample consisted of &lt;&lt;n_filtered&gt;&gt; children with a mean age of &lt;&lt;age_mean_y&gt;&gt;;&lt;&lt;age_mean_m&gt;&gt; years (SD = &lt;&lt;age_sd&gt;&gt; months; range &lt;&lt;age_min_y&gt;&gt;;&lt;&lt;age_min_m&gt;&gt; to &lt;&lt;age_max_y&gt;&gt;;&lt;&lt;age_max_m&gt;&gt;). The sample is approximately equally distributed in terms of gender </w:t>
      </w:r>
      <w:r w:rsidR="00147EA5" w:rsidRPr="00147EA5">
        <w:rPr>
          <w:rStyle w:val="Hyperlink"/>
          <w:color w:val="auto"/>
          <w:szCs w:val="24"/>
          <w:u w:val="none"/>
        </w:rPr>
        <w:t>(&lt;&lt;n_male&gt;&gt; [&lt;&lt;perc_male&gt;&gt;%] boys and &lt;&lt;n_female&gt;&gt; [&lt;&lt;perc_female&gt;&gt;%] girls) and grade (&lt;&lt;n_grade3&gt;&gt; [&lt;&lt;perc_grade3&gt;&gt;%] 3rd and &lt;&lt;n_grade4&gt;&gt; [&lt;&lt;perc_grade4&gt;&gt;%] 4th grade)</w:t>
      </w:r>
      <w:r w:rsidRPr="00416E7B">
        <w:rPr>
          <w:rStyle w:val="Hyperlink"/>
          <w:color w:val="auto"/>
          <w:szCs w:val="24"/>
          <w:u w:val="none"/>
        </w:rPr>
        <w:t>. In Hesse</w:t>
      </w:r>
      <w:r w:rsidR="00147EA5">
        <w:rPr>
          <w:rStyle w:val="Hyperlink"/>
          <w:color w:val="auto"/>
          <w:szCs w:val="24"/>
          <w:u w:val="none"/>
        </w:rPr>
        <w:t xml:space="preserve">, </w:t>
      </w:r>
      <w:r w:rsidR="00147EA5" w:rsidRPr="00147EA5">
        <w:rPr>
          <w:rStyle w:val="Hyperlink"/>
          <w:color w:val="auto"/>
          <w:szCs w:val="24"/>
          <w:u w:val="none"/>
        </w:rPr>
        <w:t>&lt;&lt;n_hesse&gt;&gt; (&lt;&lt;perc_hesse&gt;&gt;%)</w:t>
      </w:r>
      <w:r w:rsidR="00147EA5">
        <w:rPr>
          <w:rStyle w:val="Hyperlink"/>
          <w:color w:val="auto"/>
          <w:szCs w:val="24"/>
          <w:u w:val="none"/>
        </w:rPr>
        <w:t xml:space="preserve"> </w:t>
      </w:r>
      <w:r w:rsidRPr="00416E7B">
        <w:rPr>
          <w:rStyle w:val="Hyperlink"/>
          <w:color w:val="auto"/>
          <w:szCs w:val="24"/>
          <w:u w:val="none"/>
        </w:rPr>
        <w:t xml:space="preserve">families participated and in Bavaria </w:t>
      </w:r>
      <w:r w:rsidR="00147EA5" w:rsidRPr="00147EA5">
        <w:rPr>
          <w:rStyle w:val="Hyperlink"/>
          <w:color w:val="auto"/>
          <w:szCs w:val="24"/>
          <w:u w:val="none"/>
        </w:rPr>
        <w:t>&lt;&lt;n_bavaria&gt;&gt; (&lt;&lt;perc_bavaria&gt;&gt;%)</w:t>
      </w:r>
      <w:r w:rsidRPr="00416E7B">
        <w:rPr>
          <w:rStyle w:val="Hyperlink"/>
          <w:color w:val="auto"/>
          <w:szCs w:val="24"/>
          <w:u w:val="none"/>
        </w:rPr>
        <w:t xml:space="preserve">. In both states, gender is roughly balanced per grade. Mothers with a high educational level, implying high SES, are overrepresented: </w:t>
      </w:r>
      <w:r w:rsidR="00147EA5" w:rsidRPr="00147EA5">
        <w:rPr>
          <w:rStyle w:val="Hyperlink"/>
          <w:color w:val="auto"/>
          <w:szCs w:val="24"/>
          <w:u w:val="none"/>
        </w:rPr>
        <w:t>&lt;&lt;n_abitur&gt;&gt; (&lt;&lt;perc_abitur&gt;&gt;%)</w:t>
      </w:r>
      <w:r w:rsidRPr="00416E7B">
        <w:rPr>
          <w:rStyle w:val="Hyperlink"/>
          <w:color w:val="auto"/>
          <w:szCs w:val="24"/>
          <w:u w:val="none"/>
        </w:rPr>
        <w:t xml:space="preserve"> mothers had absolved Gymnasium, the highest school certificate in Germany, as opposed to 42.9% in the population</w:t>
      </w:r>
      <w:r w:rsidR="00303D3E">
        <w:rPr>
          <w:rStyle w:val="Hyperlink"/>
          <w:color w:val="auto"/>
          <w:szCs w:val="24"/>
          <w:u w:val="none"/>
        </w:rPr>
        <w:t xml:space="preserve"> </w:t>
      </w:r>
      <w:r w:rsidR="00303D3E" w:rsidRPr="001F1310">
        <w:t>(</w:t>
      </w:r>
      <w:r w:rsidR="00303D3E" w:rsidRPr="00303D3E">
        <w:rPr>
          <w:rFonts w:cs="Times New Roman"/>
        </w:rPr>
        <w:t>17)</w:t>
      </w:r>
      <w:r w:rsidR="004F4AF4">
        <w:rPr>
          <w:rFonts w:cs="Times New Roman"/>
        </w:rPr>
        <w:t>.</w:t>
      </w:r>
      <w:r w:rsidRPr="00416E7B">
        <w:rPr>
          <w:rStyle w:val="Hyperlink"/>
          <w:color w:val="auto"/>
          <w:szCs w:val="24"/>
          <w:u w:val="none"/>
        </w:rPr>
        <w:t xml:space="preserve"> The percentage with non-German nationality </w:t>
      </w:r>
      <w:r w:rsidR="00147EA5" w:rsidRPr="00147EA5">
        <w:rPr>
          <w:rStyle w:val="Hyperlink"/>
          <w:color w:val="auto"/>
          <w:szCs w:val="24"/>
          <w:u w:val="none"/>
        </w:rPr>
        <w:t>(&lt;&lt;n_nongerman&gt;&gt;; &lt;&lt;perc_nongerman&gt;&gt;%)</w:t>
      </w:r>
      <w:r w:rsidRPr="00416E7B">
        <w:rPr>
          <w:rStyle w:val="Hyperlink"/>
          <w:color w:val="auto"/>
          <w:szCs w:val="24"/>
          <w:u w:val="none"/>
        </w:rPr>
        <w:t xml:space="preserve"> is lower than what would be expected based on demographic data (10.5%; </w:t>
      </w:r>
      <w:r w:rsidR="00303D3E" w:rsidRPr="00303D3E">
        <w:rPr>
          <w:rFonts w:cs="Times New Roman"/>
        </w:rPr>
        <w:t>18,19</w:t>
      </w:r>
      <w:r w:rsidR="00303D3E">
        <w:rPr>
          <w:rStyle w:val="Hyperlink"/>
          <w:color w:val="auto"/>
          <w:szCs w:val="24"/>
          <w:u w:val="none"/>
        </w:rPr>
        <w:t xml:space="preserve">). </w:t>
      </w:r>
      <w:r w:rsidRPr="00416E7B">
        <w:rPr>
          <w:rStyle w:val="Hyperlink"/>
          <w:color w:val="auto"/>
          <w:szCs w:val="24"/>
          <w:u w:val="none"/>
        </w:rPr>
        <w:t xml:space="preserve">Native German speakers are slightly overrepresented </w:t>
      </w:r>
      <w:r w:rsidR="00303D3E" w:rsidRPr="001F1310">
        <w:t>(</w:t>
      </w:r>
      <w:r w:rsidR="00303D3E" w:rsidRPr="00303D3E">
        <w:rPr>
          <w:rFonts w:cs="Times New Roman"/>
        </w:rPr>
        <w:t>20</w:t>
      </w:r>
      <w:r w:rsidR="00303D3E" w:rsidRPr="001F1310">
        <w:t>)</w:t>
      </w:r>
      <w:r w:rsidRPr="00416E7B">
        <w:rPr>
          <w:rStyle w:val="Hyperlink"/>
          <w:color w:val="auto"/>
          <w:szCs w:val="24"/>
          <w:u w:val="none"/>
        </w:rPr>
        <w:t>.</w:t>
      </w:r>
    </w:p>
    <w:p w14:paraId="2710E5A6" w14:textId="77777777" w:rsidR="00416E7B" w:rsidRPr="00416E7B" w:rsidRDefault="00416E7B" w:rsidP="00416E7B">
      <w:pPr>
        <w:pStyle w:val="Heading2"/>
      </w:pPr>
      <w:r>
        <w:t>Drop-out and Exclusion</w:t>
      </w:r>
    </w:p>
    <w:p w14:paraId="4E46C634" w14:textId="1A287F56" w:rsidR="00416E7B" w:rsidRDefault="00416E7B" w:rsidP="00416E7B">
      <w:pPr>
        <w:rPr>
          <w:rStyle w:val="Hyperlink"/>
          <w:color w:val="auto"/>
          <w:szCs w:val="24"/>
          <w:u w:val="none"/>
        </w:rPr>
      </w:pPr>
      <w:r w:rsidRPr="00416E7B">
        <w:rPr>
          <w:rStyle w:val="Hyperlink"/>
          <w:color w:val="auto"/>
          <w:szCs w:val="24"/>
          <w:u w:val="none"/>
        </w:rPr>
        <w:t>We excluded cases for which the child did not complete all tests up to session four (&lt;&lt;n_test_incompl&gt;&gt;; &lt;&lt;perc_test_incompl&gt;&gt;%) or the parent did not complete all questionnaires (&lt;&lt;n_question_incompl&gt;&gt;; &lt;&lt;perc_question_incompl&gt;&gt;%). To avoid statistical dependence, we randomly excluded the data of one sibling per pair (</w:t>
      </w:r>
      <w:r w:rsidR="00147EA5">
        <w:rPr>
          <w:rStyle w:val="Hyperlink"/>
          <w:color w:val="auto"/>
          <w:szCs w:val="24"/>
          <w:u w:val="none"/>
        </w:rPr>
        <w:t xml:space="preserve">n = </w:t>
      </w:r>
      <w:r w:rsidRPr="00416E7B">
        <w:rPr>
          <w:rStyle w:val="Hyperlink"/>
          <w:color w:val="auto"/>
          <w:szCs w:val="24"/>
          <w:u w:val="none"/>
        </w:rPr>
        <w:t>&lt;&lt;n_siblings&gt;&gt;). We excluded &lt;&lt;n_iq_low&gt;&gt; (&lt;&lt;perc_iq_low&gt;&gt;%) cases because of an IQ ≤ 70 and &lt;&lt;n_other_criteria&gt;&gt; (&lt;&lt;perc_other_criteria&gt;&gt;%) cases because the parents answered to an open question that the child had hearing or visual problems, neurological diseases, or chromosomal defects. In total, we excluded &lt;&lt;n_excl_total&gt;&gt; (&lt;&lt;perc_excl_total&gt;&gt;%) cases, resulting in the final study sample of &lt;&lt;n_filtered&gt;&gt; children.</w:t>
      </w:r>
    </w:p>
    <w:p w14:paraId="0C2E9BE0" w14:textId="77777777" w:rsidR="00416E7B" w:rsidRPr="00416E7B" w:rsidRDefault="008B5029" w:rsidP="00416E7B">
      <w:pPr>
        <w:pStyle w:val="Heading2"/>
      </w:pPr>
      <w:r>
        <w:t>Collection of Data</w:t>
      </w:r>
    </w:p>
    <w:p w14:paraId="731E91D3" w14:textId="77777777" w:rsidR="0089297B" w:rsidRPr="00494021" w:rsidRDefault="008B5029" w:rsidP="0089297B">
      <w:pPr>
        <w:rPr>
          <w:rStyle w:val="Hyperlink"/>
          <w:color w:val="auto"/>
          <w:szCs w:val="24"/>
          <w:u w:val="none"/>
        </w:rPr>
      </w:pPr>
      <w:r w:rsidRPr="008B5029">
        <w:rPr>
          <w:rStyle w:val="Hyperlink"/>
          <w:color w:val="auto"/>
          <w:szCs w:val="24"/>
          <w:u w:val="none"/>
        </w:rPr>
        <w:t xml:space="preserve">For this study, a software company transformed all standardized psychometric tests and questionnaires from their paper-pencil versions to an online tablet/smartphone version. </w:t>
      </w:r>
      <w:r w:rsidR="0089297B" w:rsidRPr="00494021">
        <w:rPr>
          <w:rStyle w:val="Hyperlink"/>
          <w:color w:val="auto"/>
          <w:u w:val="none"/>
        </w:rPr>
        <w:t>Before using the online version for the current study, a preliminary version was piloted with 25 children and 7 parents. On the basis of the observations we made and the feedback we received, minor adaptations were made, resulting in the final version used for the current study.</w:t>
      </w:r>
    </w:p>
    <w:p w14:paraId="76CD475B" w14:textId="77777777" w:rsidR="00416E7B" w:rsidRDefault="008B5029" w:rsidP="00416E7B">
      <w:pPr>
        <w:rPr>
          <w:rStyle w:val="Hyperlink"/>
          <w:color w:val="auto"/>
          <w:szCs w:val="24"/>
          <w:u w:val="none"/>
        </w:rPr>
      </w:pPr>
      <w:r w:rsidRPr="008B5029">
        <w:rPr>
          <w:rStyle w:val="Hyperlink"/>
          <w:color w:val="auto"/>
          <w:szCs w:val="24"/>
          <w:u w:val="none"/>
        </w:rPr>
        <w:t xml:space="preserve">Participants worked on the tests and questionnaires independently at home. </w:t>
      </w:r>
      <w:r w:rsidR="0089297B" w:rsidRPr="00494021">
        <w:rPr>
          <w:rStyle w:val="Hyperlink"/>
          <w:color w:val="auto"/>
          <w:u w:val="none"/>
        </w:rPr>
        <w:t xml:space="preserve">The app contained clear instructions for which parts had to be completed by the parents and which parts by the child. Also, the detailed information material for study participants contained the instruction that children had to complete the tests and questionnaires independently. </w:t>
      </w:r>
      <w:r w:rsidRPr="008B5029">
        <w:rPr>
          <w:rStyle w:val="Hyperlink"/>
          <w:color w:val="auto"/>
          <w:szCs w:val="24"/>
          <w:u w:val="none"/>
        </w:rPr>
        <w:t>For the children, tests and questionnaires were grouped into sessions which had to be worked on for four separate days. Children were asked to complete an optional fifth session (they would get their reward also without doing this) which included a newly developed spelling test (not reported in this manuscript). Each session lasted 30 to 45 minutes. There was one session for the assessment of parent (or other caregiver) ratings.</w:t>
      </w:r>
    </w:p>
    <w:p w14:paraId="3C376A11" w14:textId="77777777" w:rsidR="008B5029" w:rsidRPr="00416E7B" w:rsidRDefault="008B5029" w:rsidP="008B5029">
      <w:pPr>
        <w:pStyle w:val="Heading2"/>
      </w:pPr>
      <w:r>
        <w:t>Measures</w:t>
      </w:r>
    </w:p>
    <w:p w14:paraId="34ECD954" w14:textId="4FCD7009" w:rsidR="008B5029" w:rsidRPr="008B5029" w:rsidRDefault="008B5029" w:rsidP="008B5029">
      <w:pPr>
        <w:rPr>
          <w:rStyle w:val="Hyperlink"/>
          <w:color w:val="auto"/>
          <w:szCs w:val="24"/>
          <w:u w:val="none"/>
        </w:rPr>
      </w:pPr>
      <w:r w:rsidRPr="008B5029">
        <w:rPr>
          <w:rStyle w:val="Hyperlink"/>
          <w:color w:val="auto"/>
          <w:szCs w:val="24"/>
          <w:u w:val="none"/>
        </w:rPr>
        <w:t xml:space="preserve">Reading achievement was assessed using the ‘Wuerzburger Silent Reading Test – Revised’ (WLLP-R; </w:t>
      </w:r>
      <w:r w:rsidR="00303D3E" w:rsidRPr="00303D3E">
        <w:rPr>
          <w:rFonts w:cs="Times New Roman"/>
        </w:rPr>
        <w:t>21</w:t>
      </w:r>
      <w:r w:rsidRPr="008B5029">
        <w:rPr>
          <w:rStyle w:val="Hyperlink"/>
          <w:color w:val="auto"/>
          <w:szCs w:val="24"/>
          <w:u w:val="none"/>
        </w:rPr>
        <w:t xml:space="preserve">; parallel-test reliability r = .93 for 3rd grade and r = .82 for 4th grade). Children were presented with a series of written words and asked to select the corresponding image among four options within five minutes. Spelling performance was assessed using the long versions of the ‘Weingarten spelling test for basic vocabulary’ (WRT 3+ for 3rd graders; </w:t>
      </w:r>
      <w:r w:rsidR="00303D3E" w:rsidRPr="00303D3E">
        <w:rPr>
          <w:rFonts w:cs="Times New Roman"/>
        </w:rPr>
        <w:t>22</w:t>
      </w:r>
      <w:r w:rsidRPr="008B5029">
        <w:rPr>
          <w:rStyle w:val="Hyperlink"/>
          <w:color w:val="auto"/>
          <w:szCs w:val="24"/>
          <w:u w:val="none"/>
        </w:rPr>
        <w:t xml:space="preserve">; parallel-test reliability r &gt; .91, and WRT4+ for 4th </w:t>
      </w:r>
      <w:r w:rsidRPr="008B5029">
        <w:rPr>
          <w:rStyle w:val="Hyperlink"/>
          <w:color w:val="auto"/>
          <w:szCs w:val="24"/>
          <w:u w:val="none"/>
        </w:rPr>
        <w:lastRenderedPageBreak/>
        <w:t xml:space="preserve">graders; </w:t>
      </w:r>
      <w:r w:rsidR="00303D3E" w:rsidRPr="00303D3E">
        <w:rPr>
          <w:rFonts w:cs="Times New Roman"/>
        </w:rPr>
        <w:t>23</w:t>
      </w:r>
      <w:r w:rsidRPr="008B5029">
        <w:rPr>
          <w:rStyle w:val="Hyperlink"/>
          <w:color w:val="auto"/>
          <w:szCs w:val="24"/>
          <w:u w:val="none"/>
        </w:rPr>
        <w:t xml:space="preserve">; parallel-test reliability r &gt; .90). Children had to fill in the blanks of missing words using the correct spelling without a time limit. Arithmetic achievement was assessed using the computer-assisted ‘CODY math test’ (CODY-M 2-4; </w:t>
      </w:r>
      <w:r w:rsidR="00303D3E" w:rsidRPr="00303D3E">
        <w:rPr>
          <w:rFonts w:cs="Times New Roman"/>
        </w:rPr>
        <w:t>24</w:t>
      </w:r>
      <w:r w:rsidRPr="008B5029">
        <w:rPr>
          <w:rStyle w:val="Hyperlink"/>
          <w:color w:val="auto"/>
          <w:szCs w:val="24"/>
          <w:u w:val="none"/>
        </w:rPr>
        <w:t>). The CODY-M 2-4 includes nine subtests focusing on basic number processing (counting, magnitude comparisons), complex number processing (number dictation, number line, domino count comparison, missing numbers), counting skills (addition, subtraction, multiplication, placeholder tasks), and visuo-spatial working memory (a matrix memory span task). All scholastic achievement tests used are recommended by the German evidence-based practical guidelines for diagnosis and treatment in reading and/or spelling disorder</w:t>
      </w:r>
      <w:r w:rsidR="00303D3E">
        <w:rPr>
          <w:rStyle w:val="Hyperlink"/>
          <w:color w:val="auto"/>
          <w:szCs w:val="24"/>
          <w:u w:val="none"/>
        </w:rPr>
        <w:t xml:space="preserve"> </w:t>
      </w:r>
      <w:r w:rsidR="00303D3E" w:rsidRPr="001F1310">
        <w:t>(</w:t>
      </w:r>
      <w:r w:rsidR="00303D3E" w:rsidRPr="00303D3E">
        <w:rPr>
          <w:rFonts w:cs="Times New Roman"/>
        </w:rPr>
        <w:t>25</w:t>
      </w:r>
      <w:r w:rsidR="00303D3E" w:rsidRPr="004F4AF4">
        <w:rPr>
          <w:rFonts w:cs="Times New Roman"/>
        </w:rPr>
        <w:t>)</w:t>
      </w:r>
      <w:r w:rsidRPr="004F4AF4">
        <w:rPr>
          <w:rStyle w:val="Hyperlink"/>
          <w:color w:val="auto"/>
          <w:szCs w:val="24"/>
          <w:u w:val="none"/>
        </w:rPr>
        <w:t xml:space="preserve"> or dyscalculia</w:t>
      </w:r>
      <w:r w:rsidR="00303D3E" w:rsidRPr="004F4AF4">
        <w:rPr>
          <w:rStyle w:val="Hyperlink"/>
          <w:color w:val="auto"/>
          <w:szCs w:val="24"/>
          <w:u w:val="none"/>
        </w:rPr>
        <w:t xml:space="preserve"> </w:t>
      </w:r>
      <w:r w:rsidR="00303D3E" w:rsidRPr="004F4AF4">
        <w:rPr>
          <w:rFonts w:cs="Times New Roman"/>
        </w:rPr>
        <w:t>(13)</w:t>
      </w:r>
      <w:r w:rsidRPr="004F4AF4">
        <w:rPr>
          <w:rStyle w:val="Hyperlink"/>
          <w:color w:val="auto"/>
          <w:szCs w:val="24"/>
          <w:u w:val="none"/>
        </w:rPr>
        <w:t>.</w:t>
      </w:r>
      <w:r w:rsidRPr="008B5029">
        <w:rPr>
          <w:rStyle w:val="Hyperlink"/>
          <w:color w:val="auto"/>
          <w:szCs w:val="24"/>
          <w:u w:val="none"/>
        </w:rPr>
        <w:t xml:space="preserve"> </w:t>
      </w:r>
    </w:p>
    <w:p w14:paraId="7D5A4C78" w14:textId="4689582A" w:rsidR="008B5029" w:rsidRPr="008B5029" w:rsidRDefault="008B5029" w:rsidP="008B5029">
      <w:pPr>
        <w:rPr>
          <w:rStyle w:val="Hyperlink"/>
          <w:color w:val="auto"/>
          <w:szCs w:val="24"/>
          <w:u w:val="none"/>
        </w:rPr>
      </w:pPr>
      <w:r w:rsidRPr="008B5029">
        <w:rPr>
          <w:rStyle w:val="Hyperlink"/>
          <w:color w:val="auto"/>
          <w:szCs w:val="24"/>
          <w:u w:val="none"/>
        </w:rPr>
        <w:t>Nonverbal intellectual ability was assessed using three of the four subtests (sequences of drawing, classifications, matrices) of the short version of the ‘Culture Fa</w:t>
      </w:r>
      <w:r w:rsidR="00303D3E">
        <w:rPr>
          <w:rStyle w:val="Hyperlink"/>
          <w:color w:val="auto"/>
          <w:szCs w:val="24"/>
          <w:u w:val="none"/>
        </w:rPr>
        <w:t>ir Intelligence Test’ (CFT 20-R</w:t>
      </w:r>
      <w:r w:rsidR="00645691">
        <w:rPr>
          <w:rStyle w:val="Hyperlink"/>
          <w:color w:val="auto"/>
          <w:szCs w:val="24"/>
          <w:u w:val="none"/>
        </w:rPr>
        <w:t>;</w:t>
      </w:r>
      <w:r w:rsidRPr="008B5029">
        <w:rPr>
          <w:rStyle w:val="Hyperlink"/>
          <w:color w:val="auto"/>
          <w:szCs w:val="24"/>
          <w:u w:val="none"/>
        </w:rPr>
        <w:t xml:space="preserve"> </w:t>
      </w:r>
      <w:r w:rsidR="00303D3E" w:rsidRPr="00303D3E">
        <w:rPr>
          <w:rFonts w:cs="Times New Roman"/>
        </w:rPr>
        <w:t>26</w:t>
      </w:r>
      <w:r w:rsidRPr="008B5029">
        <w:rPr>
          <w:rStyle w:val="Hyperlink"/>
          <w:color w:val="auto"/>
          <w:szCs w:val="24"/>
          <w:u w:val="none"/>
        </w:rPr>
        <w:t>; test reliability r = .92). The fourth subtest could not be adapted to an online version. Because it contains fewer items than the other subtests, i.e., it contributes less to the total raw score, and is often too difficult for children in the age range of our study, the resulting IQ-scores nevertheless form a good approximation of the intelligence of the children. The parental survey started with a questionnaire about family and child background containing questions about parental educational level and work, ethnic background and language, family history, children’s developmental problems, psychopathology, and learning (interventions), and learning problems and psychopathology in the family.</w:t>
      </w:r>
    </w:p>
    <w:p w14:paraId="0C349973" w14:textId="54DD1D68" w:rsidR="008B5029" w:rsidRDefault="008B5029" w:rsidP="008B5029">
      <w:pPr>
        <w:rPr>
          <w:rStyle w:val="Hyperlink"/>
          <w:color w:val="auto"/>
          <w:szCs w:val="24"/>
          <w:u w:val="none"/>
        </w:rPr>
      </w:pPr>
      <w:r w:rsidRPr="008B5029">
        <w:rPr>
          <w:rStyle w:val="Hyperlink"/>
          <w:color w:val="auto"/>
          <w:szCs w:val="24"/>
          <w:u w:val="none"/>
        </w:rPr>
        <w:t>To assess children’s psychopathology, parents completed standardized rating scales for ADHD (FBB-ADHS; Cronbach’s α = .86–.94), conduct disorder (FBB-SSV; Cronbach’s α = .63-.93), and depression (FFB-DES; Cronbach’s α = .89) of the widely-used ‘Diagnostic System of Mental Disorders for Children a</w:t>
      </w:r>
      <w:r w:rsidR="00303D3E">
        <w:rPr>
          <w:rStyle w:val="Hyperlink"/>
          <w:color w:val="auto"/>
          <w:szCs w:val="24"/>
          <w:u w:val="none"/>
        </w:rPr>
        <w:t>nd Adolescents – II’ (DISYPS-II</w:t>
      </w:r>
      <w:r w:rsidR="00ED211F">
        <w:rPr>
          <w:rStyle w:val="Hyperlink"/>
          <w:color w:val="auto"/>
          <w:szCs w:val="24"/>
          <w:u w:val="none"/>
        </w:rPr>
        <w:t>;</w:t>
      </w:r>
      <w:r w:rsidR="00303D3E">
        <w:rPr>
          <w:rStyle w:val="Hyperlink"/>
          <w:color w:val="auto"/>
          <w:szCs w:val="24"/>
          <w:u w:val="none"/>
        </w:rPr>
        <w:t xml:space="preserve"> </w:t>
      </w:r>
      <w:r w:rsidR="00303D3E" w:rsidRPr="00303D3E">
        <w:rPr>
          <w:rFonts w:cs="Times New Roman"/>
        </w:rPr>
        <w:t>27</w:t>
      </w:r>
      <w:r w:rsidRPr="008B5029">
        <w:rPr>
          <w:rStyle w:val="Hyperlink"/>
          <w:color w:val="auto"/>
          <w:szCs w:val="24"/>
          <w:u w:val="none"/>
        </w:rPr>
        <w:t>). Anxiety was assessed using the ‘Screen for Child Anxiety Related Emotional Disorders’, German version (SCARED-D;</w:t>
      </w:r>
      <w:r w:rsidR="00303D3E">
        <w:rPr>
          <w:rStyle w:val="Hyperlink"/>
          <w:color w:val="auto"/>
          <w:szCs w:val="24"/>
          <w:u w:val="none"/>
        </w:rPr>
        <w:t xml:space="preserve"> </w:t>
      </w:r>
      <w:r w:rsidR="00303D3E" w:rsidRPr="00303D3E">
        <w:rPr>
          <w:rFonts w:cs="Times New Roman"/>
        </w:rPr>
        <w:t>28</w:t>
      </w:r>
      <w:r w:rsidRPr="008B5029">
        <w:rPr>
          <w:rStyle w:val="Hyperlink"/>
          <w:color w:val="auto"/>
          <w:szCs w:val="24"/>
          <w:u w:val="none"/>
        </w:rPr>
        <w:t>; Cronbach’s α = .91).</w:t>
      </w:r>
    </w:p>
    <w:p w14:paraId="58EF7C03" w14:textId="77777777" w:rsidR="008B5029" w:rsidRPr="00416E7B" w:rsidRDefault="008B5029" w:rsidP="008B5029">
      <w:pPr>
        <w:pStyle w:val="Heading2"/>
      </w:pPr>
      <w:r>
        <w:t>Data Preparation</w:t>
      </w:r>
    </w:p>
    <w:p w14:paraId="76755182" w14:textId="7539E5D5" w:rsidR="008B5029" w:rsidRDefault="008B5029" w:rsidP="008B5029">
      <w:pPr>
        <w:rPr>
          <w:rStyle w:val="Hyperlink"/>
          <w:color w:val="auto"/>
          <w:szCs w:val="24"/>
          <w:u w:val="none"/>
        </w:rPr>
      </w:pPr>
      <w:r w:rsidRPr="008B5029">
        <w:rPr>
          <w:rStyle w:val="Hyperlink"/>
          <w:color w:val="auto"/>
          <w:szCs w:val="24"/>
          <w:u w:val="none"/>
        </w:rPr>
        <w:t>We used REDCap</w:t>
      </w:r>
      <w:r w:rsidR="00303D3E">
        <w:rPr>
          <w:rStyle w:val="Hyperlink"/>
          <w:color w:val="auto"/>
          <w:szCs w:val="24"/>
          <w:u w:val="none"/>
        </w:rPr>
        <w:t xml:space="preserve"> </w:t>
      </w:r>
      <w:r w:rsidR="00303D3E" w:rsidRPr="001F1310">
        <w:t>(</w:t>
      </w:r>
      <w:r w:rsidR="00303D3E" w:rsidRPr="00303D3E">
        <w:rPr>
          <w:rFonts w:cs="Times New Roman"/>
        </w:rPr>
        <w:t>29</w:t>
      </w:r>
      <w:r w:rsidR="00303D3E" w:rsidRPr="001F1310">
        <w:t>)</w:t>
      </w:r>
      <w:r w:rsidR="00303D3E">
        <w:rPr>
          <w:rStyle w:val="Hyperlink"/>
          <w:color w:val="auto"/>
          <w:szCs w:val="24"/>
          <w:u w:val="none"/>
        </w:rPr>
        <w:t xml:space="preserve"> </w:t>
      </w:r>
      <w:r w:rsidRPr="008B5029">
        <w:rPr>
          <w:rStyle w:val="Hyperlink"/>
          <w:color w:val="auto"/>
          <w:szCs w:val="24"/>
          <w:u w:val="none"/>
        </w:rPr>
        <w:t>for data management and R</w:t>
      </w:r>
      <w:r w:rsidR="00303D3E">
        <w:rPr>
          <w:rStyle w:val="Hyperlink"/>
          <w:color w:val="auto"/>
          <w:szCs w:val="24"/>
          <w:u w:val="none"/>
        </w:rPr>
        <w:t xml:space="preserve"> </w:t>
      </w:r>
      <w:r w:rsidR="00303D3E" w:rsidRPr="001F1310">
        <w:t>(</w:t>
      </w:r>
      <w:r w:rsidR="00303D3E" w:rsidRPr="00303D3E">
        <w:rPr>
          <w:rFonts w:cs="Times New Roman"/>
        </w:rPr>
        <w:t>30</w:t>
      </w:r>
      <w:r w:rsidRPr="008B5029">
        <w:rPr>
          <w:rStyle w:val="Hyperlink"/>
          <w:color w:val="auto"/>
          <w:szCs w:val="24"/>
          <w:u w:val="none"/>
        </w:rPr>
        <w:t xml:space="preserve">; version </w:t>
      </w:r>
      <w:r w:rsidR="00A219F9">
        <w:rPr>
          <w:rStyle w:val="Hyperlink"/>
          <w:color w:val="auto"/>
          <w:szCs w:val="24"/>
          <w:u w:val="none"/>
        </w:rPr>
        <w:t>&lt;&lt;r_version&gt;&gt;</w:t>
      </w:r>
      <w:r w:rsidRPr="008B5029">
        <w:rPr>
          <w:rStyle w:val="Hyperlink"/>
          <w:color w:val="auto"/>
          <w:szCs w:val="24"/>
          <w:u w:val="none"/>
        </w:rPr>
        <w:t xml:space="preserve">) for data analysis. Data and analysis code are available on the Open Science Framework (https://osf.io/9mxp2/). </w:t>
      </w:r>
      <w:r w:rsidR="0089297B">
        <w:rPr>
          <w:rStyle w:val="Hyperlink"/>
          <w:color w:val="auto"/>
          <w:szCs w:val="24"/>
          <w:u w:val="none"/>
        </w:rPr>
        <w:t>W</w:t>
      </w:r>
      <w:r w:rsidRPr="008B5029">
        <w:rPr>
          <w:rStyle w:val="Hyperlink"/>
          <w:color w:val="auto"/>
          <w:szCs w:val="24"/>
          <w:u w:val="none"/>
        </w:rPr>
        <w:t>e normalized all diagnostic tests used to the complete sample that used the web-based application</w:t>
      </w:r>
      <w:r w:rsidR="0089297B">
        <w:rPr>
          <w:rStyle w:val="Hyperlink"/>
          <w:color w:val="auto"/>
          <w:szCs w:val="24"/>
          <w:u w:val="none"/>
        </w:rPr>
        <w:t>.</w:t>
      </w:r>
      <w:r w:rsidRPr="008B5029">
        <w:rPr>
          <w:rStyle w:val="Hyperlink"/>
          <w:color w:val="auto"/>
          <w:szCs w:val="24"/>
          <w:u w:val="none"/>
        </w:rPr>
        <w:t xml:space="preserve"> </w:t>
      </w:r>
      <w:r w:rsidR="0089297B">
        <w:rPr>
          <w:rStyle w:val="Hyperlink"/>
          <w:color w:val="auto"/>
          <w:szCs w:val="24"/>
          <w:u w:val="none"/>
        </w:rPr>
        <w:t>Also</w:t>
      </w:r>
      <w:r w:rsidRPr="008B5029">
        <w:rPr>
          <w:rStyle w:val="Hyperlink"/>
          <w:color w:val="auto"/>
          <w:szCs w:val="24"/>
          <w:u w:val="none"/>
        </w:rPr>
        <w:t>, as we were unable to directly monitor the participants’ behavior</w:t>
      </w:r>
      <w:r w:rsidR="0089297B" w:rsidRPr="00494021">
        <w:rPr>
          <w:rStyle w:val="Hyperlink"/>
          <w:color w:val="auto"/>
          <w:u w:val="none"/>
        </w:rPr>
        <w:t>, we applied plausibility checks to ensure the quality of the data. For example, we excluded data with unrealistically long or short response times, thereby filtering out unreliable data to the best of our knowledge.</w:t>
      </w:r>
      <w:r w:rsidRPr="008B5029">
        <w:rPr>
          <w:rStyle w:val="Hyperlink"/>
          <w:color w:val="auto"/>
          <w:szCs w:val="24"/>
          <w:u w:val="none"/>
        </w:rPr>
        <w:t xml:space="preserve"> In total, we excluded &lt;&lt;n_implausible&gt;&gt; (&lt;&lt;perc_implausible&gt;&gt;%) cases because of implausible data.</w:t>
      </w:r>
      <w:r w:rsidR="0089297B">
        <w:rPr>
          <w:rStyle w:val="Hyperlink"/>
          <w:color w:val="auto"/>
          <w:szCs w:val="24"/>
          <w:u w:val="none"/>
        </w:rPr>
        <w:t xml:space="preserve"> </w:t>
      </w:r>
      <w:r w:rsidR="0089297B" w:rsidRPr="00494021">
        <w:rPr>
          <w:rStyle w:val="Hyperlink"/>
          <w:color w:val="auto"/>
          <w:u w:val="none"/>
        </w:rPr>
        <w:t>For more information about the norm development and plausibility checks, please see the Supplemental Material.</w:t>
      </w:r>
    </w:p>
    <w:p w14:paraId="0DC4E0F0" w14:textId="77777777" w:rsidR="008B5029" w:rsidRPr="00416E7B" w:rsidRDefault="008B5029" w:rsidP="008B5029">
      <w:pPr>
        <w:pStyle w:val="Heading2"/>
      </w:pPr>
      <w:r w:rsidRPr="008B5029">
        <w:t>Classification of SLDs and psychopathology</w:t>
      </w:r>
    </w:p>
    <w:p w14:paraId="54F622A4" w14:textId="571FAC03" w:rsidR="008B5029" w:rsidRPr="008B5029" w:rsidRDefault="008B5029" w:rsidP="008B5029">
      <w:pPr>
        <w:rPr>
          <w:rStyle w:val="Hyperlink"/>
          <w:color w:val="auto"/>
          <w:szCs w:val="24"/>
          <w:u w:val="none"/>
        </w:rPr>
      </w:pPr>
      <w:r w:rsidRPr="008B5029">
        <w:rPr>
          <w:rStyle w:val="Hyperlink"/>
          <w:color w:val="auto"/>
          <w:szCs w:val="24"/>
          <w:u w:val="none"/>
        </w:rPr>
        <w:t>As criterion to classify children as having an SLD, we used a z-score of ≤ -1.5 in the respective standardized test of academic achievement, following the recommendation by the Diagnostic and Statistical Manual of Menta</w:t>
      </w:r>
      <w:r w:rsidR="00303D3E">
        <w:rPr>
          <w:rStyle w:val="Hyperlink"/>
          <w:color w:val="auto"/>
          <w:szCs w:val="24"/>
          <w:u w:val="none"/>
        </w:rPr>
        <w:t>l Disorders, 5th edition (DSM-5</w:t>
      </w:r>
      <w:r w:rsidR="00ED211F">
        <w:rPr>
          <w:rStyle w:val="Hyperlink"/>
          <w:color w:val="auto"/>
          <w:szCs w:val="24"/>
          <w:u w:val="none"/>
        </w:rPr>
        <w:t>;</w:t>
      </w:r>
      <w:r w:rsidR="00ED211F" w:rsidRPr="001F1310">
        <w:t xml:space="preserve"> </w:t>
      </w:r>
      <w:r w:rsidR="00303D3E" w:rsidRPr="00303D3E">
        <w:rPr>
          <w:rFonts w:cs="Times New Roman"/>
        </w:rPr>
        <w:t>31</w:t>
      </w:r>
      <w:r w:rsidRPr="008B5029">
        <w:rPr>
          <w:rStyle w:val="Hyperlink"/>
          <w:color w:val="auto"/>
          <w:szCs w:val="24"/>
          <w:u w:val="none"/>
        </w:rPr>
        <w:t xml:space="preserve">). As we could not assess other information indicating an elevated likelihood for SLD (e.g., clinical or qualitative information), in which case the DSM-5 recommends a cut-off of 1 SD, we classified children with a z-score of &gt; -1 as not having an SLD and excluded children with a z-score of &gt; -1.5 and ≤ -1, to ensure optimally distinct classifications. </w:t>
      </w:r>
      <w:bookmarkStart w:id="3" w:name="_Hlk34379963"/>
      <w:r w:rsidR="004447A7">
        <w:rPr>
          <w:rStyle w:val="Hyperlink"/>
          <w:color w:val="auto"/>
          <w:szCs w:val="24"/>
          <w:u w:val="none"/>
        </w:rPr>
        <w:t>We decided to apply this procedure</w:t>
      </w:r>
      <w:bookmarkEnd w:id="3"/>
      <w:r w:rsidR="004447A7">
        <w:rPr>
          <w:rStyle w:val="Hyperlink"/>
          <w:color w:val="auto"/>
          <w:szCs w:val="24"/>
          <w:u w:val="none"/>
        </w:rPr>
        <w:t xml:space="preserve"> because the test results were based on online assessments, in which we did not have the chance to observe the children. By excluding borderline cases, the classification as having or not having an SLD is more reliable.</w:t>
      </w:r>
    </w:p>
    <w:p w14:paraId="019BC40D" w14:textId="77777777" w:rsidR="008B5029" w:rsidRPr="008B5029" w:rsidRDefault="008B5029" w:rsidP="008B5029">
      <w:pPr>
        <w:rPr>
          <w:rStyle w:val="Hyperlink"/>
          <w:color w:val="auto"/>
          <w:szCs w:val="24"/>
          <w:u w:val="none"/>
        </w:rPr>
      </w:pPr>
      <w:r w:rsidRPr="008B5029">
        <w:rPr>
          <w:rStyle w:val="Hyperlink"/>
          <w:color w:val="auto"/>
          <w:szCs w:val="24"/>
          <w:u w:val="none"/>
        </w:rPr>
        <w:lastRenderedPageBreak/>
        <w:t>For the different analyses, we created four types of variables indicating SLD status. First, we created a categorical variable grouping children into eight categories that differentiated between isolated SLDs and all possible combinations of SLDs in the different domains. Children with z-scores of &gt; -1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as having specific combinations of comorbid SLDs. As described above, children with a z-score of &gt; -1.5 and ≤ -1 in at least one of the three learning domains were excluded. Second, for the inferential statistical analysis, we created four categorical variables that reflect SLD status more broadly. First, “any SLD” indicated whether a child had an SLD in any of the three domains or not. Children were classified as having any SLD if at least one of their reading, spelling, and/or arithmetic z-scores was ≤ -1.5, and as having no SLD if all three z-scores were &gt; -1. Second, “reading disorder” categorized children as having any form (both isolated and non-isolated) of reading disorder, or not. The variable classified children as having an SLD in reading if their reading z-score was ≤ -1.5 and as having no SLD in reading if this z-score was &gt; -1, independent from their test scores in the spelling and arithmetic domains. This variable was constructed in a similar way for “spelling disorder” and “arithmetic disorder”. Third, a count variable indicated the number of domains in which the child had an SLD (possible values: 0, 1, 2, or 3). For example, a child who was classified as having an SLD in reading and in spelling, but not in arithmetic, received a value of 2. Children with a z-score between &gt; -1.5 and ≤ -1 in at least one of the three domains were excluded. Fourth, based on the count variable, we created a categorical variable indicating whether a child had “no SLD” (number of SLDs = 0), an “isolated SLD” (number of SLDs = 1), or “comorbid SLDs” (number of SLDs &gt; 1).</w:t>
      </w:r>
    </w:p>
    <w:p w14:paraId="4FBCCB5D" w14:textId="77777777" w:rsidR="008B5029" w:rsidRDefault="008B5029" w:rsidP="008B5029">
      <w:pPr>
        <w:rPr>
          <w:rStyle w:val="Hyperlink"/>
          <w:color w:val="auto"/>
          <w:szCs w:val="24"/>
          <w:u w:val="none"/>
        </w:rPr>
      </w:pPr>
      <w:r w:rsidRPr="008B5029">
        <w:rPr>
          <w:rStyle w:val="Hyperlink"/>
          <w:color w:val="auto"/>
          <w:szCs w:val="24"/>
          <w:u w:val="none"/>
        </w:rPr>
        <w:t>In line with the cut-off of more than 1 SD used in the original DISYPS-II, we classified children as fulfilling the cut-off score for each of the disorders anxiety, depression, ADHD, or conduct disorder when they had a z-score of ≥ 1 in the respective questionnaire. We created a categorical variable for each area of psychopathology that indicated whether a child had the respective psychopathology. Based on these four variables, we created an additional variable indicating the number of areas in which the cut-off score for a psychopathology was fulfilled (range: 0–4).</w:t>
      </w:r>
    </w:p>
    <w:p w14:paraId="18D281CF" w14:textId="77777777" w:rsidR="008B5029" w:rsidRPr="00416E7B" w:rsidRDefault="008B5029" w:rsidP="008B5029">
      <w:pPr>
        <w:pStyle w:val="Heading2"/>
      </w:pPr>
      <w:r>
        <w:t>Statistical Analyses</w:t>
      </w:r>
    </w:p>
    <w:p w14:paraId="5ECAAB07" w14:textId="4D8DAAC8"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descriptive statistics to compare the children in the different SLD-groups with regard to the occurrence of anxiety, depression, ADHD, and conduct disorder. To illustrate the overlap of the different psychopathologies in children with and without SLD, we used the visualization technique “UpSet”</w:t>
      </w:r>
      <w:r w:rsidR="00730065">
        <w:rPr>
          <w:rStyle w:val="Hyperlink"/>
          <w:color w:val="auto"/>
          <w:szCs w:val="24"/>
          <w:u w:val="none"/>
        </w:rPr>
        <w:t xml:space="preserve"> </w:t>
      </w:r>
      <w:r w:rsidR="00730065" w:rsidRPr="001F1310">
        <w:t>(</w:t>
      </w:r>
      <w:r w:rsidR="00730065" w:rsidRPr="00730065">
        <w:rPr>
          <w:rFonts w:cs="Times New Roman"/>
        </w:rPr>
        <w:t>32)</w:t>
      </w:r>
      <w:r w:rsidRPr="008B5029">
        <w:rPr>
          <w:rStyle w:val="Hyperlink"/>
          <w:color w:val="auto"/>
          <w:szCs w:val="24"/>
          <w:u w:val="none"/>
        </w:rPr>
        <w:t>. We first compared the overlap of the different psychopathologies between children with and without SLD. In a second step, we compared the overlap between the different SLDs.</w:t>
      </w:r>
    </w:p>
    <w:p w14:paraId="20101AAA" w14:textId="1309DCE3"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We used one-sided Fisher’s exact tests to test whether the occurrence of psychopathology in the respective areas was significantly increased in cases of SLD. We computed this test for each of the four areas of psychopathology and for the presence of SLD in general, as well as separately for reading, spelling, and arithmetic SLD. The odds ratio (OR) with 95% confidence intervals based on the adjusted inverse hyperbolic sine transformation procedure (with pseudo-frequencies ψ1 = 0.6 and ψ2 = 0.4;</w:t>
      </w:r>
      <w:r w:rsidR="00730065">
        <w:rPr>
          <w:rStyle w:val="Hyperlink"/>
          <w:color w:val="auto"/>
          <w:szCs w:val="24"/>
          <w:u w:val="none"/>
        </w:rPr>
        <w:t xml:space="preserve"> </w:t>
      </w:r>
      <w:r w:rsidR="00730065" w:rsidRPr="00730065">
        <w:rPr>
          <w:rFonts w:cs="Times New Roman"/>
        </w:rPr>
        <w:t>33</w:t>
      </w:r>
      <w:r w:rsidRPr="008B5029">
        <w:rPr>
          <w:rStyle w:val="Hyperlink"/>
          <w:color w:val="auto"/>
          <w:szCs w:val="24"/>
          <w:u w:val="none"/>
        </w:rPr>
        <w:t>) provided a measure of effect size.</w:t>
      </w:r>
    </w:p>
    <w:p w14:paraId="24DBAD8C" w14:textId="006B37F0"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 xml:space="preserve">To test the hypothesis that the more academic domains are affected, the higher the risk for psychopathology, we used a trend test based on the generalized linear model with logit link function (logistic regression) and the Wald test statistic (see </w:t>
      </w:r>
      <w:r w:rsidR="00730065" w:rsidRPr="00730065">
        <w:rPr>
          <w:rFonts w:cs="Times New Roman"/>
        </w:rPr>
        <w:t>34</w:t>
      </w:r>
      <w:r w:rsidRPr="008B5029">
        <w:rPr>
          <w:rStyle w:val="Hyperlink"/>
          <w:color w:val="auto"/>
          <w:szCs w:val="24"/>
          <w:u w:val="none"/>
        </w:rPr>
        <w:t xml:space="preserve">). Additionally, we computed an estimate for the </w:t>
      </w:r>
      <w:r w:rsidRPr="008B5029">
        <w:rPr>
          <w:rStyle w:val="Hyperlink"/>
          <w:color w:val="auto"/>
          <w:szCs w:val="24"/>
          <w:u w:val="none"/>
        </w:rPr>
        <w:lastRenderedPageBreak/>
        <w:t>trend as OR and the associated 95% Wald confidence interval. For each of the four areas of psychopathology, we tested for a positive trend (i.e., one-sided test) in their occurrence over the levels no SLD, isolated SLD, and comorbid SLD. As post-hoc tests, we used one-sided Fisher’s exact tests.</w:t>
      </w:r>
    </w:p>
    <w:p w14:paraId="1A9D99C5" w14:textId="77777777" w:rsidR="008B5029" w:rsidRPr="008B5029" w:rsidRDefault="008B5029" w:rsidP="008B5029">
      <w:pPr>
        <w:tabs>
          <w:tab w:val="left" w:pos="2818"/>
        </w:tabs>
        <w:rPr>
          <w:rStyle w:val="Hyperlink"/>
          <w:color w:val="auto"/>
          <w:szCs w:val="24"/>
          <w:u w:val="none"/>
        </w:rPr>
      </w:pPr>
      <w:r w:rsidRPr="008B5029">
        <w:rPr>
          <w:rStyle w:val="Hyperlink"/>
          <w:color w:val="auto"/>
          <w:szCs w:val="24"/>
          <w:u w:val="none"/>
        </w:rPr>
        <w:t>To test the hypothesis that the number of psychopathological areas increases with the number of SLDs, we used a generalized linear model with log link function (Poisson regression), with the number of SLDs as predictor and the number of psychopathological areas as outcome variable.</w:t>
      </w:r>
    </w:p>
    <w:p w14:paraId="2B20E01A" w14:textId="6BAC722D" w:rsidR="008B5029" w:rsidRPr="00376CC5" w:rsidRDefault="008B5029" w:rsidP="008B5029">
      <w:pPr>
        <w:tabs>
          <w:tab w:val="left" w:pos="2818"/>
        </w:tabs>
        <w:rPr>
          <w:rStyle w:val="Hyperlink"/>
          <w:color w:val="auto"/>
          <w:szCs w:val="24"/>
          <w:u w:val="none"/>
        </w:rPr>
      </w:pPr>
      <w:r w:rsidRPr="008B5029">
        <w:rPr>
          <w:rStyle w:val="Hyperlink"/>
          <w:color w:val="auto"/>
          <w:szCs w:val="24"/>
          <w:u w:val="none"/>
        </w:rPr>
        <w:t>For each of the hypotheses, we corrected for multiple testing by setting the false discovery rate (FDR) to .05 using the modified FDR procedure b</w:t>
      </w:r>
      <w:r w:rsidR="00730065">
        <w:rPr>
          <w:rStyle w:val="Hyperlink"/>
          <w:color w:val="auto"/>
          <w:szCs w:val="24"/>
          <w:u w:val="none"/>
        </w:rPr>
        <w:t xml:space="preserve">y Benjamini and Yekutieli </w:t>
      </w:r>
      <w:r w:rsidR="00730065" w:rsidRPr="001F1310">
        <w:t>(</w:t>
      </w:r>
      <w:r w:rsidR="00730065" w:rsidRPr="00730065">
        <w:rPr>
          <w:rFonts w:cs="Times New Roman"/>
        </w:rPr>
        <w:t>35</w:t>
      </w:r>
      <w:r w:rsidR="00730065" w:rsidRPr="001F1310">
        <w:t>)</w:t>
      </w:r>
      <w:r w:rsidRPr="008B5029">
        <w:rPr>
          <w:rStyle w:val="Hyperlink"/>
          <w:color w:val="auto"/>
          <w:szCs w:val="24"/>
          <w:u w:val="none"/>
        </w:rPr>
        <w:t>.</w:t>
      </w:r>
      <w:r>
        <w:rPr>
          <w:rStyle w:val="Hyperlink"/>
          <w:color w:val="auto"/>
          <w:szCs w:val="24"/>
          <w:u w:val="none"/>
        </w:rPr>
        <w:tab/>
      </w:r>
    </w:p>
    <w:p w14:paraId="27420E81" w14:textId="77777777" w:rsidR="001D5C23" w:rsidRPr="00376CC5" w:rsidRDefault="008B5029" w:rsidP="001D5C23">
      <w:pPr>
        <w:pStyle w:val="Heading1"/>
      </w:pPr>
      <w:r>
        <w:t>Results</w:t>
      </w:r>
    </w:p>
    <w:p w14:paraId="2C332229" w14:textId="77777777" w:rsidR="0089297B" w:rsidRDefault="0089297B" w:rsidP="0089297B">
      <w:pPr>
        <w:pStyle w:val="Heading2"/>
        <w:contextualSpacing/>
      </w:pPr>
      <w:r>
        <w:t>Correlations between the various domains of SLD and psychopathology</w:t>
      </w:r>
    </w:p>
    <w:p w14:paraId="40B25AAF" w14:textId="4D0AB2A9" w:rsidR="0089297B" w:rsidRDefault="0089297B" w:rsidP="0089297B">
      <w:r>
        <w:rPr>
          <w:szCs w:val="24"/>
        </w:rPr>
        <w:t xml:space="preserve">To get a first impression of how academic performance was related to symptoms of psychopathology, we calculated correlations between the reading, writing, and math scores and the symptom scores for depression, anxiety, ADHD, and conduct disorder. The results are presented in Table 1. All correlations are significant on a .01-level after FDR-correction. The correlations between learning ability and psychopathological symptoms are negative for all domains. These negative correlations are strongest for ADHD-symptoms, although still moderate, followed by </w:t>
      </w:r>
      <w:r w:rsidRPr="00AF4828">
        <w:rPr>
          <w:szCs w:val="24"/>
        </w:rPr>
        <w:t xml:space="preserve">depressive symptoms. The table also shows moderate to high correlations between the various learning ability scores </w:t>
      </w:r>
      <w:bookmarkStart w:id="4" w:name="_Hlk36832523"/>
      <w:r w:rsidR="00AF4828" w:rsidRPr="00AF4828">
        <w:rPr>
          <w:szCs w:val="24"/>
        </w:rPr>
        <w:t>&lt;&lt;range_corr_sld&gt;&gt;</w:t>
      </w:r>
      <w:bookmarkEnd w:id="4"/>
      <w:r w:rsidRPr="00AF4828">
        <w:rPr>
          <w:szCs w:val="24"/>
        </w:rPr>
        <w:t xml:space="preserve"> and between those for psychopathological symptoms </w:t>
      </w:r>
      <w:r w:rsidR="00AF4828" w:rsidRPr="00AF4828">
        <w:rPr>
          <w:szCs w:val="24"/>
        </w:rPr>
        <w:t>&lt;&lt;range_corr_psy&gt;&gt;</w:t>
      </w:r>
      <w:r w:rsidRPr="00AF4828">
        <w:rPr>
          <w:szCs w:val="24"/>
        </w:rPr>
        <w:t>.</w:t>
      </w:r>
    </w:p>
    <w:p w14:paraId="154DB29C" w14:textId="77777777" w:rsidR="00D537FA" w:rsidRPr="00376CC5" w:rsidRDefault="008B5029" w:rsidP="008B5029">
      <w:pPr>
        <w:pStyle w:val="Heading2"/>
      </w:pPr>
      <w:r w:rsidRPr="008B5029">
        <w:t>Numbers and Percentages of Children with Psychopathology per SLD Group</w:t>
      </w:r>
    </w:p>
    <w:p w14:paraId="60C9C5A4" w14:textId="466899B9" w:rsidR="008B5029" w:rsidRPr="008B5029" w:rsidRDefault="008B5029" w:rsidP="008B5029">
      <w:pPr>
        <w:rPr>
          <w:szCs w:val="24"/>
        </w:rPr>
      </w:pPr>
      <w:r w:rsidRPr="008B5029">
        <w:rPr>
          <w:szCs w:val="24"/>
        </w:rPr>
        <w:t>An isolated spelling disorder occurs in &lt;&lt;n_iso_spell&gt;&gt; cases (&lt;&lt;perc_iso_spell&gt;&gt;%) within the sample; an isolated reading disorder in &lt;&lt;n_iso_read&gt;&gt; cases (&lt;&lt;perc_iso_read&gt;&gt;%), and arithmetic disorder in &lt;&lt;n_iso_math&gt;&gt; cases (&lt;&lt;perc_iso_math&gt;&gt;%).</w:t>
      </w:r>
      <w:r w:rsidR="005577AB">
        <w:rPr>
          <w:szCs w:val="24"/>
        </w:rPr>
        <w:t xml:space="preserve"> </w:t>
      </w:r>
      <w:r w:rsidR="0089297B">
        <w:rPr>
          <w:szCs w:val="24"/>
        </w:rPr>
        <w:t>Note that these do not include all children with the mentioned learning disorder, but only those with an isolated learning disorder in one domain, which explains why the percentages are lower than the to-be-expected 6.7%</w:t>
      </w:r>
      <w:r w:rsidR="008C218C">
        <w:rPr>
          <w:rStyle w:val="FootnoteReference"/>
          <w:szCs w:val="24"/>
        </w:rPr>
        <w:footnoteReference w:id="2"/>
      </w:r>
      <w:r w:rsidR="0089297B">
        <w:rPr>
          <w:szCs w:val="24"/>
        </w:rPr>
        <w:t xml:space="preserve">. </w:t>
      </w:r>
      <w:r w:rsidRPr="008B5029">
        <w:rPr>
          <w:szCs w:val="24"/>
        </w:rPr>
        <w:t xml:space="preserve">Table </w:t>
      </w:r>
      <w:r w:rsidR="0089297B">
        <w:rPr>
          <w:szCs w:val="24"/>
        </w:rPr>
        <w:t>2</w:t>
      </w:r>
      <w:r w:rsidRPr="008B5029">
        <w:rPr>
          <w:szCs w:val="24"/>
        </w:rPr>
        <w:t xml:space="preserve"> shows the numbers of children that were categorized into each of the eight SLD groups as well as the numbers within these groups for which the chosen cut-off for anxiety, depression, conduct disorder, or ADHD was fulfilled. </w:t>
      </w:r>
      <w:r w:rsidR="00E44268">
        <w:rPr>
          <w:szCs w:val="24"/>
        </w:rPr>
        <w:t xml:space="preserve">Note that the frequencies in the second column do not add up to the total sample size </w:t>
      </w:r>
      <w:r w:rsidR="005577AB">
        <w:rPr>
          <w:szCs w:val="24"/>
        </w:rPr>
        <w:t xml:space="preserve">of &lt;&lt;n_filtered&gt;&gt; </w:t>
      </w:r>
      <w:r w:rsidR="00E44268">
        <w:rPr>
          <w:szCs w:val="24"/>
        </w:rPr>
        <w:t xml:space="preserve">due to the fact that we excluded children with a z-score between -1 and -1.5 for this classification. </w:t>
      </w:r>
      <w:r w:rsidRPr="008B5029">
        <w:rPr>
          <w:szCs w:val="24"/>
        </w:rPr>
        <w:t xml:space="preserve">We refer to the Table in the Supplemental Material for information about the average intelligence quotients as well as reading, spelling, and arithmetic T-scores per SLD group. </w:t>
      </w:r>
    </w:p>
    <w:p w14:paraId="37AFFC8B" w14:textId="2EEBC52E" w:rsidR="008B5029" w:rsidRPr="008B5029" w:rsidRDefault="008B5029" w:rsidP="008B5029">
      <w:pPr>
        <w:rPr>
          <w:szCs w:val="24"/>
        </w:rPr>
      </w:pPr>
      <w:r w:rsidRPr="008B5029">
        <w:rPr>
          <w:szCs w:val="24"/>
        </w:rPr>
        <w:t xml:space="preserve">The individual group sizes are relatively small. Based on the descriptive statistics, the occurrence of psychopathology in all four areas seems higher in the 7 SLD groups than in the group of children without SLD, except for the occurrence of conduct disorder in isolated reading disorder. The occurrence of psychopathology seems to be highest in children with SLDs in multiple areas. Remarkably high are the occurrence of depression in children with comorbid reading and spelling disorder (&lt;&lt;perc_com_read_spell_des&gt;&gt;%), conduct disorder in children with comorbid reading and arithmetic disorder (&lt;&lt;perc_com_read_math_ssv&gt;&gt;%), and of ADHD in children with combined </w:t>
      </w:r>
      <w:r w:rsidRPr="008B5029">
        <w:rPr>
          <w:szCs w:val="24"/>
        </w:rPr>
        <w:lastRenderedPageBreak/>
        <w:t>spelling and arithmetic disorder (&lt;&lt;perc_com_spell_math_adhs&gt;&gt;%). For children classified as having any SLD, the occurrence of comorbid psychopathology are &lt;&lt;perc_any_sca&gt;&gt;% (anxiety), &lt;&lt;perc_any_des&gt;&gt;% (depression), &lt;&lt;perc_any_adhs&gt;&gt;% (ADHD), and &lt;&lt;perc_any_ssv&gt;&gt;% (conduct disorder).</w:t>
      </w:r>
    </w:p>
    <w:p w14:paraId="757843C6" w14:textId="4A39A94F" w:rsidR="001D5C23" w:rsidRPr="00376CC5" w:rsidRDefault="008B5029" w:rsidP="008B5029">
      <w:pPr>
        <w:rPr>
          <w:szCs w:val="24"/>
        </w:rPr>
      </w:pPr>
      <w:r w:rsidRPr="008B5029">
        <w:rPr>
          <w:szCs w:val="24"/>
        </w:rPr>
        <w:t>Figure 1 displays the number of areas with psychopathology for the more broadly defined groups of children with “any SLD” (n = &lt;&lt;n_sld_any&gt;&gt;), “reading disorder” (n = &lt;&lt;n_sld_read&gt;&gt;), “spelling disorder” (n = &lt;&lt;n_sld_spell&gt;&gt;), and “arithmetic disorder” (n = &lt;&lt;n_sld_math&gt;&gt;). The percentage of children without any psychopathology is clearly lower in children with an SLD than in those without an SLD. While psychopathology in a single area occurs equally often in children with and without SLD, psychopathology in two or more areas occurs more often in children with SLD.</w:t>
      </w:r>
    </w:p>
    <w:p w14:paraId="21CCF69F" w14:textId="77777777" w:rsidR="002F744D" w:rsidRPr="00376CC5" w:rsidRDefault="008B5029" w:rsidP="008B5029">
      <w:pPr>
        <w:pStyle w:val="Heading2"/>
      </w:pPr>
      <w:r w:rsidRPr="008B5029">
        <w:t>Overlap in Psychopathology within the SLD Groups</w:t>
      </w:r>
    </w:p>
    <w:p w14:paraId="4F1DF69F" w14:textId="77777777" w:rsidR="002F744D" w:rsidRPr="008B5029" w:rsidRDefault="008B5029" w:rsidP="008B5029">
      <w:pPr>
        <w:rPr>
          <w:b/>
          <w:szCs w:val="24"/>
        </w:rPr>
      </w:pPr>
      <w:r w:rsidRPr="008B5029">
        <w:rPr>
          <w:szCs w:val="24"/>
        </w:rPr>
        <w:t>Figure 2 illustrates this overlap between anxiety, depression, conduct disorder, and ADHD.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psychopathology. Group (3) is largest in cases of reading-related or arithmetic SLD as well. In children with spelling disorder, the largest group is formed by those with combined ADHD, depression, and conduct disorder, followed by the group with only ADHD. In children with reading disorder, depression occurs relatively frequently as well.</w:t>
      </w:r>
    </w:p>
    <w:p w14:paraId="4B8B08D4" w14:textId="77777777" w:rsidR="00117666" w:rsidRPr="00376CC5" w:rsidRDefault="008B5029" w:rsidP="008B5029">
      <w:pPr>
        <w:pStyle w:val="Heading2"/>
      </w:pPr>
      <w:r w:rsidRPr="008B5029">
        <w:t>Difference in Psychopathology between Children with and without SLD</w:t>
      </w:r>
    </w:p>
    <w:p w14:paraId="2FDE8967" w14:textId="0A49B629"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Table </w:t>
      </w:r>
      <w:r w:rsidR="0089297B">
        <w:rPr>
          <w:rFonts w:eastAsia="Times New Roman" w:cs="Times New Roman"/>
          <w:szCs w:val="24"/>
          <w:lang w:val="en-GB" w:eastAsia="en-GB"/>
        </w:rPr>
        <w:t>3</w:t>
      </w:r>
      <w:r w:rsidRPr="008B5029">
        <w:rPr>
          <w:rFonts w:eastAsia="Times New Roman" w:cs="Times New Roman"/>
          <w:szCs w:val="24"/>
          <w:lang w:val="en-GB" w:eastAsia="en-GB"/>
        </w:rPr>
        <w:t xml:space="preserve"> shows the results of the Fisher’s exact tests of the association between SLD status and the presence of anxiety, depression, conduct disorder, and ADHD. The occurrence of all four different psychopathologies is significantly higher in children with than without SLD (p&lt;.01). The odds of having ADHD are &lt;&lt;or_any_adhs&gt;&gt; times higher if a child has an SLD. These odds are &lt;&lt;or_any_des&gt;&gt; times higher for depression, &lt;&lt;or_any_sca&gt;&gt; times higher for anxiety, and &lt;&lt;or_any_ssv&gt;&gt; times higher for conduct disorder.</w:t>
      </w:r>
    </w:p>
    <w:p w14:paraId="074A0CD6" w14:textId="318DD0AD" w:rsidR="008B5029" w:rsidRPr="00376CC5"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w:t>
      </w:r>
      <w:r w:rsidR="002849E6" w:rsidRPr="002849E6">
        <w:rPr>
          <w:rFonts w:eastAsia="Times New Roman" w:cs="Times New Roman"/>
          <w:szCs w:val="24"/>
          <w:lang w:val="en-GB" w:eastAsia="en-GB"/>
        </w:rPr>
        <w:t xml:space="preserve">The odds for depression appear comparable between the three SLD-domains (&lt;&lt;or_range_des&gt;&gt;). ADHD </w:t>
      </w:r>
      <w:r w:rsidRPr="008B5029">
        <w:rPr>
          <w:rFonts w:eastAsia="Times New Roman" w:cs="Times New Roman"/>
          <w:szCs w:val="24"/>
          <w:lang w:val="en-GB" w:eastAsia="en-GB"/>
        </w:rPr>
        <w:t>is more prevalent in cases of arithmetic (&lt;&lt;or_math_adhs&gt;&gt;) or spelling (&lt;&lt;or_spell_adhs&gt;&gt;) disorder, compared to reading disorder (&lt;&lt;or_read_adhs&gt;&gt;).</w:t>
      </w:r>
    </w:p>
    <w:p w14:paraId="3EDB2E1B" w14:textId="77777777" w:rsidR="008B5029" w:rsidRPr="00376CC5" w:rsidRDefault="008B5029" w:rsidP="008B5029">
      <w:pPr>
        <w:pStyle w:val="Heading2"/>
      </w:pPr>
      <w:r w:rsidRPr="008B5029">
        <w:t>Relationship Between the Number of SLDs and the Risk for Psychopathology</w:t>
      </w:r>
    </w:p>
    <w:p w14:paraId="79849CC5" w14:textId="320C19A2"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risk for psychopathology increases with increasing number of SLDs. The trend tests show a significant positive trend for the rates of all four disorders (anxiety: &lt;&lt;trend_sign_sca&gt;&gt;; depression: &lt;&lt;trend_sign_des&gt;&gt;; ADHD: &lt;&lt;trend_sign_adhs&gt;&gt;; conduct disorder: &lt;&lt;trend_sign_ssv&gt;&gt;) over the three levels “no SLD”, “isolated SLD”, and “comorbid SLD”. The estimates for the trend indicate that the odds of having depression or ADHD increase by a factor of 2.5 per level (depression: &lt;&lt;trend_or_des&gt;&gt;; ADHD: &lt;&lt;trend_or_adhs&gt;&gt;). The estimates for anxiety (&lt;&lt;trend_or_sca&gt;&gt;) and conduct disorder (&lt;&lt;trend_or_ssv&gt;&gt;) indicate an increase in odds by around 50% per level.</w:t>
      </w:r>
    </w:p>
    <w:p w14:paraId="6F7F1F09" w14:textId="674B2000" w:rsidR="00D537FA"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lastRenderedPageBreak/>
        <w:t>The results of the post-hoc one-sided Fisher’s exact tests show that the occurrence of depression increases significantly over the three levels (no vs. isolated SLD: &lt;&lt;posthoc_12_des&gt;&gt;; isolated vs. comorbid SLD: &lt;&lt;posthoc_23_des&gt;&gt;). For the other three types of psychopathology, the trend is explained by a higher occurrence in children with an isolated SLD compared to no SLD (anxiety: &lt;&lt;posthoc_12_sca&gt;&gt;; ADHD: &lt;&lt;posthoc_12_adhs&gt;&gt;; conduct disorder: &lt;&lt;posthoc_12_ssv&gt;&gt;). The increase in occurrence from isolated SLD to comorbid SLDs is not significant (anxiety: &lt;&lt;posthoc_23_sca&gt;&gt;; ADHD: &lt;&lt;posthoc_23_adhs&gt;&gt;; conduct disorder: &lt;&lt;posthoc_23_ssv&gt;&gt;). Figure 3 illustrates the increase in occurrence of the psychopathologies with the number of SLDs.</w:t>
      </w:r>
    </w:p>
    <w:p w14:paraId="7AD684A4" w14:textId="77777777" w:rsidR="008B5029" w:rsidRPr="00376CC5" w:rsidRDefault="008B5029" w:rsidP="008B5029">
      <w:pPr>
        <w:pStyle w:val="Heading2"/>
      </w:pPr>
      <w:r w:rsidRPr="008B5029">
        <w:t>Relationship Between the Number of SLDs and the Number of Psychopathologies</w:t>
      </w:r>
    </w:p>
    <w:p w14:paraId="12AB88D5" w14:textId="1D59417A"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The Poisson regression model describing a child’s number of psychopathologies as a function of its number of SLDs shows a significant positive relationship between the two variables. The predicted number of psychopathologies for a child without SLD is about 0.5 (exponentiated intercept = &lt;&lt;poisson_intercept&gt;&gt;). The predicted number of psychopathologies increases by 66% when the number of SLDs increases by 1 (exponentiated slope = &lt;&lt;poisson_slope&gt;&gt;).</w:t>
      </w:r>
    </w:p>
    <w:p w14:paraId="59AD1397" w14:textId="77777777" w:rsidR="008B5029" w:rsidRPr="00376CC5" w:rsidRDefault="008B5029" w:rsidP="008B5029">
      <w:pPr>
        <w:pStyle w:val="Heading1"/>
      </w:pPr>
      <w:r>
        <w:t>Discussion</w:t>
      </w:r>
    </w:p>
    <w:p w14:paraId="5FD57B3E"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In the current study, we explored the occurrence of anxiety, depression, ADHD, and conduct disorder in children with SLD in reading, spelling, and/or arithmetic skills. We inspected comorbidities between the different forms of psychopathology in children with SLD and differences between children with isolated vs. comorbid SLD in occurrence of psychopathology.</w:t>
      </w:r>
    </w:p>
    <w:p w14:paraId="4F2FC19D" w14:textId="35086273" w:rsidR="004447A7" w:rsidRPr="008B5029" w:rsidRDefault="004447A7" w:rsidP="004447A7">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results show that children with SLD more often had psychiatric disorders than children with no SLD. For children with any SLD the occurrence rates are </w:t>
      </w:r>
      <w:r w:rsidR="008B5029" w:rsidRPr="008B5029">
        <w:rPr>
          <w:rFonts w:eastAsia="Times New Roman" w:cs="Times New Roman"/>
          <w:szCs w:val="24"/>
          <w:lang w:val="en-GB" w:eastAsia="en-GB"/>
        </w:rPr>
        <w:t>&lt;&lt;perc_any_sca&gt;&gt;% (anxiety), &lt;&lt;perc_any_des&gt;&gt;% (depression), &lt;&lt;perc_any_adhs&gt;&gt;% (ADHD), and &lt;&lt;perc_any_ssv&gt;&gt;% (conduct disorder).</w:t>
      </w:r>
      <w:r w:rsidRPr="008B5029">
        <w:rPr>
          <w:rFonts w:eastAsia="Times New Roman" w:cs="Times New Roman"/>
          <w:szCs w:val="24"/>
          <w:lang w:val="en-GB" w:eastAsia="en-GB"/>
        </w:rPr>
        <w:t xml:space="preserve"> </w:t>
      </w:r>
      <w:r w:rsidRPr="008B5029">
        <w:rPr>
          <w:szCs w:val="24"/>
        </w:rPr>
        <w:t xml:space="preserve">The percentage of children </w:t>
      </w:r>
      <w:r>
        <w:rPr>
          <w:szCs w:val="24"/>
        </w:rPr>
        <w:t xml:space="preserve">with </w:t>
      </w:r>
      <w:r w:rsidRPr="008B5029">
        <w:rPr>
          <w:szCs w:val="24"/>
        </w:rPr>
        <w:t xml:space="preserve">psychopathology </w:t>
      </w:r>
      <w:r>
        <w:rPr>
          <w:szCs w:val="24"/>
        </w:rPr>
        <w:t xml:space="preserve">in at least one area </w:t>
      </w:r>
      <w:r w:rsidRPr="008B5029">
        <w:rPr>
          <w:szCs w:val="24"/>
        </w:rPr>
        <w:t xml:space="preserve">is clearly </w:t>
      </w:r>
      <w:r>
        <w:rPr>
          <w:szCs w:val="24"/>
        </w:rPr>
        <w:t>higher</w:t>
      </w:r>
      <w:r w:rsidRPr="008B5029">
        <w:rPr>
          <w:szCs w:val="24"/>
        </w:rPr>
        <w:t xml:space="preserve"> in children with an SLD than in those without an SLD. </w:t>
      </w:r>
      <w:r w:rsidRPr="008B5029">
        <w:rPr>
          <w:rFonts w:eastAsia="Times New Roman" w:cs="Times New Roman"/>
          <w:szCs w:val="24"/>
          <w:lang w:val="en-GB" w:eastAsia="en-GB"/>
        </w:rPr>
        <w:t xml:space="preserve"> </w:t>
      </w:r>
      <w:bookmarkStart w:id="5" w:name="_Hlk34382003"/>
      <w:r>
        <w:rPr>
          <w:rFonts w:eastAsia="Times New Roman" w:cs="Times New Roman"/>
          <w:szCs w:val="24"/>
          <w:lang w:val="en-GB" w:eastAsia="en-GB"/>
        </w:rPr>
        <w:t>More specifically, and worryingly</w:t>
      </w:r>
      <w:bookmarkEnd w:id="5"/>
      <w:r>
        <w:rPr>
          <w:rFonts w:eastAsia="Times New Roman" w:cs="Times New Roman"/>
          <w:szCs w:val="24"/>
          <w:lang w:val="en-GB" w:eastAsia="en-GB"/>
        </w:rPr>
        <w:t xml:space="preserve">, while the chance of having psychopathology in one area is not significantly increased in children with an SLD, the chance of having psychopathology in two or more areas is. This comorbidity between the different types of psychopathology is also reflected in the relatively strong relationship we found between symptoms of anxiety, depression, ADHD, and conduct disorder. </w:t>
      </w:r>
      <w:r w:rsidRPr="008B5029">
        <w:rPr>
          <w:rFonts w:eastAsia="Times New Roman" w:cs="Times New Roman"/>
          <w:szCs w:val="24"/>
          <w:lang w:val="en-GB" w:eastAsia="en-GB"/>
        </w:rPr>
        <w:t xml:space="preserve">ADHD </w:t>
      </w:r>
      <w:r>
        <w:rPr>
          <w:rFonts w:eastAsia="Times New Roman" w:cs="Times New Roman"/>
          <w:szCs w:val="24"/>
          <w:lang w:val="en-GB" w:eastAsia="en-GB"/>
        </w:rPr>
        <w:t>appear</w:t>
      </w:r>
      <w:r w:rsidRPr="008B5029">
        <w:rPr>
          <w:rFonts w:eastAsia="Times New Roman" w:cs="Times New Roman"/>
          <w:szCs w:val="24"/>
          <w:lang w:val="en-GB" w:eastAsia="en-GB"/>
        </w:rPr>
        <w:t>s more prevalent in children with arithmetic or spelling disorder, compared to reading disorder. Conduct disorder was not associated with isolated reading disorder.</w:t>
      </w:r>
      <w:r>
        <w:rPr>
          <w:rFonts w:eastAsia="Times New Roman" w:cs="Times New Roman"/>
          <w:szCs w:val="24"/>
          <w:lang w:val="en-GB" w:eastAsia="en-GB"/>
        </w:rPr>
        <w:t xml:space="preserve"> As hypothesized, c</w:t>
      </w:r>
      <w:r w:rsidRPr="008B5029">
        <w:rPr>
          <w:rFonts w:eastAsia="Times New Roman" w:cs="Times New Roman"/>
          <w:szCs w:val="24"/>
          <w:lang w:val="en-GB" w:eastAsia="en-GB"/>
        </w:rPr>
        <w:t xml:space="preserve">hildren who have SLD in multiple domains have both a higher risk of having a psychiatric disorder and on average a higher number of psychiatric disorders. </w:t>
      </w:r>
    </w:p>
    <w:p w14:paraId="5F17B859" w14:textId="4A8CCA43"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The higher risk of internalizing and externalizing problems in children with SLD is in line with the results of earlier studies (e.g. </w:t>
      </w:r>
      <w:r w:rsidR="00730065" w:rsidRPr="00730065">
        <w:rPr>
          <w:rFonts w:cs="Times New Roman"/>
        </w:rPr>
        <w:t>4</w:t>
      </w:r>
      <w:r w:rsidRPr="008B5029">
        <w:rPr>
          <w:rFonts w:eastAsia="Times New Roman" w:cs="Times New Roman"/>
          <w:szCs w:val="24"/>
          <w:lang w:val="en-GB" w:eastAsia="en-GB"/>
        </w:rPr>
        <w:t>). Whereas ADHD is often described as the most frequently occurring comorbidity in children with SLD (</w:t>
      </w:r>
      <w:r w:rsidR="00730065" w:rsidRPr="00730065">
        <w:rPr>
          <w:rFonts w:cs="Times New Roman"/>
        </w:rPr>
        <w:t>3</w:t>
      </w:r>
      <w:r w:rsidRPr="008B5029">
        <w:rPr>
          <w:rFonts w:eastAsia="Times New Roman" w:cs="Times New Roman"/>
          <w:szCs w:val="24"/>
          <w:lang w:val="en-GB" w:eastAsia="en-GB"/>
        </w:rPr>
        <w:t>)</w:t>
      </w:r>
      <w:r w:rsidR="0047609F" w:rsidRPr="0047609F">
        <w:rPr>
          <w:rFonts w:eastAsia="Times New Roman" w:cs="Times New Roman"/>
          <w:szCs w:val="24"/>
          <w:lang w:val="en-GB" w:eastAsia="en-GB"/>
        </w:rPr>
        <w:t xml:space="preserve"> </w:t>
      </w:r>
      <w:r w:rsidR="0047609F">
        <w:rPr>
          <w:rFonts w:eastAsia="Times New Roman" w:cs="Times New Roman"/>
          <w:szCs w:val="24"/>
          <w:lang w:val="en-GB" w:eastAsia="en-GB"/>
        </w:rPr>
        <w:t>and we therefore expected to find the highest comorbidity rates with SLD</w:t>
      </w:r>
      <w:r w:rsidRPr="008B5029">
        <w:rPr>
          <w:rFonts w:eastAsia="Times New Roman" w:cs="Times New Roman"/>
          <w:szCs w:val="24"/>
          <w:lang w:val="en-GB" w:eastAsia="en-GB"/>
        </w:rPr>
        <w:t xml:space="preserve">, we found similarly high comorbidity rates for depression. </w:t>
      </w:r>
      <w:r w:rsidR="0047609F">
        <w:rPr>
          <w:rFonts w:eastAsia="Times New Roman" w:cs="Times New Roman"/>
          <w:szCs w:val="24"/>
          <w:lang w:val="en-GB" w:eastAsia="en-GB"/>
        </w:rPr>
        <w:t>The higher comorbidity rates for both ADHD and depression were also found when looking at the variables in a continuous manner (e.g., reflected in relatively high correlation coefficients with learning ability scores).</w:t>
      </w:r>
    </w:p>
    <w:p w14:paraId="5DEDA9B3" w14:textId="73854691" w:rsidR="004447A7" w:rsidRPr="008B5029" w:rsidRDefault="004447A7" w:rsidP="004447A7">
      <w:pPr>
        <w:spacing w:before="0" w:after="0"/>
        <w:rPr>
          <w:rFonts w:eastAsia="Times New Roman" w:cs="Times New Roman"/>
          <w:szCs w:val="24"/>
          <w:lang w:val="en-GB" w:eastAsia="en-GB"/>
        </w:rPr>
      </w:pPr>
      <w:r>
        <w:rPr>
          <w:rFonts w:eastAsia="Times New Roman" w:cs="Times New Roman"/>
          <w:szCs w:val="24"/>
          <w:lang w:val="en-GB" w:eastAsia="en-GB"/>
        </w:rPr>
        <w:t xml:space="preserve">Our results show that it is important to distinguish between different types of SLD when studying differences in psychopathological symptoms. Also the distinction between reading and spelling disorder seems to be of importance, because they are associated with different comorbidity rates with psychopathological symptoms. More specifically, the prevalence of both ADHD and conduct disorder was higher in children with an isolated spelling disorder than in those with an isolated reading disorder. Furthermore, spelling disorder but not reading disorder showed a comorbidity with conduct disorder. More research is needed in order to explain these differences between isolated spelling and reading </w:t>
      </w:r>
      <w:r>
        <w:rPr>
          <w:rFonts w:eastAsia="Times New Roman" w:cs="Times New Roman"/>
          <w:szCs w:val="24"/>
          <w:lang w:val="en-GB" w:eastAsia="en-GB"/>
        </w:rPr>
        <w:lastRenderedPageBreak/>
        <w:t xml:space="preserve">disorder. However, recent research has shown that reading and spelling disorder are related to distinct neurocognitive profiles </w:t>
      </w:r>
      <w:r w:rsidRPr="004447A7">
        <w:rPr>
          <w:rFonts w:cs="Times New Roman"/>
        </w:rPr>
        <w:t>(36)</w:t>
      </w:r>
      <w:r>
        <w:rPr>
          <w:rFonts w:eastAsia="Times New Roman" w:cs="Times New Roman"/>
          <w:szCs w:val="24"/>
          <w:lang w:val="en-GB" w:eastAsia="en-GB"/>
        </w:rPr>
        <w:t xml:space="preserve">. We speculate that these underlying differences in neurocognitive profiles result in behavioral differences and thereby explain the comorbidity between SLD and psychopathological symptoms. </w:t>
      </w:r>
    </w:p>
    <w:p w14:paraId="4B568FD8" w14:textId="3CB724B1" w:rsidR="008B5029" w:rsidRDefault="004447A7"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Earlier research</w:t>
      </w:r>
      <w:r>
        <w:rPr>
          <w:rFonts w:eastAsia="Times New Roman" w:cs="Times New Roman"/>
          <w:szCs w:val="24"/>
          <w:lang w:val="en-GB" w:eastAsia="en-GB"/>
        </w:rPr>
        <w:t xml:space="preserve"> </w:t>
      </w:r>
      <w:r w:rsidRPr="004C22E0">
        <w:t>(</w:t>
      </w:r>
      <w:r w:rsidRPr="004447A7">
        <w:rPr>
          <w:rFonts w:cs="Times New Roman"/>
        </w:rPr>
        <w:t>4,14</w:t>
      </w:r>
      <w:r w:rsidRPr="004C22E0">
        <w:t>)</w:t>
      </w:r>
      <w:r>
        <w:rPr>
          <w:rFonts w:eastAsia="Times New Roman" w:cs="Times New Roman"/>
          <w:szCs w:val="24"/>
          <w:lang w:val="en-GB" w:eastAsia="en-GB"/>
        </w:rPr>
        <w:t xml:space="preserve"> </w:t>
      </w:r>
      <w:r w:rsidRPr="008B5029">
        <w:rPr>
          <w:rFonts w:eastAsia="Times New Roman" w:cs="Times New Roman"/>
          <w:szCs w:val="24"/>
          <w:lang w:val="en-GB" w:eastAsia="en-GB"/>
        </w:rPr>
        <w:t>found an impact of ADHD on the relationship between SLD and other psychopathologies. In our study, we found</w:t>
      </w:r>
      <w:r>
        <w:rPr>
          <w:rFonts w:eastAsia="Times New Roman" w:cs="Times New Roman"/>
          <w:szCs w:val="24"/>
          <w:lang w:val="en-GB" w:eastAsia="en-GB"/>
        </w:rPr>
        <w:t xml:space="preserve"> that some</w:t>
      </w:r>
      <w:r w:rsidRPr="008B5029">
        <w:rPr>
          <w:rFonts w:eastAsia="Times New Roman" w:cs="Times New Roman"/>
          <w:szCs w:val="24"/>
          <w:lang w:val="en-GB" w:eastAsia="en-GB"/>
        </w:rPr>
        <w:t xml:space="preserve"> children with</w:t>
      </w:r>
      <w:r>
        <w:rPr>
          <w:rFonts w:eastAsia="Times New Roman" w:cs="Times New Roman"/>
          <w:szCs w:val="24"/>
          <w:lang w:val="en-GB" w:eastAsia="en-GB"/>
        </w:rPr>
        <w:t xml:space="preserve"> psychopathological symptoms (</w:t>
      </w:r>
      <w:r w:rsidRPr="008B5029">
        <w:rPr>
          <w:rFonts w:eastAsia="Times New Roman" w:cs="Times New Roman"/>
          <w:szCs w:val="24"/>
          <w:lang w:val="en-GB" w:eastAsia="en-GB"/>
        </w:rPr>
        <w:t>e.g., conduct disorder</w:t>
      </w:r>
      <w:r>
        <w:rPr>
          <w:rFonts w:eastAsia="Times New Roman" w:cs="Times New Roman"/>
          <w:szCs w:val="24"/>
          <w:lang w:val="en-GB" w:eastAsia="en-GB"/>
        </w:rPr>
        <w:t>)</w:t>
      </w:r>
      <w:r w:rsidRPr="008B5029">
        <w:rPr>
          <w:rFonts w:eastAsia="Times New Roman" w:cs="Times New Roman"/>
          <w:szCs w:val="24"/>
          <w:lang w:val="en-GB" w:eastAsia="en-GB"/>
        </w:rPr>
        <w:t xml:space="preserve"> </w:t>
      </w:r>
      <w:r>
        <w:rPr>
          <w:rFonts w:eastAsia="Times New Roman" w:cs="Times New Roman"/>
          <w:szCs w:val="24"/>
          <w:lang w:val="en-GB" w:eastAsia="en-GB"/>
        </w:rPr>
        <w:t>had</w:t>
      </w:r>
      <w:r w:rsidRPr="008B5029">
        <w:rPr>
          <w:rFonts w:eastAsia="Times New Roman" w:cs="Times New Roman"/>
          <w:szCs w:val="24"/>
          <w:lang w:val="en-GB" w:eastAsia="en-GB"/>
        </w:rPr>
        <w:t xml:space="preserve"> comorbid ADHD</w:t>
      </w:r>
      <w:r>
        <w:rPr>
          <w:rFonts w:eastAsia="Times New Roman" w:cs="Times New Roman"/>
          <w:szCs w:val="24"/>
          <w:lang w:val="en-GB" w:eastAsia="en-GB"/>
        </w:rPr>
        <w:t>, both others did not</w:t>
      </w:r>
      <w:r w:rsidRPr="008B5029">
        <w:rPr>
          <w:rFonts w:eastAsia="Times New Roman" w:cs="Times New Roman"/>
          <w:szCs w:val="24"/>
          <w:lang w:val="en-GB" w:eastAsia="en-GB"/>
        </w:rPr>
        <w:t xml:space="preserve">. </w:t>
      </w:r>
      <w:r w:rsidR="008B5029" w:rsidRPr="008B5029">
        <w:rPr>
          <w:rFonts w:eastAsia="Times New Roman" w:cs="Times New Roman"/>
          <w:szCs w:val="24"/>
          <w:lang w:val="en-GB" w:eastAsia="en-GB"/>
        </w:rPr>
        <w:t xml:space="preserve">ADHD does thus not always play a role in the comorbidity between SLD and conduct disorder. However, as we did not explicitly study moderation, we cannot rule out the existence of a moderating effect over the whole group. Contrary to Schuchardt et al. </w:t>
      </w:r>
      <w:r w:rsidR="00730065" w:rsidRPr="00730065">
        <w:rPr>
          <w:rFonts w:cs="Times New Roman"/>
        </w:rPr>
        <w:t>(5)</w:t>
      </w:r>
      <w:r w:rsidR="008B5029" w:rsidRPr="008B5029">
        <w:rPr>
          <w:rFonts w:eastAsia="Times New Roman" w:cs="Times New Roman"/>
          <w:szCs w:val="24"/>
          <w:lang w:val="en-GB" w:eastAsia="en-GB"/>
        </w:rPr>
        <w:t xml:space="preserve">, </w:t>
      </w:r>
      <w:r w:rsidR="001E0FE0">
        <w:rPr>
          <w:rFonts w:eastAsia="Times New Roman" w:cs="Times New Roman"/>
          <w:szCs w:val="24"/>
          <w:lang w:val="en-GB" w:eastAsia="en-GB"/>
        </w:rPr>
        <w:t xml:space="preserve">but in agreement with </w:t>
      </w:r>
      <w:r w:rsidR="001E0FE0">
        <w:rPr>
          <w:szCs w:val="24"/>
        </w:rPr>
        <w:t>Haberstroh and Schulte-Körne</w:t>
      </w:r>
      <w:r w:rsidR="00730065">
        <w:rPr>
          <w:szCs w:val="24"/>
        </w:rPr>
        <w:t xml:space="preserve"> </w:t>
      </w:r>
      <w:r w:rsidR="00730065" w:rsidRPr="00730065">
        <w:rPr>
          <w:rFonts w:cs="Times New Roman"/>
        </w:rPr>
        <w:t>(13</w:t>
      </w:r>
      <w:r w:rsidR="00730065" w:rsidRPr="004C22E0">
        <w:t>)</w:t>
      </w:r>
      <w:r w:rsidR="001E0FE0" w:rsidRPr="004C22E0">
        <w:t xml:space="preserve">, </w:t>
      </w:r>
      <w:r w:rsidR="008B5029" w:rsidRPr="008B5029">
        <w:rPr>
          <w:rFonts w:eastAsia="Times New Roman" w:cs="Times New Roman"/>
          <w:szCs w:val="24"/>
          <w:lang w:val="en-GB" w:eastAsia="en-GB"/>
        </w:rPr>
        <w:t>we did find an increased occurrence of ADHD in children with arithmetic SLD. In fact, ADHD was more prevalent in children with isolated arithmetic disorder (</w:t>
      </w:r>
      <w:bookmarkStart w:id="6" w:name="_Hlk37435962"/>
      <w:r w:rsidR="001744BB">
        <w:rPr>
          <w:rFonts w:eastAsia="Times New Roman" w:cs="Times New Roman"/>
          <w:szCs w:val="24"/>
          <w:lang w:val="en-GB" w:eastAsia="en-GB"/>
        </w:rPr>
        <w:t>&lt;&lt;perc_iso_math_adhs&gt;&gt;</w:t>
      </w:r>
      <w:bookmarkEnd w:id="6"/>
      <w:r w:rsidR="008B5029" w:rsidRPr="008B5029">
        <w:rPr>
          <w:rFonts w:eastAsia="Times New Roman" w:cs="Times New Roman"/>
          <w:szCs w:val="24"/>
          <w:lang w:val="en-GB" w:eastAsia="en-GB"/>
        </w:rPr>
        <w:t xml:space="preserve">%) than in children with isolated reading </w:t>
      </w:r>
      <w:r w:rsidR="002849E6" w:rsidRPr="002849E6">
        <w:rPr>
          <w:rFonts w:eastAsia="Times New Roman" w:cs="Times New Roman"/>
          <w:szCs w:val="24"/>
          <w:lang w:val="en-GB" w:eastAsia="en-GB"/>
        </w:rPr>
        <w:t>disorder (&lt;&lt;perc_iso_read_adhs&gt;&gt;%) in our sample</w:t>
      </w:r>
      <w:r w:rsidR="008B5029" w:rsidRPr="008B5029">
        <w:rPr>
          <w:rFonts w:eastAsia="Times New Roman" w:cs="Times New Roman"/>
          <w:szCs w:val="24"/>
          <w:lang w:val="en-GB" w:eastAsia="en-GB"/>
        </w:rPr>
        <w:t>. The finding that SLD in multiple domains is related to higher rates of psychopathology is consistent with the results of previous research</w:t>
      </w:r>
      <w:r w:rsidR="00730065">
        <w:rPr>
          <w:rFonts w:eastAsia="Times New Roman" w:cs="Times New Roman"/>
          <w:szCs w:val="24"/>
          <w:lang w:val="en-GB" w:eastAsia="en-GB"/>
        </w:rPr>
        <w:t xml:space="preserve"> </w:t>
      </w:r>
      <w:r w:rsidR="00730065" w:rsidRPr="004C22E0">
        <w:t>(</w:t>
      </w:r>
      <w:r w:rsidR="00730065" w:rsidRPr="00730065">
        <w:rPr>
          <w:rFonts w:cs="Times New Roman"/>
        </w:rPr>
        <w:t>4,16</w:t>
      </w:r>
      <w:r w:rsidR="00730065" w:rsidRPr="004C22E0">
        <w:t>)</w:t>
      </w:r>
      <w:r w:rsidR="008B5029" w:rsidRPr="008B5029">
        <w:rPr>
          <w:rFonts w:eastAsia="Times New Roman" w:cs="Times New Roman"/>
          <w:szCs w:val="24"/>
          <w:lang w:val="en-GB" w:eastAsia="en-GB"/>
        </w:rPr>
        <w:t>.</w:t>
      </w:r>
    </w:p>
    <w:p w14:paraId="52D93DE4" w14:textId="18A6F3DF" w:rsidR="0047609F" w:rsidRDefault="0047609F" w:rsidP="008B5029">
      <w:pPr>
        <w:spacing w:before="0" w:after="0"/>
        <w:rPr>
          <w:rFonts w:eastAsia="Times New Roman" w:cs="Times New Roman"/>
          <w:szCs w:val="24"/>
          <w:lang w:val="en-GB" w:eastAsia="en-GB"/>
        </w:rPr>
      </w:pPr>
      <w:r>
        <w:rPr>
          <w:rFonts w:eastAsia="Calibri" w:cs="Times New Roman"/>
          <w:color w:val="00000A"/>
          <w:szCs w:val="24"/>
        </w:rPr>
        <w:t xml:space="preserve">The question remains how the comorbidity between SLD and psychopathology can be explained. Comorbidity of two or more disorders might have various causes. It might be due to direct or indirect causal relationships between two (or more) disorders or due to common underlying factors </w:t>
      </w:r>
      <w:r w:rsidR="00730065" w:rsidRPr="00730065">
        <w:rPr>
          <w:rFonts w:cs="Times New Roman"/>
        </w:rPr>
        <w:t>(37)</w:t>
      </w:r>
      <w:r>
        <w:rPr>
          <w:rFonts w:eastAsia="Times New Roman" w:cs="Times New Roman"/>
          <w:szCs w:val="24"/>
          <w:lang w:val="en-GB" w:eastAsia="en-GB"/>
        </w:rPr>
        <w:t>. A direct relationship between different disorders means that the likelihood for one disorder increases with the occurrence of another disorder (e.g., a diagnosis of a reading disorder increases the likelihood for the diagnosis of a spelling disorder;</w:t>
      </w:r>
      <w:r w:rsidR="00730065">
        <w:rPr>
          <w:rFonts w:eastAsia="Times New Roman" w:cs="Times New Roman"/>
          <w:szCs w:val="24"/>
          <w:lang w:val="en-GB" w:eastAsia="en-GB"/>
        </w:rPr>
        <w:t xml:space="preserve"> </w:t>
      </w:r>
      <w:r w:rsidR="00730065" w:rsidRPr="00730065">
        <w:rPr>
          <w:rFonts w:cs="Times New Roman"/>
        </w:rPr>
        <w:t>38</w:t>
      </w:r>
      <w:r>
        <w:rPr>
          <w:rFonts w:eastAsia="Times New Roman" w:cs="Times New Roman"/>
          <w:szCs w:val="24"/>
          <w:lang w:val="en-GB" w:eastAsia="en-GB"/>
        </w:rPr>
        <w:t xml:space="preserve">). An indirect causal relationship between two disorders exists when one disorder is associated to a third variable that in turn might evoke a second disorder. For example, SLD might lead to poor scholastic achievement and thereby elicit a depressive disorder. </w:t>
      </w:r>
      <w:r>
        <w:rPr>
          <w:rFonts w:eastAsia="Times New Roman" w:cs="Times New Roman"/>
          <w:szCs w:val="24"/>
          <w:lang w:val="en-GB" w:eastAsia="en-GB"/>
        </w:rPr>
        <w:br/>
        <w:t>Additionally, comorbid disorders might emerge due to common underlying factors such as common biological factors</w:t>
      </w:r>
      <w:r w:rsidR="00730065">
        <w:rPr>
          <w:rFonts w:eastAsia="Times New Roman" w:cs="Times New Roman"/>
          <w:szCs w:val="24"/>
          <w:lang w:val="en-GB" w:eastAsia="en-GB"/>
        </w:rPr>
        <w:t xml:space="preserve"> (37)</w:t>
      </w:r>
      <w:r>
        <w:rPr>
          <w:rFonts w:eastAsia="Times New Roman" w:cs="Times New Roman"/>
          <w:szCs w:val="24"/>
          <w:lang w:val="en-GB" w:eastAsia="en-GB"/>
        </w:rPr>
        <w:t>. An example of a common biological factor is shared genetic variance between different disorders. With regard to SLD, two studies showed a shared genetic variance in ADHD with reading and spelling disorder</w:t>
      </w:r>
      <w:r w:rsidR="00730065">
        <w:rPr>
          <w:rFonts w:eastAsia="Times New Roman" w:cs="Times New Roman"/>
          <w:szCs w:val="24"/>
          <w:lang w:val="en-GB" w:eastAsia="en-GB"/>
        </w:rPr>
        <w:t xml:space="preserve"> </w:t>
      </w:r>
      <w:r w:rsidR="00886A5D" w:rsidRPr="00886A5D">
        <w:rPr>
          <w:rFonts w:cs="Times New Roman"/>
        </w:rPr>
        <w:t>(39,40)</w:t>
      </w:r>
      <w:r>
        <w:rPr>
          <w:rFonts w:eastAsia="Times New Roman" w:cs="Times New Roman"/>
          <w:szCs w:val="24"/>
          <w:lang w:val="en-GB" w:eastAsia="en-GB"/>
        </w:rPr>
        <w:t>. Possibly related to this, deficits in executive functions appear to be a key feature in both SLD and ADHD</w:t>
      </w:r>
      <w:r w:rsidR="00886A5D">
        <w:rPr>
          <w:rFonts w:eastAsia="Times New Roman" w:cs="Times New Roman"/>
          <w:szCs w:val="24"/>
          <w:lang w:val="en-GB" w:eastAsia="en-GB"/>
        </w:rPr>
        <w:t xml:space="preserve"> </w:t>
      </w:r>
      <w:r w:rsidR="00886A5D" w:rsidRPr="00886A5D">
        <w:rPr>
          <w:rFonts w:cs="Times New Roman"/>
        </w:rPr>
        <w:t>(4,15,41,42)</w:t>
      </w:r>
      <w:r w:rsidR="00886A5D">
        <w:rPr>
          <w:rFonts w:eastAsia="Times New Roman" w:cs="Times New Roman"/>
          <w:szCs w:val="24"/>
          <w:lang w:val="en-GB" w:eastAsia="en-GB"/>
        </w:rPr>
        <w:t xml:space="preserve">. </w:t>
      </w:r>
      <w:r>
        <w:rPr>
          <w:rFonts w:eastAsia="Times New Roman" w:cs="Times New Roman"/>
          <w:szCs w:val="24"/>
          <w:lang w:val="en-GB" w:eastAsia="en-GB"/>
        </w:rPr>
        <w:t xml:space="preserve">Furthermore, ADHD by itself has been suggested to be (partly) responsible for the comorbidity between SLD and other forms of psychopathology </w:t>
      </w:r>
      <w:r w:rsidR="00886A5D" w:rsidRPr="00886A5D">
        <w:rPr>
          <w:rFonts w:cs="Times New Roman"/>
        </w:rPr>
        <w:t>(4)</w:t>
      </w:r>
      <w:r>
        <w:rPr>
          <w:rFonts w:eastAsia="Times New Roman" w:cs="Times New Roman"/>
          <w:szCs w:val="24"/>
          <w:lang w:val="en-GB" w:eastAsia="en-GB"/>
        </w:rPr>
        <w:t xml:space="preserve">. Symptoms of inattention could be either a cause or a consequence of learning problems and might elicit psychopathological problems as well. At last, the exposure to different risk factors might evoke different disorders (such as a SLD and a depressive disorder) at the same time </w:t>
      </w:r>
      <w:r w:rsidR="00886A5D" w:rsidRPr="00886A5D">
        <w:rPr>
          <w:rFonts w:cs="Times New Roman"/>
        </w:rPr>
        <w:t>(43)</w:t>
      </w:r>
      <w:r>
        <w:rPr>
          <w:rFonts w:eastAsia="Times New Roman" w:cs="Times New Roman"/>
          <w:szCs w:val="24"/>
          <w:lang w:val="en-GB" w:eastAsia="en-GB"/>
        </w:rPr>
        <w:t>.</w:t>
      </w:r>
      <w:r w:rsidR="0069054D">
        <w:rPr>
          <w:rFonts w:eastAsia="Times New Roman" w:cs="Times New Roman"/>
          <w:szCs w:val="24"/>
          <w:lang w:val="en-GB" w:eastAsia="en-GB"/>
        </w:rPr>
        <w:t xml:space="preserve"> </w:t>
      </w:r>
      <w:r>
        <w:rPr>
          <w:rFonts w:eastAsia="Times New Roman" w:cs="Times New Roman"/>
          <w:szCs w:val="24"/>
          <w:lang w:val="en-GB" w:eastAsia="en-GB"/>
        </w:rPr>
        <w:t xml:space="preserve">However, more future research is needed to explain the underlying mechanisms of </w:t>
      </w:r>
      <w:r w:rsidR="00886A5D">
        <w:rPr>
          <w:rFonts w:eastAsia="Times New Roman" w:cs="Times New Roman"/>
          <w:szCs w:val="24"/>
          <w:lang w:val="en-GB" w:eastAsia="en-GB"/>
        </w:rPr>
        <w:t>c</w:t>
      </w:r>
      <w:r>
        <w:rPr>
          <w:rFonts w:eastAsia="Times New Roman" w:cs="Times New Roman"/>
          <w:szCs w:val="24"/>
          <w:lang w:val="en-GB" w:eastAsia="en-GB"/>
        </w:rPr>
        <w:t xml:space="preserve">omorbidity between SLD and different mental disorders. </w:t>
      </w:r>
    </w:p>
    <w:p w14:paraId="2348AECA" w14:textId="6B18B0F0" w:rsidR="00114330" w:rsidRPr="0047609F" w:rsidRDefault="00114330" w:rsidP="00114330">
      <w:pPr>
        <w:spacing w:before="0" w:after="0"/>
      </w:pPr>
      <w:r>
        <w:rPr>
          <w:rFonts w:eastAsia="Times New Roman" w:cs="Times New Roman"/>
          <w:szCs w:val="24"/>
          <w:lang w:val="en-GB" w:eastAsia="en-GB"/>
        </w:rPr>
        <w:t xml:space="preserve">It is important to keep in mind that various factors contribute to </w:t>
      </w:r>
      <w:bookmarkStart w:id="7" w:name="_Hlk34383181"/>
      <w:r>
        <w:rPr>
          <w:rFonts w:eastAsia="Times New Roman" w:cs="Times New Roman"/>
          <w:szCs w:val="24"/>
          <w:lang w:val="en-GB" w:eastAsia="en-GB"/>
        </w:rPr>
        <w:t xml:space="preserve">the development and the progression </w:t>
      </w:r>
      <w:bookmarkEnd w:id="7"/>
      <w:r>
        <w:rPr>
          <w:rFonts w:eastAsia="Times New Roman" w:cs="Times New Roman"/>
          <w:szCs w:val="24"/>
          <w:lang w:val="en-GB" w:eastAsia="en-GB"/>
        </w:rPr>
        <w:t xml:space="preserve">of SLD. As underlined by the </w:t>
      </w:r>
      <w:r w:rsidRPr="0013529A">
        <w:rPr>
          <w:rFonts w:eastAsia="Times New Roman" w:cs="Times New Roman"/>
          <w:szCs w:val="24"/>
          <w:lang w:val="en-GB" w:eastAsia="en-GB"/>
        </w:rPr>
        <w:t>ecological systems theory</w:t>
      </w:r>
      <w:r>
        <w:rPr>
          <w:rFonts w:eastAsia="Times New Roman" w:cs="Times New Roman"/>
          <w:szCs w:val="24"/>
          <w:lang w:val="en-GB" w:eastAsia="en-GB"/>
        </w:rPr>
        <w:t xml:space="preserve"> </w:t>
      </w:r>
      <w:r w:rsidRPr="00114330">
        <w:rPr>
          <w:rFonts w:cs="Times New Roman"/>
        </w:rPr>
        <w:t>(44)</w:t>
      </w:r>
      <w:r>
        <w:rPr>
          <w:rFonts w:eastAsia="Times New Roman" w:cs="Times New Roman"/>
          <w:szCs w:val="24"/>
          <w:lang w:val="en-GB" w:eastAsia="en-GB"/>
        </w:rPr>
        <w:t>, child</w:t>
      </w:r>
      <w:r w:rsidRPr="0013529A">
        <w:rPr>
          <w:rFonts w:eastAsia="Times New Roman" w:cs="Times New Roman"/>
          <w:szCs w:val="24"/>
          <w:lang w:val="en-GB" w:eastAsia="en-GB"/>
        </w:rPr>
        <w:t xml:space="preserve"> development is affected by the various settings in which a child lives, the int</w:t>
      </w:r>
      <w:r>
        <w:rPr>
          <w:rFonts w:eastAsia="Times New Roman" w:cs="Times New Roman"/>
          <w:szCs w:val="24"/>
          <w:lang w:val="en-GB" w:eastAsia="en-GB"/>
        </w:rPr>
        <w:t>eractions between them</w:t>
      </w:r>
      <w:r w:rsidRPr="0013529A">
        <w:rPr>
          <w:rFonts w:eastAsia="Times New Roman" w:cs="Times New Roman"/>
          <w:szCs w:val="24"/>
          <w:lang w:val="en-GB" w:eastAsia="en-GB"/>
        </w:rPr>
        <w:t xml:space="preserve">, </w:t>
      </w:r>
      <w:r>
        <w:rPr>
          <w:rFonts w:eastAsia="Times New Roman" w:cs="Times New Roman"/>
          <w:szCs w:val="24"/>
          <w:lang w:val="en-GB" w:eastAsia="en-GB"/>
        </w:rPr>
        <w:t>and external contexts, like the school system and culture</w:t>
      </w:r>
      <w:r w:rsidRPr="0013529A">
        <w:rPr>
          <w:rFonts w:eastAsia="Times New Roman" w:cs="Times New Roman"/>
          <w:szCs w:val="24"/>
          <w:lang w:val="en-GB" w:eastAsia="en-GB"/>
        </w:rPr>
        <w:t>.</w:t>
      </w:r>
      <w:r>
        <w:rPr>
          <w:rFonts w:eastAsia="Times New Roman" w:cs="Times New Roman"/>
          <w:szCs w:val="24"/>
          <w:lang w:val="en-GB" w:eastAsia="en-GB"/>
        </w:rPr>
        <w:t xml:space="preserve"> For example, </w:t>
      </w:r>
      <w:bookmarkStart w:id="8" w:name="_Hlk34383554"/>
      <w:r>
        <w:rPr>
          <w:rFonts w:eastAsia="Times New Roman" w:cs="Times New Roman"/>
          <w:szCs w:val="24"/>
          <w:lang w:val="en-GB" w:eastAsia="en-GB"/>
        </w:rPr>
        <w:t xml:space="preserve">genetic factors seem to play a more important role </w:t>
      </w:r>
      <w:bookmarkEnd w:id="8"/>
      <w:r>
        <w:rPr>
          <w:rFonts w:eastAsia="Times New Roman" w:cs="Times New Roman"/>
          <w:szCs w:val="24"/>
          <w:lang w:val="en-GB" w:eastAsia="en-GB"/>
        </w:rPr>
        <w:t xml:space="preserve">for the development of RD in children with more educated parents than in children with less educated parents </w:t>
      </w:r>
      <w:r w:rsidRPr="00114330">
        <w:rPr>
          <w:rFonts w:cs="Times New Roman"/>
        </w:rPr>
        <w:t>(45)</w:t>
      </w:r>
      <w:r>
        <w:rPr>
          <w:rFonts w:eastAsia="Times New Roman" w:cs="Times New Roman"/>
          <w:szCs w:val="24"/>
          <w:lang w:val="en-GB" w:eastAsia="en-GB"/>
        </w:rPr>
        <w:t xml:space="preserve">. This implies that in less educated families, environmental factors (such as lack of reading practice or poor instruction) play a more important role for the development of RD than in higher educated families </w:t>
      </w:r>
      <w:r w:rsidRPr="00114330">
        <w:rPr>
          <w:rFonts w:cs="Times New Roman"/>
        </w:rPr>
        <w:t>(45)</w:t>
      </w:r>
      <w:r>
        <w:rPr>
          <w:rFonts w:eastAsia="Times New Roman" w:cs="Times New Roman"/>
          <w:szCs w:val="24"/>
          <w:lang w:val="en-GB" w:eastAsia="en-GB"/>
        </w:rPr>
        <w:t xml:space="preserve">. Additionally, children may deal with their SLD in different ways. For example, children with a higher intrinsic motivation to ameliorate their SLD are more likely to take advantage of SLD assistance than children with lower intrinsic motivation. Emotional factors, such as a child’s self-efficacy and self-confidence, or the availability of adequate coping strategies to deal with scholastic setbacks due to SLD, may help to minimize the development of comorbid psychopathological symptoms. It can thus be assumed that the development of SLD and comorbid psychopathological symptoms are the result of complex interactions between genetic, environmental, and emotional factors.  </w:t>
      </w:r>
    </w:p>
    <w:p w14:paraId="7328274C" w14:textId="77777777" w:rsidR="008B5029" w:rsidRPr="00376CC5" w:rsidRDefault="008B5029" w:rsidP="008B5029">
      <w:pPr>
        <w:pStyle w:val="Heading2"/>
      </w:pPr>
      <w:r w:rsidRPr="008B5029">
        <w:lastRenderedPageBreak/>
        <w:t>Limitations and Directions for Future Research</w:t>
      </w:r>
    </w:p>
    <w:p w14:paraId="667875C9"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Even though our study had a large overall sample, the classification into the various groups resulted in relatively small group sizes. In the subsequent inferential statistical analysis, we used more general, and thus larger, classifications of SLDs to ensure sufficient power.</w:t>
      </w:r>
    </w:p>
    <w:p w14:paraId="364B7E81" w14:textId="1A0D9381"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Mothers with a high educational level, which could hint at high SES, were overrepresented in our sample. Both dyslexia</w:t>
      </w:r>
      <w:r w:rsidR="00114330">
        <w:rPr>
          <w:rFonts w:eastAsia="Times New Roman" w:cs="Times New Roman"/>
          <w:szCs w:val="24"/>
          <w:lang w:val="en-GB" w:eastAsia="en-GB"/>
        </w:rPr>
        <w:t xml:space="preserve"> </w:t>
      </w:r>
      <w:r w:rsidR="00114330" w:rsidRPr="004C22E0">
        <w:t>(</w:t>
      </w:r>
      <w:r w:rsidR="00114330" w:rsidRPr="00114330">
        <w:rPr>
          <w:rFonts w:cs="Times New Roman"/>
        </w:rPr>
        <w:t>46</w:t>
      </w:r>
      <w:r w:rsidR="00114330" w:rsidRPr="004C22E0">
        <w:t>)</w:t>
      </w:r>
      <w:r w:rsidRPr="008B5029">
        <w:rPr>
          <w:rFonts w:eastAsia="Times New Roman" w:cs="Times New Roman"/>
          <w:szCs w:val="24"/>
          <w:lang w:val="en-GB" w:eastAsia="en-GB"/>
        </w:rPr>
        <w:t xml:space="preserve"> and underachievement in math</w:t>
      </w:r>
      <w:r w:rsidR="00114330">
        <w:rPr>
          <w:rFonts w:eastAsia="Times New Roman" w:cs="Times New Roman"/>
          <w:szCs w:val="24"/>
          <w:lang w:val="en-GB" w:eastAsia="en-GB"/>
        </w:rPr>
        <w:t xml:space="preserve"> </w:t>
      </w:r>
      <w:r w:rsidR="00114330" w:rsidRPr="004C22E0">
        <w:t>(</w:t>
      </w:r>
      <w:r w:rsidR="00114330" w:rsidRPr="00114330">
        <w:rPr>
          <w:rFonts w:cs="Times New Roman"/>
        </w:rPr>
        <w:t>47</w:t>
      </w:r>
      <w:r w:rsidR="00114330" w:rsidRPr="004C22E0">
        <w:t>)</w:t>
      </w:r>
      <w:r w:rsidRPr="008B5029">
        <w:rPr>
          <w:rFonts w:eastAsia="Times New Roman" w:cs="Times New Roman"/>
          <w:szCs w:val="24"/>
          <w:lang w:val="en-GB" w:eastAsia="en-GB"/>
        </w:rPr>
        <w:t xml:space="preserve"> might be more prevalent in children from low SES-families. Low parental education is also related to higher degrees of anxiety and depression in children</w:t>
      </w:r>
      <w:r w:rsidR="00114330">
        <w:rPr>
          <w:rFonts w:eastAsia="Times New Roman" w:cs="Times New Roman"/>
          <w:szCs w:val="24"/>
          <w:lang w:val="en-GB" w:eastAsia="en-GB"/>
        </w:rPr>
        <w:t xml:space="preserve"> </w:t>
      </w:r>
      <w:r w:rsidR="00114330" w:rsidRPr="004C22E0">
        <w:t>(</w:t>
      </w:r>
      <w:r w:rsidR="00114330" w:rsidRPr="00114330">
        <w:rPr>
          <w:rFonts w:cs="Times New Roman"/>
        </w:rPr>
        <w:t>48</w:t>
      </w:r>
      <w:r w:rsidR="00114330" w:rsidRPr="004C22E0">
        <w:t>)</w:t>
      </w:r>
      <w:r w:rsidRPr="008B5029">
        <w:rPr>
          <w:rFonts w:eastAsia="Times New Roman" w:cs="Times New Roman"/>
          <w:szCs w:val="24"/>
          <w:lang w:val="en-GB" w:eastAsia="en-GB"/>
        </w:rPr>
        <w:t xml:space="preserve"> and may constitute a risk factor for children to develop ADHD </w:t>
      </w:r>
      <w:r w:rsidR="00114330" w:rsidRPr="004C22E0">
        <w:t>(</w:t>
      </w:r>
      <w:r w:rsidR="00114330" w:rsidRPr="00114330">
        <w:rPr>
          <w:rFonts w:cs="Times New Roman"/>
        </w:rPr>
        <w:t>49,50</w:t>
      </w:r>
      <w:r w:rsidR="00114330" w:rsidRPr="004C22E0">
        <w:t>)</w:t>
      </w:r>
      <w:r w:rsidRPr="008B5029">
        <w:rPr>
          <w:rFonts w:eastAsia="Times New Roman" w:cs="Times New Roman"/>
          <w:szCs w:val="24"/>
          <w:lang w:val="en-GB" w:eastAsia="en-GB"/>
        </w:rPr>
        <w:t xml:space="preserve"> as well as conduct problems </w:t>
      </w:r>
      <w:r w:rsidR="00114330" w:rsidRPr="004C22E0">
        <w:t>(</w:t>
      </w:r>
      <w:r w:rsidR="00114330" w:rsidRPr="00114330">
        <w:rPr>
          <w:rFonts w:cs="Times New Roman"/>
        </w:rPr>
        <w:t>51</w:t>
      </w:r>
      <w:r w:rsidR="00114330" w:rsidRPr="004C22E0">
        <w:t>)</w:t>
      </w:r>
      <w:r w:rsidRPr="008B5029">
        <w:rPr>
          <w:rFonts w:eastAsia="Times New Roman" w:cs="Times New Roman"/>
          <w:szCs w:val="24"/>
          <w:lang w:val="en-GB" w:eastAsia="en-GB"/>
        </w:rPr>
        <w:t>. As SES seems related to both learning disorders and psychopathology, the overrepresentation of mothers with high educational background could have</w:t>
      </w:r>
      <w:r w:rsidR="0047609F">
        <w:rPr>
          <w:rFonts w:eastAsia="Times New Roman" w:cs="Times New Roman"/>
          <w:szCs w:val="24"/>
          <w:lang w:val="en-GB" w:eastAsia="en-GB"/>
        </w:rPr>
        <w:t xml:space="preserve"> yielded an underestimation of learning disabilities and psychopathological symptoms in our results. We perceive this possible influence as relatively unproblematic, as we aimed to study not prevalence rates but the relationship between SLD and psychopathology</w:t>
      </w:r>
      <w:r w:rsidRPr="008B5029">
        <w:rPr>
          <w:rFonts w:eastAsia="Times New Roman" w:cs="Times New Roman"/>
          <w:szCs w:val="24"/>
          <w:lang w:val="en-GB" w:eastAsia="en-GB"/>
        </w:rPr>
        <w:t>. To our knowledge, no research has yet been done on the influence of SES on the relationship between SLD and psychopathology, which we consider to be an important question for future research.</w:t>
      </w:r>
    </w:p>
    <w:p w14:paraId="0940F694"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Another point to keep in mind is the fact that we presented tests and questionnaires in a web-based application. Although the content is the same as in the original paper-pencil-versions, the validity of the online instruments and possible differences between writing and typing is still focus of ongoing research. </w:t>
      </w:r>
      <w:r w:rsidR="0047609F">
        <w:rPr>
          <w:rFonts w:eastAsia="Times New Roman" w:cs="Times New Roman"/>
          <w:szCs w:val="24"/>
          <w:lang w:val="en-GB" w:eastAsia="en-GB"/>
        </w:rPr>
        <w:t xml:space="preserve">Also, we did not have the possibility to observe the test administrations. This means that we cannot be completely sure that the children were not helped by others while working on the tests, for example. We have excluded unreliable data as far as that was possible (e.g., when patterns suggesting unreliability could be observed in the data) on the basis of the plausibility checks. </w:t>
      </w:r>
      <w:r w:rsidRPr="008B5029">
        <w:rPr>
          <w:rFonts w:eastAsia="Times New Roman" w:cs="Times New Roman"/>
          <w:szCs w:val="24"/>
          <w:lang w:val="en-GB" w:eastAsia="en-GB"/>
        </w:rPr>
        <w:t>The online format can be seen as a strength of the study as well, as it has made it possible to reach a large sample size and to include the motivational concept.</w:t>
      </w:r>
    </w:p>
    <w:p w14:paraId="1C404BD5"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our study focuses on the comorbidity between SLDs and psychopathology, which can be well studied using norms based on the study sample.</w:t>
      </w:r>
    </w:p>
    <w:p w14:paraId="69A9E977" w14:textId="4959472E"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In the current study, the choice for cut-offs to classify children as having or not having a specific SLD or psychopathology </w:t>
      </w:r>
      <w:r w:rsidR="0047609F" w:rsidRPr="00CB458E">
        <w:t>are not the same for SLD and psychopathology, but they follow the guidelines as set by the DSM-5 and the DISYPS-II, respectively. This means they conform with the criteria as they are used in daily practice. However, the use of cut-offs may have influenced our results</w:t>
      </w:r>
      <w:r w:rsidRPr="008B5029">
        <w:rPr>
          <w:rFonts w:eastAsia="Times New Roman" w:cs="Times New Roman"/>
          <w:szCs w:val="24"/>
          <w:lang w:val="en-GB" w:eastAsia="en-GB"/>
        </w:rPr>
        <w:t>. To avoid this influence, future research could analyze the relation between SLDs and psychopathology in a continuous manner. In addition, the identification of subgroups of children with specific combinations of SLDs and psychopathology could be a topic for future research. Future research using longitudinal designs is needed to identify the causal pathways leading to the comorbidities</w:t>
      </w:r>
      <w:r w:rsidR="003B707E">
        <w:rPr>
          <w:rFonts w:eastAsia="Times New Roman" w:cs="Times New Roman"/>
          <w:szCs w:val="24"/>
          <w:lang w:val="en-GB" w:eastAsia="en-GB"/>
        </w:rPr>
        <w:t>, which are still largely unknown</w:t>
      </w:r>
      <w:r w:rsidR="00114330">
        <w:rPr>
          <w:rFonts w:eastAsia="Times New Roman" w:cs="Times New Roman"/>
          <w:szCs w:val="24"/>
          <w:lang w:val="en-GB" w:eastAsia="en-GB"/>
        </w:rPr>
        <w:t xml:space="preserve"> </w:t>
      </w:r>
      <w:r w:rsidR="00114330" w:rsidRPr="004C22E0">
        <w:t>(</w:t>
      </w:r>
      <w:r w:rsidR="00114330" w:rsidRPr="00114330">
        <w:rPr>
          <w:rFonts w:cs="Times New Roman"/>
        </w:rPr>
        <w:t>1)</w:t>
      </w:r>
      <w:r w:rsidRPr="008B5029">
        <w:rPr>
          <w:rFonts w:eastAsia="Times New Roman" w:cs="Times New Roman"/>
          <w:szCs w:val="24"/>
          <w:lang w:val="en-GB" w:eastAsia="en-GB"/>
        </w:rPr>
        <w:t>. In addition, because of the relatively high comorbidity rate not only with psychopathology, but also between different SLDs, a relevant question for future research would be if domain-specific or cross-domain learning interventions are more effective.</w:t>
      </w:r>
    </w:p>
    <w:p w14:paraId="366E7830" w14:textId="77777777" w:rsidR="008B5029" w:rsidRPr="00376CC5" w:rsidRDefault="008B5029" w:rsidP="008B5029">
      <w:pPr>
        <w:pStyle w:val="Heading2"/>
      </w:pPr>
      <w:r w:rsidRPr="008B5029">
        <w:t>Implications for Practice</w:t>
      </w:r>
    </w:p>
    <w:p w14:paraId="470589E0" w14:textId="773AC47B"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Knowledge about the comorbidity between SLDs and anxiety, depression, ADHD, and conduct disorder has important implications for the support of children with SLD in daily praxis. For example, our results mean that children who are suspected or known to have an SLD should especially be screened for symptoms of depression and ADHD, even more so with learning difficulties in multiple domains. Teachers need to be trained in noticing learning as well as psychopathological problems in </w:t>
      </w:r>
      <w:r w:rsidRPr="008B5029">
        <w:rPr>
          <w:rFonts w:eastAsia="Times New Roman" w:cs="Times New Roman"/>
          <w:szCs w:val="24"/>
          <w:lang w:val="en-GB" w:eastAsia="en-GB"/>
        </w:rPr>
        <w:lastRenderedPageBreak/>
        <w:t>children in an early stage, so that intervention can prevent more severe problems. In addition, psychopathology should be taken into account when planning a learning intervention, because they might interfere with the effectiveness of the intervention, which is highest when optimally tailored to the child</w:t>
      </w:r>
      <w:r w:rsidR="00114330">
        <w:rPr>
          <w:rFonts w:eastAsia="Times New Roman" w:cs="Times New Roman"/>
          <w:szCs w:val="24"/>
          <w:lang w:val="en-GB" w:eastAsia="en-GB"/>
        </w:rPr>
        <w:t xml:space="preserve"> </w:t>
      </w:r>
      <w:r w:rsidR="00114330" w:rsidRPr="004C22E0">
        <w:t>(</w:t>
      </w:r>
      <w:r w:rsidR="00114330" w:rsidRPr="00114330">
        <w:rPr>
          <w:rFonts w:cs="Times New Roman"/>
        </w:rPr>
        <w:t>52)</w:t>
      </w:r>
      <w:r w:rsidRPr="008B5029">
        <w:rPr>
          <w:rFonts w:eastAsia="Times New Roman" w:cs="Times New Roman"/>
          <w:szCs w:val="24"/>
          <w:lang w:val="en-GB" w:eastAsia="en-GB"/>
        </w:rPr>
        <w:t xml:space="preserve">. </w:t>
      </w:r>
    </w:p>
    <w:p w14:paraId="3A87384F" w14:textId="77777777" w:rsidR="008B5029" w:rsidRP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 xml:space="preserve">To give an example, a depressive mood often manifests in feelings of inferiority, little self-efficacy and general listlessness. Children who are suffering from depression might not attend reading, spelling and arithmetic interventions as they have the feeling that they do not succeed anyway. On the other hand, earning bad marks in school due to their SLD may constitute a further mental burden and reinforce the depressive mood. Special interventions addressed to children with both SLD and depression should focus on improving self-efficacy. </w:t>
      </w:r>
    </w:p>
    <w:p w14:paraId="7087F1AF" w14:textId="77777777" w:rsidR="008B5029" w:rsidRDefault="008B5029" w:rsidP="008B5029">
      <w:pPr>
        <w:spacing w:before="0" w:after="0"/>
        <w:rPr>
          <w:rFonts w:eastAsia="Times New Roman" w:cs="Times New Roman"/>
          <w:szCs w:val="24"/>
          <w:lang w:val="en-GB" w:eastAsia="en-GB"/>
        </w:rPr>
      </w:pPr>
      <w:r w:rsidRPr="008B5029">
        <w:rPr>
          <w:rFonts w:eastAsia="Times New Roman" w:cs="Times New Roman"/>
          <w:szCs w:val="24"/>
          <w:lang w:val="en-GB" w:eastAsia="en-GB"/>
        </w:rPr>
        <w:t>Attention problems, impulsivity, and hyperactivity might also hinder the effectiveness of learning interventions. Children with ADHD often have difficulties to focus on quiet activities, especially when they know they are not good at them (e.g., in the area of their SLD). Positive reinforcement of the child is of great importance, e.g. in the form of token systems in SLD interventions with ADHD children. In summary, in both depression and ADHD, the interaction of psychotherapeutic methods and SLD intervention is imperative.</w:t>
      </w:r>
    </w:p>
    <w:p w14:paraId="2A4FAF40" w14:textId="77777777" w:rsidR="008B5029" w:rsidRPr="00376CC5" w:rsidRDefault="008B5029" w:rsidP="008B5029">
      <w:pPr>
        <w:pStyle w:val="Heading2"/>
      </w:pPr>
      <w:r>
        <w:t>Conclusions</w:t>
      </w:r>
    </w:p>
    <w:p w14:paraId="4E02FAA6" w14:textId="77777777" w:rsidR="000C7E2A" w:rsidRPr="00996D7D" w:rsidRDefault="008B5029" w:rsidP="00996D7D">
      <w:pPr>
        <w:spacing w:before="0" w:after="0"/>
        <w:rPr>
          <w:rFonts w:eastAsia="Times New Roman" w:cs="Times New Roman"/>
          <w:szCs w:val="24"/>
          <w:lang w:val="en-GB" w:eastAsia="en-GB"/>
        </w:rPr>
      </w:pPr>
      <w:r w:rsidRPr="008B5029">
        <w:rPr>
          <w:rFonts w:eastAsia="Times New Roman" w:cs="Times New Roman"/>
          <w:szCs w:val="24"/>
          <w:lang w:val="en-GB" w:eastAsia="en-GB"/>
        </w:rPr>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 These findings underline the relevance of detecting psychiatric comorbidities in children with SLD in order to provide the best possible support to affected children. Possibilities to implement psychotherapeutic methods in interventions for SLD are discussed.</w:t>
      </w:r>
    </w:p>
    <w:p w14:paraId="63568852" w14:textId="77777777" w:rsidR="00CB43D5" w:rsidRDefault="00CB43D5" w:rsidP="00CB43D5">
      <w:pPr>
        <w:pStyle w:val="Heading1"/>
      </w:pPr>
      <w:r>
        <w:t>Conflict of Interest</w:t>
      </w:r>
    </w:p>
    <w:p w14:paraId="09B89FB6"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AD3CE81" w14:textId="77777777" w:rsidR="00045678" w:rsidRDefault="00045678" w:rsidP="00045678">
      <w:pPr>
        <w:pStyle w:val="Heading1"/>
      </w:pPr>
      <w:r>
        <w:t>Author Contributions</w:t>
      </w:r>
    </w:p>
    <w:p w14:paraId="7AA5E5FA" w14:textId="77777777" w:rsidR="00996D7D" w:rsidRPr="00045678" w:rsidRDefault="00F12536" w:rsidP="00265660">
      <w:r w:rsidRPr="00147EA5">
        <w:t xml:space="preserve">All authors </w:t>
      </w:r>
      <w:r w:rsidR="00996D7D" w:rsidRPr="00147EA5">
        <w:t>contributed</w:t>
      </w:r>
      <w:r w:rsidRPr="00147EA5">
        <w:t xml:space="preserve"> to the</w:t>
      </w:r>
      <w:r w:rsidR="00996D7D" w:rsidRPr="00147EA5">
        <w:t xml:space="preserve"> </w:t>
      </w:r>
      <w:r w:rsidRPr="00147EA5">
        <w:t>preparation</w:t>
      </w:r>
      <w:r w:rsidR="00996D7D" w:rsidRPr="00147EA5">
        <w:t xml:space="preserve"> of the study</w:t>
      </w:r>
      <w:r w:rsidRPr="00147EA5">
        <w:t xml:space="preserve"> and the data collection</w:t>
      </w:r>
      <w:r w:rsidR="00996D7D" w:rsidRPr="00147EA5">
        <w:t xml:space="preserve">; </w:t>
      </w:r>
      <w:r w:rsidRPr="00147EA5">
        <w:t>Janosch Linkersdörfer and Linda Visser performed the data preparation</w:t>
      </w:r>
      <w:r w:rsidR="00996D7D" w:rsidRPr="00147EA5">
        <w:t xml:space="preserve">; </w:t>
      </w:r>
      <w:r w:rsidRPr="00147EA5">
        <w:t>Janosch Linkersdörfer wrote the scripts for and executed the</w:t>
      </w:r>
      <w:r w:rsidR="00996D7D" w:rsidRPr="00147EA5">
        <w:t xml:space="preserve"> statistical analys</w:t>
      </w:r>
      <w:r w:rsidRPr="00147EA5">
        <w:t>e</w:t>
      </w:r>
      <w:r w:rsidR="00996D7D" w:rsidRPr="00147EA5">
        <w:t>s; Julia Kalmar and Linda Visser wrote the first draft of the manuscript; Janosch Linkersdörfer and Ruth Görgen wrote sections of the manuscript. All authors read and approved the submitted version.</w:t>
      </w:r>
    </w:p>
    <w:p w14:paraId="4974B416" w14:textId="77777777" w:rsidR="00AC3EA3" w:rsidRPr="00376CC5" w:rsidRDefault="00AC3EA3" w:rsidP="00A53000">
      <w:pPr>
        <w:pStyle w:val="Heading1"/>
      </w:pPr>
      <w:r w:rsidRPr="00376CC5">
        <w:t>Funding</w:t>
      </w:r>
    </w:p>
    <w:p w14:paraId="1D2D8B08" w14:textId="77777777" w:rsidR="00AC3EA3" w:rsidRPr="00376CC5" w:rsidRDefault="00416E7B" w:rsidP="00AC3EA3">
      <w:pPr>
        <w:rPr>
          <w:szCs w:val="24"/>
        </w:rPr>
      </w:pPr>
      <w:r w:rsidRPr="00416E7B">
        <w:rPr>
          <w:szCs w:val="24"/>
        </w:rPr>
        <w:t>This work was supported by the German Federal Ministry of Education and Research (BMBF) [grant numbers 01GJ1601A and 01GJ1601B].</w:t>
      </w:r>
    </w:p>
    <w:p w14:paraId="773B7FFA" w14:textId="77777777" w:rsidR="00AC3EA3" w:rsidRDefault="00AC3EA3" w:rsidP="00ED211F">
      <w:pPr>
        <w:pStyle w:val="Heading1"/>
      </w:pPr>
      <w:r w:rsidRPr="00376CC5">
        <w:t>Reference</w:t>
      </w:r>
      <w:r w:rsidR="00E2585F">
        <w:t>s</w:t>
      </w:r>
    </w:p>
    <w:p w14:paraId="488B4C61" w14:textId="68F0BC12" w:rsidR="009E5CEF" w:rsidRPr="000B17CC" w:rsidRDefault="009E5CEF" w:rsidP="009E5CEF">
      <w:pPr>
        <w:pStyle w:val="Bibliography"/>
      </w:pPr>
      <w:r>
        <w:t xml:space="preserve">1. </w:t>
      </w:r>
      <w:r>
        <w:tab/>
        <w:t xml:space="preserve">Hendren RL, Haft SL, Black JM, White NC, Hoeft F. Recognizing psychiatric comorbidity with reading disorders. </w:t>
      </w:r>
      <w:r w:rsidR="000B17CC">
        <w:rPr>
          <w:i/>
        </w:rPr>
        <w:t xml:space="preserve">Front Psychiatr </w:t>
      </w:r>
      <w:r w:rsidR="000B17CC">
        <w:t xml:space="preserve">(2018) 9 (101):1-10. </w:t>
      </w:r>
    </w:p>
    <w:p w14:paraId="22FE0F57" w14:textId="2DB1F9C5" w:rsidR="009E5CEF" w:rsidRDefault="009E5CEF" w:rsidP="009E5CEF">
      <w:pPr>
        <w:pStyle w:val="Bibliography"/>
      </w:pPr>
      <w:r>
        <w:lastRenderedPageBreak/>
        <w:t xml:space="preserve">2. </w:t>
      </w:r>
      <w:r>
        <w:tab/>
        <w:t>Golds</w:t>
      </w:r>
      <w:r w:rsidR="00687BFC">
        <w:t>ton DB, Walsh A, Mayfield AE, Reboussin B, Sergent D</w:t>
      </w:r>
      <w:r>
        <w:t xml:space="preserve">S, Erkanli A, et al. Reading problems, psychiatric disorders, and functional impairment from mid- to late adolescence. </w:t>
      </w:r>
      <w:r w:rsidRPr="00687BFC">
        <w:rPr>
          <w:i/>
        </w:rPr>
        <w:t>J Am Acad Child Adolesc Psychiatry</w:t>
      </w:r>
      <w:r>
        <w:t xml:space="preserve"> </w:t>
      </w:r>
      <w:r w:rsidR="00687BFC">
        <w:t>(</w:t>
      </w:r>
      <w:r>
        <w:t>2007</w:t>
      </w:r>
      <w:r w:rsidR="00687BFC">
        <w:t xml:space="preserve">) </w:t>
      </w:r>
      <w:r>
        <w:t xml:space="preserve">46(1):25–32. </w:t>
      </w:r>
    </w:p>
    <w:p w14:paraId="079F37E1" w14:textId="2ACEAA13" w:rsidR="009E5CEF" w:rsidRDefault="009E5CEF" w:rsidP="009E5CEF">
      <w:pPr>
        <w:pStyle w:val="Bibliography"/>
      </w:pPr>
      <w:r>
        <w:t xml:space="preserve">3. </w:t>
      </w:r>
      <w:r>
        <w:tab/>
        <w:t xml:space="preserve">Sexton CC, Gelhorn HL, Bell JA, Classi PM. The co-occurrence of reading disorder and ADHD: epidemiology, treatment, psychosocial impact, and economic burden. </w:t>
      </w:r>
      <w:r w:rsidR="00687BFC">
        <w:rPr>
          <w:i/>
        </w:rPr>
        <w:t>J Learn Disabil</w:t>
      </w:r>
      <w:r>
        <w:t xml:space="preserve"> </w:t>
      </w:r>
      <w:r w:rsidR="00687BFC">
        <w:t>(</w:t>
      </w:r>
      <w:r>
        <w:t>2012</w:t>
      </w:r>
      <w:r w:rsidR="00687BFC">
        <w:t xml:space="preserve">) </w:t>
      </w:r>
      <w:r>
        <w:t xml:space="preserve">45(6):538–64. </w:t>
      </w:r>
    </w:p>
    <w:p w14:paraId="022F59DB" w14:textId="612878E4" w:rsidR="009E5CEF" w:rsidRPr="004F4AF4" w:rsidRDefault="009E5CEF" w:rsidP="009E5CEF">
      <w:pPr>
        <w:pStyle w:val="Bibliography"/>
        <w:rPr>
          <w:lang w:val="de-DE"/>
        </w:rPr>
      </w:pPr>
      <w:r>
        <w:t xml:space="preserve">4. </w:t>
      </w:r>
      <w:r>
        <w:tab/>
        <w:t>Willcutt EG, Petrill SA, Wu S, Boada R, DeFries JC, Olson RK, et al.</w:t>
      </w:r>
      <w:r w:rsidRPr="00362586">
        <w:t xml:space="preserve"> </w:t>
      </w:r>
      <w:r>
        <w:t xml:space="preserve">Comorbidity between reading disability and math disability: Concurrent psychopathology, functional impairment, and neuropsychological functioning. </w:t>
      </w:r>
      <w:r w:rsidR="00687BFC" w:rsidRPr="004F4AF4">
        <w:rPr>
          <w:i/>
          <w:lang w:val="de-DE"/>
        </w:rPr>
        <w:t xml:space="preserve">J Learn Disabil </w:t>
      </w:r>
      <w:r w:rsidR="00687BFC" w:rsidRPr="004F4AF4">
        <w:rPr>
          <w:lang w:val="de-DE"/>
        </w:rPr>
        <w:t>(</w:t>
      </w:r>
      <w:r w:rsidRPr="004F4AF4">
        <w:rPr>
          <w:lang w:val="de-DE"/>
        </w:rPr>
        <w:t>2013</w:t>
      </w:r>
      <w:r w:rsidR="00687BFC" w:rsidRPr="004F4AF4">
        <w:rPr>
          <w:lang w:val="de-DE"/>
        </w:rPr>
        <w:t xml:space="preserve">) </w:t>
      </w:r>
      <w:r w:rsidRPr="004F4AF4">
        <w:rPr>
          <w:lang w:val="de-DE"/>
        </w:rPr>
        <w:t xml:space="preserve">46(6):500–16. </w:t>
      </w:r>
    </w:p>
    <w:p w14:paraId="6D96D2FD" w14:textId="4EF23F07" w:rsidR="009E5CEF" w:rsidRDefault="009E5CEF" w:rsidP="009E5CEF">
      <w:pPr>
        <w:pStyle w:val="Bibliography"/>
      </w:pPr>
      <w:r w:rsidRPr="004F4AF4">
        <w:rPr>
          <w:lang w:val="de-DE"/>
        </w:rPr>
        <w:t xml:space="preserve">5. </w:t>
      </w:r>
      <w:r w:rsidRPr="004F4AF4">
        <w:rPr>
          <w:lang w:val="de-DE"/>
        </w:rPr>
        <w:tab/>
        <w:t xml:space="preserve">Schuchardt K, Fischbach A, Balke-Melcher C, Mähler C. Die Komorbidität von Lernschwierigkeiten mit ADHS-Symptomen im Grundschulalter. </w:t>
      </w:r>
      <w:r w:rsidR="00687BFC">
        <w:rPr>
          <w:i/>
        </w:rPr>
        <w:t xml:space="preserve">Z Kinder Jug Psych </w:t>
      </w:r>
      <w:r w:rsidR="00687BFC">
        <w:t>(</w:t>
      </w:r>
      <w:r>
        <w:t>2015</w:t>
      </w:r>
      <w:r w:rsidR="00687BFC">
        <w:t xml:space="preserve">) </w:t>
      </w:r>
      <w:r>
        <w:t xml:space="preserve">43(3):185–93. </w:t>
      </w:r>
    </w:p>
    <w:p w14:paraId="4E29291A" w14:textId="26E9F7E9" w:rsidR="009E5CEF" w:rsidRDefault="009E5CEF" w:rsidP="009E5CEF">
      <w:pPr>
        <w:pStyle w:val="Bibliography"/>
      </w:pPr>
      <w:r>
        <w:t xml:space="preserve">6. </w:t>
      </w:r>
      <w:r>
        <w:tab/>
        <w:t xml:space="preserve">Ravens-Sieberer U, Erhart M, Wille N, Bullinger M. Health-related quality of life in children and adolescents in Germany: results of the BELLA study. </w:t>
      </w:r>
      <w:r w:rsidRPr="00342917">
        <w:rPr>
          <w:i/>
        </w:rPr>
        <w:t>Eur Chi</w:t>
      </w:r>
      <w:r w:rsidR="00687BFC" w:rsidRPr="00342917">
        <w:rPr>
          <w:i/>
        </w:rPr>
        <w:t>ld Adolesc Psychiatr</w:t>
      </w:r>
      <w:r w:rsidR="00687BFC">
        <w:t xml:space="preserve"> (</w:t>
      </w:r>
      <w:r>
        <w:t>2008</w:t>
      </w:r>
      <w:r w:rsidR="00687BFC">
        <w:t xml:space="preserve">) </w:t>
      </w:r>
      <w:r>
        <w:t>17</w:t>
      </w:r>
      <w:r w:rsidR="00342917">
        <w:t xml:space="preserve"> (Supplement 1): 22-33.</w:t>
      </w:r>
    </w:p>
    <w:p w14:paraId="1C1A9826" w14:textId="05890A82" w:rsidR="009E5CEF" w:rsidRPr="004F4AF4" w:rsidRDefault="009E5CEF" w:rsidP="009E5CEF">
      <w:pPr>
        <w:pStyle w:val="Bibliography"/>
        <w:rPr>
          <w:lang w:val="de-DE"/>
        </w:rPr>
      </w:pPr>
      <w:r>
        <w:t xml:space="preserve">7. </w:t>
      </w:r>
      <w:r>
        <w:tab/>
        <w:t>Polanczyk GV, Salum GA, Sugaya LS, Caye A, Rohde LA. Annual research review: A meta-analysis of the worldwide prevalence of mental disorders in children and adolescen</w:t>
      </w:r>
      <w:r w:rsidR="00342917">
        <w:t xml:space="preserve">ts. </w:t>
      </w:r>
      <w:r w:rsidR="00342917" w:rsidRPr="004F4AF4">
        <w:rPr>
          <w:i/>
          <w:lang w:val="de-DE"/>
        </w:rPr>
        <w:t xml:space="preserve">J Child Psychol Psychiatry </w:t>
      </w:r>
      <w:r w:rsidR="00342917" w:rsidRPr="004F4AF4">
        <w:rPr>
          <w:lang w:val="de-DE"/>
        </w:rPr>
        <w:t>(</w:t>
      </w:r>
      <w:r w:rsidRPr="004F4AF4">
        <w:rPr>
          <w:lang w:val="de-DE"/>
        </w:rPr>
        <w:t>2015</w:t>
      </w:r>
      <w:r w:rsidR="00342917" w:rsidRPr="004F4AF4">
        <w:rPr>
          <w:lang w:val="de-DE"/>
        </w:rPr>
        <w:t xml:space="preserve">) </w:t>
      </w:r>
      <w:r w:rsidRPr="004F4AF4">
        <w:rPr>
          <w:lang w:val="de-DE"/>
        </w:rPr>
        <w:t xml:space="preserve">56(3):345–65. </w:t>
      </w:r>
    </w:p>
    <w:p w14:paraId="434BAB24" w14:textId="4157F118" w:rsidR="009E5CEF" w:rsidRDefault="009E5CEF" w:rsidP="009E5CEF">
      <w:pPr>
        <w:pStyle w:val="Bibliography"/>
      </w:pPr>
      <w:r w:rsidRPr="004F4AF4">
        <w:rPr>
          <w:lang w:val="de-DE"/>
        </w:rPr>
        <w:t xml:space="preserve">8. </w:t>
      </w:r>
      <w:r w:rsidRPr="004F4AF4">
        <w:rPr>
          <w:lang w:val="de-DE"/>
        </w:rPr>
        <w:tab/>
        <w:t xml:space="preserve">Visser L, Büttner G, Hasselhorn M. Komorbidität spezifischer Lernstörungen und psychischer        Auffälligkeiten: ein Literaturüberblick. </w:t>
      </w:r>
      <w:r w:rsidRPr="00342917">
        <w:rPr>
          <w:i/>
        </w:rPr>
        <w:t>Lernen und Le</w:t>
      </w:r>
      <w:r w:rsidR="00342917" w:rsidRPr="00342917">
        <w:rPr>
          <w:i/>
        </w:rPr>
        <w:t xml:space="preserve">rnstörungen </w:t>
      </w:r>
      <w:r w:rsidR="00342917">
        <w:t>(</w:t>
      </w:r>
      <w:r>
        <w:t>2018</w:t>
      </w:r>
      <w:r w:rsidR="00342917">
        <w:t xml:space="preserve">) </w:t>
      </w:r>
      <w:r>
        <w:t xml:space="preserve">8(1):7–20. </w:t>
      </w:r>
    </w:p>
    <w:p w14:paraId="48F16CE7" w14:textId="7A06C123" w:rsidR="009E5CEF" w:rsidRDefault="009E5CEF" w:rsidP="009E5CEF">
      <w:pPr>
        <w:pStyle w:val="Bibliography"/>
      </w:pPr>
      <w:r>
        <w:t xml:space="preserve">9. </w:t>
      </w:r>
      <w:r>
        <w:tab/>
        <w:t>Carroll JM, Maughan B, Goodman R, Meltzer H. Literacy difficulties and psychiatric disorders: evidence for comorbidi</w:t>
      </w:r>
      <w:r w:rsidR="00342917">
        <w:t xml:space="preserve">ty. </w:t>
      </w:r>
      <w:r w:rsidR="00342917" w:rsidRPr="00342917">
        <w:rPr>
          <w:i/>
        </w:rPr>
        <w:t xml:space="preserve">J Child Psychol Psychiatry </w:t>
      </w:r>
      <w:r w:rsidR="00342917">
        <w:t>(</w:t>
      </w:r>
      <w:r>
        <w:t>2005</w:t>
      </w:r>
      <w:r w:rsidR="00342917">
        <w:t xml:space="preserve">) </w:t>
      </w:r>
      <w:r>
        <w:t xml:space="preserve">46(5):524–32. </w:t>
      </w:r>
    </w:p>
    <w:p w14:paraId="70EBB82D" w14:textId="263931F7" w:rsidR="009E5CEF" w:rsidRDefault="009E5CEF" w:rsidP="009E5CEF">
      <w:pPr>
        <w:pStyle w:val="Bibliography"/>
      </w:pPr>
      <w:r>
        <w:t xml:space="preserve">10. </w:t>
      </w:r>
      <w:r>
        <w:tab/>
        <w:t>Fortes IS, Paula CS, Oliveira MC, Bordin IA, de Jesus Mari J, Rohde LA. A cross-sectional study to assess the prevalence of DSM-5 specific learning disorders in representative school samples from the second to sixth grade in Brazil</w:t>
      </w:r>
      <w:r w:rsidR="00342917">
        <w:t xml:space="preserve">. </w:t>
      </w:r>
      <w:r w:rsidR="00342917" w:rsidRPr="00342917">
        <w:rPr>
          <w:i/>
        </w:rPr>
        <w:t>Eur Child Adolesc Psychiatry</w:t>
      </w:r>
      <w:r w:rsidR="00342917">
        <w:t xml:space="preserve"> (</w:t>
      </w:r>
      <w:r>
        <w:t>2016</w:t>
      </w:r>
      <w:r w:rsidR="00342917">
        <w:t xml:space="preserve">) </w:t>
      </w:r>
      <w:r>
        <w:t xml:space="preserve">25(2):195–207. </w:t>
      </w:r>
    </w:p>
    <w:p w14:paraId="1E058385" w14:textId="201FFED0" w:rsidR="009E5CEF" w:rsidRDefault="009E5CEF" w:rsidP="009E5CEF">
      <w:pPr>
        <w:pStyle w:val="Bibliography"/>
      </w:pPr>
      <w:r>
        <w:t xml:space="preserve">11. </w:t>
      </w:r>
      <w:r>
        <w:tab/>
        <w:t>Graefen J, Kohn J, Wyschkon A, Esser G.</w:t>
      </w:r>
      <w:r w:rsidRPr="00362586">
        <w:t xml:space="preserve"> </w:t>
      </w:r>
      <w:r>
        <w:t xml:space="preserve">Internalizing problems in children and adolescents with math disability. </w:t>
      </w:r>
      <w:r w:rsidRPr="00342917">
        <w:rPr>
          <w:i/>
        </w:rPr>
        <w:t>Z Psychol</w:t>
      </w:r>
      <w:r>
        <w:t>.</w:t>
      </w:r>
      <w:r w:rsidR="00342917">
        <w:t>(</w:t>
      </w:r>
      <w:r>
        <w:t>2015</w:t>
      </w:r>
      <w:r w:rsidR="00342917">
        <w:t xml:space="preserve">) </w:t>
      </w:r>
      <w:r>
        <w:t xml:space="preserve">223(2):93–101. </w:t>
      </w:r>
    </w:p>
    <w:p w14:paraId="549351D1" w14:textId="66E34B8C" w:rsidR="009E5CEF" w:rsidRDefault="009E5CEF" w:rsidP="009E5CEF">
      <w:pPr>
        <w:pStyle w:val="Bibliography"/>
      </w:pPr>
      <w:r>
        <w:t xml:space="preserve">12. </w:t>
      </w:r>
      <w:r>
        <w:tab/>
        <w:t>Wu SS, Willcutt EG, Escovar E, Menon V. Mathematics achievement and anxiety and their relation to internalizing and externaliz</w:t>
      </w:r>
      <w:r w:rsidR="00342917">
        <w:t xml:space="preserve">ing behaviors. </w:t>
      </w:r>
      <w:r w:rsidR="00342917" w:rsidRPr="00342917">
        <w:rPr>
          <w:i/>
        </w:rPr>
        <w:t>J Learn Disabil</w:t>
      </w:r>
      <w:r w:rsidR="00342917">
        <w:t xml:space="preserve"> (</w:t>
      </w:r>
      <w:r>
        <w:t>2014</w:t>
      </w:r>
      <w:r w:rsidR="00342917">
        <w:t xml:space="preserve">) </w:t>
      </w:r>
      <w:r>
        <w:t xml:space="preserve">47(6):503–14. </w:t>
      </w:r>
    </w:p>
    <w:p w14:paraId="32B6AA39" w14:textId="6A8E5F31" w:rsidR="009E5CEF" w:rsidRDefault="009E5CEF" w:rsidP="009E5CEF">
      <w:pPr>
        <w:pStyle w:val="Bibliography"/>
      </w:pPr>
      <w:r>
        <w:t xml:space="preserve">13. </w:t>
      </w:r>
      <w:r>
        <w:tab/>
        <w:t xml:space="preserve">Haberstroh S, Schulte-Körne G. The diagnosis and treatment of dyscalculia. </w:t>
      </w:r>
      <w:r w:rsidRPr="00342917">
        <w:rPr>
          <w:i/>
        </w:rPr>
        <w:t>Dtsch Arztebl Int.</w:t>
      </w:r>
      <w:r>
        <w:t xml:space="preserve"> </w:t>
      </w:r>
      <w:r w:rsidR="00342917">
        <w:t>(</w:t>
      </w:r>
      <w:r>
        <w:t>2019</w:t>
      </w:r>
      <w:r w:rsidR="00342917">
        <w:t xml:space="preserve">) </w:t>
      </w:r>
      <w:r>
        <w:t xml:space="preserve">116:107–14. </w:t>
      </w:r>
    </w:p>
    <w:p w14:paraId="24AD2ABE" w14:textId="57E67B24" w:rsidR="009E5CEF" w:rsidRDefault="009E5CEF" w:rsidP="009E5CEF">
      <w:pPr>
        <w:pStyle w:val="Bibliography"/>
      </w:pPr>
      <w:r>
        <w:t xml:space="preserve">14. </w:t>
      </w:r>
      <w:r>
        <w:tab/>
        <w:t xml:space="preserve">Visser L, Linkersdörfer J, </w:t>
      </w:r>
      <w:r w:rsidR="00ED211F" w:rsidRPr="00ED211F">
        <w:t>Rothe J</w:t>
      </w:r>
      <w:r w:rsidR="00ED211F">
        <w:t>, Görgen</w:t>
      </w:r>
      <w:r w:rsidR="00ED211F" w:rsidRPr="00ED211F">
        <w:t xml:space="preserve"> R, </w:t>
      </w:r>
      <w:r>
        <w:t>Hasselhorn M</w:t>
      </w:r>
      <w:r w:rsidR="00ED211F">
        <w:t xml:space="preserve">, </w:t>
      </w:r>
      <w:r w:rsidR="00ED211F" w:rsidRPr="00362586">
        <w:t>Schulte-Körne G.</w:t>
      </w:r>
      <w:r>
        <w:t xml:space="preserve"> The role of ADHD symptoms in the relationship between academic achievement and psychopatholog</w:t>
      </w:r>
      <w:r w:rsidR="00342917">
        <w:t xml:space="preserve">ical symptoms. </w:t>
      </w:r>
      <w:r w:rsidR="00342917" w:rsidRPr="00ED211F">
        <w:rPr>
          <w:i/>
        </w:rPr>
        <w:t xml:space="preserve">Res Dev Disabil </w:t>
      </w:r>
      <w:r w:rsidR="00342917" w:rsidRPr="00ED211F">
        <w:t>(</w:t>
      </w:r>
      <w:r w:rsidRPr="00ED211F">
        <w:t>2020</w:t>
      </w:r>
      <w:r w:rsidR="00342917" w:rsidRPr="00ED211F">
        <w:t xml:space="preserve">) </w:t>
      </w:r>
      <w:r w:rsidRPr="00ED211F">
        <w:t xml:space="preserve">97:103552. </w:t>
      </w:r>
    </w:p>
    <w:p w14:paraId="2B876CE7" w14:textId="63973DB0" w:rsidR="004F4AF4" w:rsidRPr="00ED211F" w:rsidRDefault="009E5CEF" w:rsidP="004F4AF4">
      <w:pPr>
        <w:pStyle w:val="Bibliography"/>
        <w:rPr>
          <w:lang w:val="de-DE"/>
        </w:rPr>
      </w:pPr>
      <w:r w:rsidRPr="00ED211F">
        <w:t xml:space="preserve">15. </w:t>
      </w:r>
      <w:r w:rsidRPr="00ED211F">
        <w:tab/>
      </w:r>
      <w:r w:rsidRPr="004F4AF4">
        <w:t xml:space="preserve">Mähler C, Schuchardt K. </w:t>
      </w:r>
      <w:r w:rsidR="004F4AF4" w:rsidRPr="004F4AF4">
        <w:t>Working memory in children with specific learning disorders and/or attention deficits</w:t>
      </w:r>
      <w:r w:rsidRPr="004F4AF4">
        <w:t xml:space="preserve">. </w:t>
      </w:r>
      <w:r w:rsidR="004F4AF4" w:rsidRPr="00ED211F">
        <w:rPr>
          <w:i/>
          <w:lang w:val="de-DE"/>
        </w:rPr>
        <w:t>Learn Individ Differ</w:t>
      </w:r>
      <w:r w:rsidR="004F4AF4" w:rsidRPr="00ED211F">
        <w:rPr>
          <w:lang w:val="de-DE"/>
        </w:rPr>
        <w:t xml:space="preserve"> </w:t>
      </w:r>
      <w:r w:rsidR="00342917" w:rsidRPr="00ED211F">
        <w:rPr>
          <w:lang w:val="de-DE"/>
        </w:rPr>
        <w:t>(201</w:t>
      </w:r>
      <w:r w:rsidR="004F4AF4" w:rsidRPr="00ED211F">
        <w:rPr>
          <w:lang w:val="de-DE"/>
        </w:rPr>
        <w:t>6</w:t>
      </w:r>
      <w:r w:rsidR="00342917" w:rsidRPr="00ED211F">
        <w:rPr>
          <w:lang w:val="de-DE"/>
        </w:rPr>
        <w:t>)</w:t>
      </w:r>
      <w:r w:rsidR="004F4AF4" w:rsidRPr="00ED211F">
        <w:rPr>
          <w:lang w:val="de-DE"/>
        </w:rPr>
        <w:t xml:space="preserve"> 49: 341–347.</w:t>
      </w:r>
    </w:p>
    <w:p w14:paraId="151856AD" w14:textId="1F29CB88" w:rsidR="009E5CEF" w:rsidRPr="00ED211F" w:rsidRDefault="009E5CEF" w:rsidP="009E5CEF">
      <w:pPr>
        <w:pStyle w:val="Bibliography"/>
        <w:rPr>
          <w:lang w:val="de-DE"/>
        </w:rPr>
      </w:pPr>
      <w:r w:rsidRPr="004F4AF4">
        <w:rPr>
          <w:lang w:val="de-DE"/>
        </w:rPr>
        <w:lastRenderedPageBreak/>
        <w:t xml:space="preserve">16. </w:t>
      </w:r>
      <w:r w:rsidRPr="004F4AF4">
        <w:rPr>
          <w:lang w:val="de-DE"/>
        </w:rPr>
        <w:tab/>
        <w:t xml:space="preserve">Fischbach A, Schuchardt K, Mähler C, Hasselhorn M. Zeigen Kinder mit schulischen Minderleistungen sozio-emotionale Auffälligkeiten? </w:t>
      </w:r>
      <w:r w:rsidRPr="00ED211F">
        <w:rPr>
          <w:i/>
          <w:lang w:val="de-DE"/>
        </w:rPr>
        <w:t xml:space="preserve">Z Entwicklungspsych &amp; </w:t>
      </w:r>
      <w:r w:rsidR="00342917" w:rsidRPr="00ED211F">
        <w:rPr>
          <w:i/>
          <w:lang w:val="de-DE"/>
        </w:rPr>
        <w:t>P</w:t>
      </w:r>
      <w:r w:rsidRPr="00ED211F">
        <w:rPr>
          <w:i/>
          <w:lang w:val="de-DE"/>
        </w:rPr>
        <w:t>ädagog Psych</w:t>
      </w:r>
      <w:r w:rsidRPr="00ED211F">
        <w:rPr>
          <w:lang w:val="de-DE"/>
        </w:rPr>
        <w:t xml:space="preserve"> </w:t>
      </w:r>
      <w:r w:rsidR="00342917" w:rsidRPr="00ED211F">
        <w:rPr>
          <w:lang w:val="de-DE"/>
        </w:rPr>
        <w:t>(</w:t>
      </w:r>
      <w:r w:rsidRPr="00ED211F">
        <w:rPr>
          <w:lang w:val="de-DE"/>
        </w:rPr>
        <w:t>2010</w:t>
      </w:r>
      <w:r w:rsidR="00342917" w:rsidRPr="00ED211F">
        <w:rPr>
          <w:lang w:val="de-DE"/>
        </w:rPr>
        <w:t xml:space="preserve">) </w:t>
      </w:r>
      <w:r w:rsidRPr="00ED211F">
        <w:rPr>
          <w:lang w:val="de-DE"/>
        </w:rPr>
        <w:t xml:space="preserve">42(4):201–10. </w:t>
      </w:r>
    </w:p>
    <w:p w14:paraId="61C1E7B0" w14:textId="1A58C528" w:rsidR="009E5CEF" w:rsidRPr="00ED211F" w:rsidRDefault="009E5CEF" w:rsidP="009E5CEF">
      <w:pPr>
        <w:pStyle w:val="Bibliography"/>
        <w:rPr>
          <w:lang w:val="de-DE"/>
        </w:rPr>
      </w:pPr>
      <w:r w:rsidRPr="00ED211F">
        <w:rPr>
          <w:lang w:val="de-DE"/>
        </w:rPr>
        <w:t xml:space="preserve">17. </w:t>
      </w:r>
      <w:r w:rsidRPr="00ED211F">
        <w:rPr>
          <w:lang w:val="de-DE"/>
        </w:rPr>
        <w:tab/>
        <w:t xml:space="preserve">Statistisches Bundesamt. </w:t>
      </w:r>
      <w:r w:rsidRPr="00A50C47">
        <w:rPr>
          <w:lang w:val="de-DE"/>
        </w:rPr>
        <w:t xml:space="preserve">Statistisches Jahrbuch Deutschland und Internationales. </w:t>
      </w:r>
      <w:r w:rsidRPr="00ED211F">
        <w:rPr>
          <w:lang w:val="de-DE"/>
        </w:rPr>
        <w:t>Wies</w:t>
      </w:r>
      <w:r w:rsidR="00342917" w:rsidRPr="00ED211F">
        <w:rPr>
          <w:lang w:val="de-DE"/>
        </w:rPr>
        <w:t>baden: Statistisches Bundesamt (</w:t>
      </w:r>
      <w:r w:rsidRPr="00ED211F">
        <w:rPr>
          <w:lang w:val="de-DE"/>
        </w:rPr>
        <w:t>2016</w:t>
      </w:r>
      <w:r w:rsidR="00342917" w:rsidRPr="00ED211F">
        <w:rPr>
          <w:lang w:val="de-DE"/>
        </w:rPr>
        <w:t>)</w:t>
      </w:r>
      <w:r w:rsidRPr="00ED211F">
        <w:rPr>
          <w:lang w:val="de-DE"/>
        </w:rPr>
        <w:t xml:space="preserve">. </w:t>
      </w:r>
    </w:p>
    <w:p w14:paraId="66E237A8" w14:textId="397BB70F" w:rsidR="009E5CEF" w:rsidRPr="00ED211F" w:rsidRDefault="009E5CEF" w:rsidP="009E5CEF">
      <w:pPr>
        <w:pStyle w:val="Bibliography"/>
        <w:rPr>
          <w:lang w:val="de-DE"/>
        </w:rPr>
      </w:pPr>
      <w:r w:rsidRPr="00ED211F">
        <w:rPr>
          <w:lang w:val="de-DE"/>
        </w:rPr>
        <w:t xml:space="preserve">18. </w:t>
      </w:r>
      <w:r w:rsidRPr="00ED211F">
        <w:rPr>
          <w:lang w:val="de-DE"/>
        </w:rPr>
        <w:tab/>
        <w:t xml:space="preserve">Statistisches Bundesamt. </w:t>
      </w:r>
      <w:r w:rsidRPr="00362586">
        <w:rPr>
          <w:lang w:val="de-DE"/>
        </w:rPr>
        <w:t>Bevölkerung und Erwerbstätigkeit Haushalte und Familien Ergebnisse des Mikrozensus</w:t>
      </w:r>
      <w:r w:rsidRPr="00A50C47">
        <w:rPr>
          <w:lang w:val="de-DE"/>
        </w:rPr>
        <w:t xml:space="preserve">. </w:t>
      </w:r>
      <w:r w:rsidRPr="00ED211F">
        <w:rPr>
          <w:lang w:val="de-DE"/>
        </w:rPr>
        <w:t>Wies</w:t>
      </w:r>
      <w:r w:rsidR="00342917" w:rsidRPr="00ED211F">
        <w:rPr>
          <w:lang w:val="de-DE"/>
        </w:rPr>
        <w:t>baden: Statistisches Bundesamt (</w:t>
      </w:r>
      <w:r w:rsidRPr="00ED211F">
        <w:rPr>
          <w:lang w:val="de-DE"/>
        </w:rPr>
        <w:t>2017</w:t>
      </w:r>
      <w:r w:rsidR="00342917" w:rsidRPr="00ED211F">
        <w:rPr>
          <w:lang w:val="de-DE"/>
        </w:rPr>
        <w:t>)</w:t>
      </w:r>
      <w:r w:rsidRPr="00ED211F">
        <w:rPr>
          <w:lang w:val="de-DE"/>
        </w:rPr>
        <w:t xml:space="preserve">. </w:t>
      </w:r>
    </w:p>
    <w:p w14:paraId="0F7E1761" w14:textId="29BB92FC" w:rsidR="009E5CEF" w:rsidRPr="00ED211F" w:rsidRDefault="009E5CEF" w:rsidP="009E5CEF">
      <w:pPr>
        <w:pStyle w:val="Bibliography"/>
        <w:rPr>
          <w:lang w:val="de-DE"/>
        </w:rPr>
      </w:pPr>
      <w:r w:rsidRPr="00ED211F">
        <w:rPr>
          <w:lang w:val="de-DE"/>
        </w:rPr>
        <w:t xml:space="preserve">19. </w:t>
      </w:r>
      <w:r w:rsidRPr="00ED211F">
        <w:rPr>
          <w:lang w:val="de-DE"/>
        </w:rPr>
        <w:tab/>
        <w:t xml:space="preserve">Statistisches Bundesamt. </w:t>
      </w:r>
      <w:r w:rsidRPr="00362586">
        <w:rPr>
          <w:lang w:val="de-DE"/>
        </w:rPr>
        <w:t>Bevölkerung und Erwerbstätigkeit Ausländische Bevölkerung Ergebnisse des Ausländerzentralregisters</w:t>
      </w:r>
      <w:r w:rsidRPr="00A50C47">
        <w:rPr>
          <w:lang w:val="de-DE"/>
        </w:rPr>
        <w:t xml:space="preserve">. </w:t>
      </w:r>
      <w:r w:rsidRPr="00ED211F">
        <w:rPr>
          <w:lang w:val="de-DE"/>
        </w:rPr>
        <w:t>Wiesbaden: Statist</w:t>
      </w:r>
      <w:r w:rsidR="00342917" w:rsidRPr="00ED211F">
        <w:rPr>
          <w:lang w:val="de-DE"/>
        </w:rPr>
        <w:t>isches Bundesamt (</w:t>
      </w:r>
      <w:r w:rsidRPr="00ED211F">
        <w:rPr>
          <w:lang w:val="de-DE"/>
        </w:rPr>
        <w:t>2017</w:t>
      </w:r>
      <w:r w:rsidR="00342917" w:rsidRPr="00ED211F">
        <w:rPr>
          <w:lang w:val="de-DE"/>
        </w:rPr>
        <w:t>)</w:t>
      </w:r>
      <w:r w:rsidRPr="00ED211F">
        <w:rPr>
          <w:lang w:val="de-DE"/>
        </w:rPr>
        <w:t xml:space="preserve">. </w:t>
      </w:r>
    </w:p>
    <w:p w14:paraId="73539490" w14:textId="752F427D" w:rsidR="009E5CEF" w:rsidRDefault="009E5CEF" w:rsidP="009E5CEF">
      <w:pPr>
        <w:pStyle w:val="Bibliography"/>
      </w:pPr>
      <w:r w:rsidRPr="00ED211F">
        <w:rPr>
          <w:lang w:val="de-DE"/>
        </w:rPr>
        <w:t xml:space="preserve">20. </w:t>
      </w:r>
      <w:r w:rsidRPr="00ED211F">
        <w:rPr>
          <w:lang w:val="de-DE"/>
        </w:rPr>
        <w:tab/>
        <w:t xml:space="preserve">Eurobarometer. </w:t>
      </w:r>
      <w:r w:rsidRPr="00A50C47">
        <w:rPr>
          <w:lang w:val="de-DE"/>
        </w:rPr>
        <w:t>Spezial Eurobarometer 386. Die europäischen Bürger und ih</w:t>
      </w:r>
      <w:r w:rsidR="00342917" w:rsidRPr="00A50C47">
        <w:rPr>
          <w:lang w:val="de-DE"/>
        </w:rPr>
        <w:t xml:space="preserve">re Sprachen. </w:t>
      </w:r>
      <w:r w:rsidR="00342917">
        <w:t>Bericht.</w:t>
      </w:r>
      <w:r>
        <w:t xml:space="preserve"> </w:t>
      </w:r>
      <w:r w:rsidR="00342917">
        <w:t>(</w:t>
      </w:r>
      <w:r>
        <w:t>2012</w:t>
      </w:r>
      <w:r w:rsidR="00342917">
        <w:t>)</w:t>
      </w:r>
      <w:r>
        <w:t xml:space="preserve"> [cited 2018 Oct 10]. Available from: http://ec.europa.eu/commfrontoffice/publicopinion/archives/ebs/ebs_243_sum_de.pdf</w:t>
      </w:r>
    </w:p>
    <w:p w14:paraId="68775E95" w14:textId="776D6FF5" w:rsidR="009E5CEF" w:rsidRPr="004F4AF4" w:rsidRDefault="009E5CEF" w:rsidP="009E5CEF">
      <w:pPr>
        <w:pStyle w:val="Bibliography"/>
        <w:rPr>
          <w:lang w:val="de-DE"/>
        </w:rPr>
      </w:pPr>
      <w:r w:rsidRPr="004F4AF4">
        <w:rPr>
          <w:lang w:val="de-DE"/>
        </w:rPr>
        <w:t xml:space="preserve">21. </w:t>
      </w:r>
      <w:r w:rsidRPr="004F4AF4">
        <w:rPr>
          <w:lang w:val="de-DE"/>
        </w:rPr>
        <w:tab/>
        <w:t>Schneider W, Blanke I, Faust V, Küspert P.</w:t>
      </w:r>
      <w:r w:rsidRPr="00362586">
        <w:rPr>
          <w:lang w:val="de-DE"/>
        </w:rPr>
        <w:t xml:space="preserve"> WLLP-R Würzburger Leise</w:t>
      </w:r>
      <w:r w:rsidR="00342917" w:rsidRPr="00362586">
        <w:rPr>
          <w:lang w:val="de-DE"/>
        </w:rPr>
        <w:t xml:space="preserve"> Leseprobe</w:t>
      </w:r>
      <w:r w:rsidR="00342917" w:rsidRPr="004F4AF4">
        <w:rPr>
          <w:lang w:val="de-DE"/>
        </w:rPr>
        <w:t>. Göttingen: Hogrefe (</w:t>
      </w:r>
      <w:r w:rsidRPr="004F4AF4">
        <w:rPr>
          <w:lang w:val="de-DE"/>
        </w:rPr>
        <w:t>2011</w:t>
      </w:r>
      <w:r w:rsidR="00342917" w:rsidRPr="004F4AF4">
        <w:rPr>
          <w:lang w:val="de-DE"/>
        </w:rPr>
        <w:t>)</w:t>
      </w:r>
      <w:r w:rsidRPr="004F4AF4">
        <w:rPr>
          <w:lang w:val="de-DE"/>
        </w:rPr>
        <w:t xml:space="preserve">. </w:t>
      </w:r>
    </w:p>
    <w:p w14:paraId="46746726" w14:textId="1DB9F8F8" w:rsidR="009E5CEF" w:rsidRPr="004F4AF4" w:rsidRDefault="009E5CEF" w:rsidP="00362586">
      <w:pPr>
        <w:pStyle w:val="Bibliography"/>
        <w:rPr>
          <w:lang w:val="de-DE"/>
        </w:rPr>
      </w:pPr>
      <w:r w:rsidRPr="004F4AF4">
        <w:rPr>
          <w:lang w:val="de-DE"/>
        </w:rPr>
        <w:t xml:space="preserve">22. </w:t>
      </w:r>
      <w:r w:rsidRPr="004F4AF4">
        <w:rPr>
          <w:lang w:val="de-DE"/>
        </w:rPr>
        <w:tab/>
        <w:t xml:space="preserve">Birkel P. </w:t>
      </w:r>
      <w:r w:rsidRPr="00362586">
        <w:rPr>
          <w:lang w:val="de-DE"/>
        </w:rPr>
        <w:t>WRT 3+ Weingartener Grundwortschatz Rechtschreib-Test für dritte und vie</w:t>
      </w:r>
      <w:r w:rsidR="00342917" w:rsidRPr="00362586">
        <w:rPr>
          <w:lang w:val="de-DE"/>
        </w:rPr>
        <w:t>rte Klassen</w:t>
      </w:r>
      <w:r w:rsidR="00342917" w:rsidRPr="004F4AF4">
        <w:rPr>
          <w:lang w:val="de-DE"/>
        </w:rPr>
        <w:t>. Göttingen: Hogrefe (</w:t>
      </w:r>
      <w:r w:rsidRPr="004F4AF4">
        <w:rPr>
          <w:lang w:val="de-DE"/>
        </w:rPr>
        <w:t>2007</w:t>
      </w:r>
      <w:r w:rsidR="00342917" w:rsidRPr="004F4AF4">
        <w:rPr>
          <w:lang w:val="de-DE"/>
        </w:rPr>
        <w:t>)</w:t>
      </w:r>
      <w:r w:rsidRPr="004F4AF4">
        <w:rPr>
          <w:lang w:val="de-DE"/>
        </w:rPr>
        <w:t xml:space="preserve">. </w:t>
      </w:r>
    </w:p>
    <w:p w14:paraId="7AA601A8" w14:textId="647DE545" w:rsidR="009E5CEF" w:rsidRPr="00362586" w:rsidRDefault="009E5CEF" w:rsidP="00362586">
      <w:pPr>
        <w:pStyle w:val="Bibliography"/>
        <w:rPr>
          <w:lang w:val="de-DE"/>
        </w:rPr>
      </w:pPr>
      <w:r w:rsidRPr="004F4AF4">
        <w:rPr>
          <w:lang w:val="de-DE"/>
        </w:rPr>
        <w:t xml:space="preserve">23. </w:t>
      </w:r>
      <w:r w:rsidRPr="004F4AF4">
        <w:rPr>
          <w:lang w:val="de-DE"/>
        </w:rPr>
        <w:tab/>
        <w:t xml:space="preserve">Birkel P. </w:t>
      </w:r>
      <w:r w:rsidRPr="00362586">
        <w:rPr>
          <w:lang w:val="de-DE"/>
        </w:rPr>
        <w:t>WRT 4+ Weingartener Grundwortschatz Rechtschreib-Test für vierte und fün</w:t>
      </w:r>
      <w:r w:rsidR="00342917" w:rsidRPr="00362586">
        <w:rPr>
          <w:lang w:val="de-DE"/>
        </w:rPr>
        <w:t>fte Klassen</w:t>
      </w:r>
      <w:r w:rsidR="00342917" w:rsidRPr="004F4AF4">
        <w:rPr>
          <w:lang w:val="de-DE"/>
        </w:rPr>
        <w:t xml:space="preserve">. </w:t>
      </w:r>
      <w:r w:rsidR="00342917" w:rsidRPr="00362586">
        <w:rPr>
          <w:lang w:val="de-DE"/>
        </w:rPr>
        <w:t>Göttingen: Hogrefe</w:t>
      </w:r>
      <w:r w:rsidR="00342917" w:rsidRPr="00ED211F">
        <w:rPr>
          <w:lang w:val="de-DE"/>
        </w:rPr>
        <w:t xml:space="preserve"> (</w:t>
      </w:r>
      <w:r w:rsidRPr="00ED211F">
        <w:rPr>
          <w:lang w:val="de-DE"/>
        </w:rPr>
        <w:t>2007</w:t>
      </w:r>
      <w:r w:rsidR="00342917" w:rsidRPr="00ED211F">
        <w:rPr>
          <w:lang w:val="de-DE"/>
        </w:rPr>
        <w:t>)</w:t>
      </w:r>
      <w:r w:rsidRPr="00ED211F">
        <w:rPr>
          <w:lang w:val="de-DE"/>
        </w:rPr>
        <w:t xml:space="preserve">. </w:t>
      </w:r>
    </w:p>
    <w:p w14:paraId="4D9A769A" w14:textId="192CC15E" w:rsidR="009E5CEF" w:rsidRDefault="009E5CEF" w:rsidP="009E5CEF">
      <w:pPr>
        <w:pStyle w:val="Bibliography"/>
      </w:pPr>
      <w:r w:rsidRPr="00A50C47">
        <w:rPr>
          <w:lang w:val="de-DE"/>
        </w:rPr>
        <w:t xml:space="preserve">24. </w:t>
      </w:r>
      <w:r w:rsidRPr="00A50C47">
        <w:rPr>
          <w:lang w:val="de-DE"/>
        </w:rPr>
        <w:tab/>
        <w:t>Kuhn J-T, Schwenk C, Raddatz J, Dobel C, Holling H.</w:t>
      </w:r>
      <w:r w:rsidRPr="00362586">
        <w:rPr>
          <w:lang w:val="de-DE"/>
        </w:rPr>
        <w:t xml:space="preserve"> CODY-Mathetest Mathematiktest für die 2. bis 4. </w:t>
      </w:r>
      <w:r w:rsidRPr="00362586">
        <w:t>Kl</w:t>
      </w:r>
      <w:r w:rsidR="00342917" w:rsidRPr="00362586">
        <w:t>asse. Düsseldorf: Kaasa Health</w:t>
      </w:r>
      <w:r w:rsidR="00342917">
        <w:t xml:space="preserve"> (</w:t>
      </w:r>
      <w:r>
        <w:t>2017</w:t>
      </w:r>
      <w:r w:rsidR="00342917">
        <w:t>)</w:t>
      </w:r>
      <w:r>
        <w:t xml:space="preserve">. </w:t>
      </w:r>
    </w:p>
    <w:p w14:paraId="39C4D36D" w14:textId="6E7C5697" w:rsidR="009E5CEF" w:rsidRPr="004F4AF4" w:rsidRDefault="009E5CEF" w:rsidP="009E5CEF">
      <w:pPr>
        <w:pStyle w:val="Bibliography"/>
        <w:rPr>
          <w:lang w:val="de-DE"/>
        </w:rPr>
      </w:pPr>
      <w:r>
        <w:t xml:space="preserve">25. </w:t>
      </w:r>
      <w:r>
        <w:tab/>
        <w:t xml:space="preserve">Galuschka K, Schulte-Körne G. The diagnosis and treatment of reading and/or spelling disorders in children and adolescents. </w:t>
      </w:r>
      <w:r w:rsidR="00342917" w:rsidRPr="004F4AF4">
        <w:rPr>
          <w:i/>
          <w:lang w:val="de-DE"/>
        </w:rPr>
        <w:t>Dtsch Arztebl Int</w:t>
      </w:r>
      <w:r w:rsidRPr="004F4AF4">
        <w:rPr>
          <w:lang w:val="de-DE"/>
        </w:rPr>
        <w:t xml:space="preserve"> </w:t>
      </w:r>
      <w:r w:rsidR="00342917" w:rsidRPr="004F4AF4">
        <w:rPr>
          <w:lang w:val="de-DE"/>
        </w:rPr>
        <w:t>(</w:t>
      </w:r>
      <w:r w:rsidRPr="004F4AF4">
        <w:rPr>
          <w:lang w:val="de-DE"/>
        </w:rPr>
        <w:t>2016</w:t>
      </w:r>
      <w:r w:rsidR="00342917" w:rsidRPr="004F4AF4">
        <w:rPr>
          <w:lang w:val="de-DE"/>
        </w:rPr>
        <w:t xml:space="preserve">) </w:t>
      </w:r>
      <w:r w:rsidRPr="004F4AF4">
        <w:rPr>
          <w:lang w:val="de-DE"/>
        </w:rPr>
        <w:t xml:space="preserve">113(16):279–86. </w:t>
      </w:r>
    </w:p>
    <w:p w14:paraId="4EEFE280" w14:textId="5FCA1342" w:rsidR="009E5CEF" w:rsidRPr="004F4AF4" w:rsidRDefault="009E5CEF" w:rsidP="009E5CEF">
      <w:pPr>
        <w:pStyle w:val="Bibliography"/>
        <w:rPr>
          <w:lang w:val="de-DE"/>
        </w:rPr>
      </w:pPr>
      <w:r w:rsidRPr="004F4AF4">
        <w:rPr>
          <w:lang w:val="de-DE"/>
        </w:rPr>
        <w:t xml:space="preserve">26. </w:t>
      </w:r>
      <w:r w:rsidRPr="004F4AF4">
        <w:rPr>
          <w:lang w:val="de-DE"/>
        </w:rPr>
        <w:tab/>
        <w:t>Weiß R. Grundintelligenzte</w:t>
      </w:r>
      <w:r w:rsidR="00342917" w:rsidRPr="004F4AF4">
        <w:rPr>
          <w:lang w:val="de-DE"/>
        </w:rPr>
        <w:t>st Skala 2. Göttingen: Hogrefe (</w:t>
      </w:r>
      <w:r w:rsidRPr="004F4AF4">
        <w:rPr>
          <w:lang w:val="de-DE"/>
        </w:rPr>
        <w:t>2012</w:t>
      </w:r>
      <w:r w:rsidR="00342917" w:rsidRPr="004F4AF4">
        <w:rPr>
          <w:lang w:val="de-DE"/>
        </w:rPr>
        <w:t>)</w:t>
      </w:r>
      <w:r w:rsidRPr="004F4AF4">
        <w:rPr>
          <w:lang w:val="de-DE"/>
        </w:rPr>
        <w:t xml:space="preserve">. </w:t>
      </w:r>
    </w:p>
    <w:p w14:paraId="63D12389" w14:textId="45BAA8FF" w:rsidR="009E5CEF" w:rsidRPr="004F4AF4" w:rsidRDefault="009E5CEF" w:rsidP="00362586">
      <w:pPr>
        <w:pStyle w:val="Bibliography"/>
        <w:rPr>
          <w:lang w:val="de-DE"/>
        </w:rPr>
      </w:pPr>
      <w:r w:rsidRPr="004F4AF4">
        <w:rPr>
          <w:lang w:val="de-DE"/>
        </w:rPr>
        <w:t xml:space="preserve">27. </w:t>
      </w:r>
      <w:r w:rsidRPr="004F4AF4">
        <w:rPr>
          <w:lang w:val="de-DE"/>
        </w:rPr>
        <w:tab/>
        <w:t xml:space="preserve">Döpfner M, Görtz-Dorten A, Lehmkuhl G. </w:t>
      </w:r>
      <w:r w:rsidRPr="00362586">
        <w:rPr>
          <w:lang w:val="de-DE"/>
        </w:rPr>
        <w:t>DISYPS-II Diagnostik-System für psychische Störungen nach ICD-10 und DSM-IV für Kinder und Jugendliche</w:t>
      </w:r>
      <w:r w:rsidR="00342917" w:rsidRPr="00362586">
        <w:rPr>
          <w:lang w:val="de-DE"/>
        </w:rPr>
        <w:t xml:space="preserve"> - II</w:t>
      </w:r>
      <w:r w:rsidR="00342917" w:rsidRPr="004F4AF4">
        <w:rPr>
          <w:lang w:val="de-DE"/>
        </w:rPr>
        <w:t>. Bern: Verlag Hans Huber (</w:t>
      </w:r>
      <w:r w:rsidRPr="004F4AF4">
        <w:rPr>
          <w:lang w:val="de-DE"/>
        </w:rPr>
        <w:t>2008</w:t>
      </w:r>
      <w:r w:rsidR="00342917" w:rsidRPr="004F4AF4">
        <w:rPr>
          <w:lang w:val="de-DE"/>
        </w:rPr>
        <w:t>)</w:t>
      </w:r>
      <w:r w:rsidRPr="004F4AF4">
        <w:rPr>
          <w:lang w:val="de-DE"/>
        </w:rPr>
        <w:t xml:space="preserve">. </w:t>
      </w:r>
    </w:p>
    <w:p w14:paraId="694D3335" w14:textId="78D70045" w:rsidR="009E5CEF" w:rsidRDefault="009E5CEF" w:rsidP="00362586">
      <w:pPr>
        <w:pStyle w:val="Bibliography"/>
      </w:pPr>
      <w:r w:rsidRPr="004F4AF4">
        <w:rPr>
          <w:lang w:val="de-DE"/>
        </w:rPr>
        <w:t xml:space="preserve">28. </w:t>
      </w:r>
      <w:r w:rsidRPr="004F4AF4">
        <w:rPr>
          <w:lang w:val="de-DE"/>
        </w:rPr>
        <w:tab/>
      </w:r>
      <w:r w:rsidRPr="00AF4828">
        <w:rPr>
          <w:lang w:val="de-DE"/>
        </w:rPr>
        <w:t xml:space="preserve">Essau CA, Muris P, Ederer EM. </w:t>
      </w:r>
      <w:r>
        <w:t>Reliability and validity of the Spence Children’s Anxiety Scale and the Screen for Child Anxiety Related Emotional Disorders in German childre</w:t>
      </w:r>
      <w:r w:rsidR="00342917">
        <w:t xml:space="preserve">n. </w:t>
      </w:r>
      <w:r w:rsidR="00342917" w:rsidRPr="00342917">
        <w:rPr>
          <w:i/>
        </w:rPr>
        <w:t>J Behav Ther Exp Psychiatry</w:t>
      </w:r>
      <w:r w:rsidR="00342917">
        <w:t xml:space="preserve"> (</w:t>
      </w:r>
      <w:r>
        <w:t>2002</w:t>
      </w:r>
      <w:r w:rsidR="00342917">
        <w:t xml:space="preserve">) </w:t>
      </w:r>
      <w:r w:rsidRPr="00362586">
        <w:t>33</w:t>
      </w:r>
      <w:r>
        <w:t xml:space="preserve">(1):1–18. </w:t>
      </w:r>
    </w:p>
    <w:p w14:paraId="51B25C6F" w14:textId="30E694FA" w:rsidR="009E5CEF" w:rsidRDefault="009E5CEF" w:rsidP="009E5CEF">
      <w:pPr>
        <w:pStyle w:val="Bibliography"/>
      </w:pPr>
      <w:r>
        <w:t xml:space="preserve">29. </w:t>
      </w:r>
      <w:r>
        <w:tab/>
        <w:t>Harris PA, Taylor R, Thielke R, Payne J, Gonzalez N, Conde JG.</w:t>
      </w:r>
      <w:r w:rsidRPr="00362586">
        <w:t xml:space="preserve"> </w:t>
      </w:r>
      <w:r>
        <w:t>Research electronic data capture (REDCap)--a metadata-driven methodology and workflow process for providing translational research inform</w:t>
      </w:r>
      <w:r w:rsidR="00342917">
        <w:t xml:space="preserve">atics support. </w:t>
      </w:r>
      <w:r w:rsidR="00342917" w:rsidRPr="00342917">
        <w:rPr>
          <w:i/>
        </w:rPr>
        <w:t>J Biomed Inform</w:t>
      </w:r>
      <w:r w:rsidR="00342917">
        <w:t xml:space="preserve"> (</w:t>
      </w:r>
      <w:r>
        <w:t>2009</w:t>
      </w:r>
      <w:r w:rsidR="00342917">
        <w:t xml:space="preserve">) </w:t>
      </w:r>
      <w:r>
        <w:t xml:space="preserve">42(2):377–81. </w:t>
      </w:r>
    </w:p>
    <w:p w14:paraId="4290E28B" w14:textId="750E0FF2" w:rsidR="009E5CEF" w:rsidRDefault="009E5CEF" w:rsidP="009E5CEF">
      <w:pPr>
        <w:pStyle w:val="Bibliography"/>
      </w:pPr>
      <w:r>
        <w:t xml:space="preserve">30. </w:t>
      </w:r>
      <w:r>
        <w:tab/>
        <w:t>R Core Team. R: A language and environment for statistical computing [Internet]. Vienna: R founda</w:t>
      </w:r>
      <w:r w:rsidR="00342917">
        <w:t>tion for statistical computing (</w:t>
      </w:r>
      <w:r>
        <w:t>2018</w:t>
      </w:r>
      <w:r w:rsidR="00342917">
        <w:t>)</w:t>
      </w:r>
      <w:r>
        <w:t>. Available from: https://www.R-project.org/</w:t>
      </w:r>
    </w:p>
    <w:p w14:paraId="4B4FCEA1" w14:textId="2A2756DC" w:rsidR="009E5CEF" w:rsidRDefault="009E5CEF" w:rsidP="009E5CEF">
      <w:pPr>
        <w:pStyle w:val="Bibliography"/>
      </w:pPr>
      <w:r>
        <w:t xml:space="preserve">31. </w:t>
      </w:r>
      <w:r>
        <w:tab/>
        <w:t xml:space="preserve">American Psychiatric Association. </w:t>
      </w:r>
      <w:r w:rsidRPr="00362586">
        <w:t>Diagnostic and Statistical Manual of Mental Disorders (DSM) 5</w:t>
      </w:r>
      <w:r>
        <w:t>. Washington DC: Am</w:t>
      </w:r>
      <w:r w:rsidR="00342917">
        <w:t>erican Psychiatric Association (</w:t>
      </w:r>
      <w:r>
        <w:t>2013</w:t>
      </w:r>
      <w:r w:rsidR="00342917">
        <w:t>)</w:t>
      </w:r>
      <w:r>
        <w:t xml:space="preserve">. </w:t>
      </w:r>
    </w:p>
    <w:p w14:paraId="4FB6D20D" w14:textId="69AA975D" w:rsidR="009E5CEF" w:rsidRDefault="009E5CEF" w:rsidP="009E5CEF">
      <w:pPr>
        <w:pStyle w:val="Bibliography"/>
      </w:pPr>
      <w:r>
        <w:lastRenderedPageBreak/>
        <w:t xml:space="preserve">32. </w:t>
      </w:r>
      <w:r>
        <w:tab/>
        <w:t>Lex A, Gehlenborg N, Strobelt H, Vuillemot R, Pfister H.</w:t>
      </w:r>
      <w:r w:rsidRPr="00362586">
        <w:t xml:space="preserve"> </w:t>
      </w:r>
      <w:r>
        <w:t>UpSet: visualization of intersecting se</w:t>
      </w:r>
      <w:r w:rsidR="00342917">
        <w:t xml:space="preserve">ts. </w:t>
      </w:r>
      <w:r w:rsidR="00342917" w:rsidRPr="00342917">
        <w:rPr>
          <w:i/>
        </w:rPr>
        <w:t>IEEE Trans Vis Comput Graph</w:t>
      </w:r>
      <w:r>
        <w:t xml:space="preserve"> </w:t>
      </w:r>
      <w:r w:rsidR="00342917">
        <w:t>(</w:t>
      </w:r>
      <w:r>
        <w:t>2014</w:t>
      </w:r>
      <w:r w:rsidR="00342917">
        <w:t xml:space="preserve">) </w:t>
      </w:r>
      <w:r>
        <w:t xml:space="preserve">20(12):1983–92. </w:t>
      </w:r>
    </w:p>
    <w:p w14:paraId="33A51537" w14:textId="0EA730A8" w:rsidR="009E5CEF" w:rsidRPr="00362586" w:rsidRDefault="009E5CEF" w:rsidP="00362586">
      <w:pPr>
        <w:pStyle w:val="Bibliography"/>
      </w:pPr>
      <w:r>
        <w:t xml:space="preserve">33. </w:t>
      </w:r>
      <w:r>
        <w:tab/>
        <w:t>Fagerland MW,</w:t>
      </w:r>
      <w:r w:rsidRPr="00362586">
        <w:t xml:space="preserve"> Newcombe</w:t>
      </w:r>
      <w:r>
        <w:t xml:space="preserve"> RG.</w:t>
      </w:r>
      <w:r w:rsidRPr="00362586">
        <w:t xml:space="preserve"> </w:t>
      </w:r>
      <w:r>
        <w:t>Confidence intervals for odds ratio and relative risk based on the inverse hyperbolic sine transfor</w:t>
      </w:r>
      <w:r w:rsidR="00EE14C8">
        <w:t xml:space="preserve">mation. </w:t>
      </w:r>
      <w:r w:rsidR="00EE14C8" w:rsidRPr="00362586">
        <w:rPr>
          <w:i/>
        </w:rPr>
        <w:t>Statistics in Medicine</w:t>
      </w:r>
      <w:r w:rsidR="00EE14C8">
        <w:t xml:space="preserve"> (</w:t>
      </w:r>
      <w:r>
        <w:t>2013</w:t>
      </w:r>
      <w:r w:rsidR="00EE14C8">
        <w:t>)</w:t>
      </w:r>
      <w:r w:rsidR="00EE14C8" w:rsidRPr="00362586">
        <w:t xml:space="preserve"> </w:t>
      </w:r>
      <w:r w:rsidRPr="00362586">
        <w:t>32(16</w:t>
      </w:r>
      <w:r>
        <w:t>):</w:t>
      </w:r>
      <w:r w:rsidRPr="00362586">
        <w:t>2823–</w:t>
      </w:r>
      <w:r>
        <w:t>36</w:t>
      </w:r>
      <w:r w:rsidRPr="00362586">
        <w:t xml:space="preserve">. </w:t>
      </w:r>
    </w:p>
    <w:p w14:paraId="5F2BA650" w14:textId="643FF68F" w:rsidR="009E5CEF" w:rsidRDefault="009E5CEF" w:rsidP="009E5CEF">
      <w:pPr>
        <w:pStyle w:val="Bibliography"/>
      </w:pPr>
      <w:r>
        <w:t xml:space="preserve">34. </w:t>
      </w:r>
      <w:r>
        <w:tab/>
        <w:t xml:space="preserve">Fagerland M, Lydersen S, Laake P. </w:t>
      </w:r>
      <w:r w:rsidRPr="00362586">
        <w:t>Statistical analysis of contingency table</w:t>
      </w:r>
      <w:r w:rsidR="00EE14C8" w:rsidRPr="00362586">
        <w:t>s</w:t>
      </w:r>
      <w:r w:rsidR="00EE14C8">
        <w:t>. London: Chapman and Hall (</w:t>
      </w:r>
      <w:r>
        <w:t>2017</w:t>
      </w:r>
      <w:r w:rsidR="00EE14C8">
        <w:t>)</w:t>
      </w:r>
      <w:r>
        <w:t xml:space="preserve">. </w:t>
      </w:r>
    </w:p>
    <w:p w14:paraId="289821E8" w14:textId="200FEB7E" w:rsidR="009E5CEF" w:rsidRDefault="009E5CEF" w:rsidP="009E5CEF">
      <w:pPr>
        <w:pStyle w:val="Bibliography"/>
      </w:pPr>
      <w:r>
        <w:t xml:space="preserve">35. </w:t>
      </w:r>
      <w:r>
        <w:tab/>
        <w:t>Benjamini Y, Yekutieli D. The control of the false discovery rate in multiple testing</w:t>
      </w:r>
      <w:r w:rsidR="00EE14C8">
        <w:t xml:space="preserve"> under dependency</w:t>
      </w:r>
      <w:r w:rsidR="00EE14C8" w:rsidRPr="00362586">
        <w:rPr>
          <w:i/>
        </w:rPr>
        <w:t xml:space="preserve">. </w:t>
      </w:r>
      <w:r w:rsidR="00EE14C8" w:rsidRPr="00EE14C8">
        <w:rPr>
          <w:i/>
        </w:rPr>
        <w:t>Ann Statist</w:t>
      </w:r>
      <w:r w:rsidR="00EE14C8">
        <w:t xml:space="preserve"> (</w:t>
      </w:r>
      <w:r>
        <w:t>2001</w:t>
      </w:r>
      <w:r w:rsidR="00EE14C8">
        <w:t xml:space="preserve">) </w:t>
      </w:r>
      <w:r>
        <w:t xml:space="preserve">29(4):1165–88. </w:t>
      </w:r>
    </w:p>
    <w:p w14:paraId="6F5988C3" w14:textId="3E1C680C" w:rsidR="009E5CEF" w:rsidRDefault="009E5CEF" w:rsidP="009E5CEF">
      <w:pPr>
        <w:pStyle w:val="Bibliography"/>
      </w:pPr>
      <w:r>
        <w:t xml:space="preserve">36. </w:t>
      </w:r>
      <w:r>
        <w:tab/>
        <w:t>Bakos S, Landerl K, Bartling J, Schulte-Körne G, Moll K. Neurophysiological correlates of word processing deficits in isolated reading and isolated spelling dis</w:t>
      </w:r>
      <w:r w:rsidR="00EE14C8">
        <w:t xml:space="preserve">orders. </w:t>
      </w:r>
      <w:r w:rsidR="00EE14C8" w:rsidRPr="00EE14C8">
        <w:rPr>
          <w:i/>
        </w:rPr>
        <w:t>Clin Neurophysiol</w:t>
      </w:r>
      <w:r w:rsidR="00EE14C8">
        <w:t xml:space="preserve"> (2018)</w:t>
      </w:r>
      <w:r>
        <w:t xml:space="preserve">129(3):526–40. </w:t>
      </w:r>
    </w:p>
    <w:p w14:paraId="58E0859E" w14:textId="43C2EAFF" w:rsidR="009E5CEF" w:rsidRDefault="009E5CEF" w:rsidP="009E5CEF">
      <w:pPr>
        <w:pStyle w:val="Bibliography"/>
      </w:pPr>
      <w:r>
        <w:t xml:space="preserve">37. </w:t>
      </w:r>
      <w:r>
        <w:tab/>
        <w:t xml:space="preserve">Teesson M, Degenhardt L, Proudfoot H, Hall W, Lynskey M. how common is comorbidity and why does it occur. </w:t>
      </w:r>
      <w:r w:rsidRPr="00EE14C8">
        <w:rPr>
          <w:i/>
        </w:rPr>
        <w:t xml:space="preserve">Aust </w:t>
      </w:r>
      <w:r w:rsidR="00EE14C8" w:rsidRPr="00EE14C8">
        <w:rPr>
          <w:i/>
        </w:rPr>
        <w:t>Psychol</w:t>
      </w:r>
      <w:r w:rsidR="00EE14C8">
        <w:t xml:space="preserve"> (</w:t>
      </w:r>
      <w:r>
        <w:t>2005</w:t>
      </w:r>
      <w:r w:rsidR="00EE14C8">
        <w:t xml:space="preserve">) </w:t>
      </w:r>
      <w:r>
        <w:t xml:space="preserve">40(2):81–7. </w:t>
      </w:r>
    </w:p>
    <w:p w14:paraId="3872E414" w14:textId="1BE2CB52" w:rsidR="009E5CEF" w:rsidRDefault="009E5CEF" w:rsidP="009E5CEF">
      <w:pPr>
        <w:pStyle w:val="Bibliography"/>
      </w:pPr>
      <w:r>
        <w:t xml:space="preserve">38. </w:t>
      </w:r>
      <w:r>
        <w:tab/>
        <w:t>Landerl K, Moll K. Comorbidity of learning disorders: prevalence and familial transmissi</w:t>
      </w:r>
      <w:r w:rsidR="00EE14C8">
        <w:t xml:space="preserve">on. </w:t>
      </w:r>
      <w:r w:rsidR="00EE14C8" w:rsidRPr="00EE14C8">
        <w:rPr>
          <w:i/>
        </w:rPr>
        <w:t xml:space="preserve">J Child Psychol Psychiatry </w:t>
      </w:r>
      <w:r w:rsidR="00EE14C8">
        <w:t>(</w:t>
      </w:r>
      <w:r>
        <w:t>2010</w:t>
      </w:r>
      <w:r w:rsidR="00EE14C8">
        <w:t xml:space="preserve">) </w:t>
      </w:r>
      <w:r>
        <w:t xml:space="preserve">51(3):287–94. </w:t>
      </w:r>
    </w:p>
    <w:p w14:paraId="2AA49966" w14:textId="6CF3FD29" w:rsidR="009E5CEF" w:rsidRDefault="009E5CEF" w:rsidP="009E5CEF">
      <w:pPr>
        <w:pStyle w:val="Bibliography"/>
      </w:pPr>
      <w:r>
        <w:t xml:space="preserve">39. </w:t>
      </w:r>
      <w:r>
        <w:tab/>
        <w:t xml:space="preserve">Cheung CHM, Wood AC, Paloyelis Y, Arias-Vasquez A, Buitelaar JK, Franke B, et al. Aetiology for the covariation between combined type ADHD and reading difficulties in a family study: the role of </w:t>
      </w:r>
      <w:r w:rsidR="00EE14C8">
        <w:t xml:space="preserve">IQ. </w:t>
      </w:r>
      <w:r w:rsidR="00EE14C8" w:rsidRPr="00EE14C8">
        <w:rPr>
          <w:i/>
        </w:rPr>
        <w:t>J Child Psychol Psychiatry</w:t>
      </w:r>
      <w:r w:rsidR="00EE14C8">
        <w:t xml:space="preserve"> (</w:t>
      </w:r>
      <w:r>
        <w:t>2012</w:t>
      </w:r>
      <w:r w:rsidR="00EE14C8">
        <w:t xml:space="preserve">) </w:t>
      </w:r>
      <w:r>
        <w:t xml:space="preserve">53(8):864–73. </w:t>
      </w:r>
    </w:p>
    <w:p w14:paraId="079DB87F" w14:textId="4B00E7CF" w:rsidR="009E5CEF" w:rsidRDefault="009E5CEF" w:rsidP="009E5CEF">
      <w:pPr>
        <w:pStyle w:val="Bibliography"/>
      </w:pPr>
      <w:r>
        <w:t xml:space="preserve">40. </w:t>
      </w:r>
      <w:r>
        <w:tab/>
        <w:t xml:space="preserve">Sheikhi AR, Martin N, Hay D, Piek JP. Phenotype refinement for comorbid attention deficit hyperactivity disorder and reading disability. </w:t>
      </w:r>
      <w:r w:rsidRPr="00EE14C8">
        <w:rPr>
          <w:i/>
        </w:rPr>
        <w:t>Am J Med Genet B</w:t>
      </w:r>
      <w:r w:rsidR="00EE14C8" w:rsidRPr="00EE14C8">
        <w:rPr>
          <w:i/>
        </w:rPr>
        <w:t xml:space="preserve"> Neuropsychiatr Genet</w:t>
      </w:r>
      <w:r w:rsidR="00EE14C8">
        <w:t xml:space="preserve"> (2013)162 </w:t>
      </w:r>
      <w:r>
        <w:t xml:space="preserve">(1):44–54. </w:t>
      </w:r>
    </w:p>
    <w:p w14:paraId="48BB9CD4" w14:textId="1A55FD4D" w:rsidR="009E5CEF" w:rsidRDefault="009E5CEF" w:rsidP="009E5CEF">
      <w:pPr>
        <w:pStyle w:val="Bibliography"/>
      </w:pPr>
      <w:r>
        <w:t xml:space="preserve">41. </w:t>
      </w:r>
      <w:r>
        <w:tab/>
        <w:t>Brandenburg J, Klesczewski J, Fischbach A, Schuchardt K, Büttner G, Hasselhorn M. Working memory in children with learning disabilities in reading versus spelling: searching for overlapping and specific cogn</w:t>
      </w:r>
      <w:r w:rsidR="00EE14C8">
        <w:t xml:space="preserve">itive factors. </w:t>
      </w:r>
      <w:r w:rsidR="00EE14C8" w:rsidRPr="00EE14C8">
        <w:rPr>
          <w:i/>
        </w:rPr>
        <w:t xml:space="preserve">J Learn Disabil </w:t>
      </w:r>
      <w:r w:rsidR="00EE14C8">
        <w:t>(</w:t>
      </w:r>
      <w:r>
        <w:t>2015</w:t>
      </w:r>
      <w:r w:rsidR="00EE14C8">
        <w:t xml:space="preserve">) </w:t>
      </w:r>
      <w:r>
        <w:t xml:space="preserve">48(6):622–34. </w:t>
      </w:r>
    </w:p>
    <w:p w14:paraId="607C4FCC" w14:textId="32BF93B1" w:rsidR="009E5CEF" w:rsidRDefault="009E5CEF" w:rsidP="009E5CEF">
      <w:pPr>
        <w:pStyle w:val="Bibliography"/>
      </w:pPr>
      <w:r>
        <w:t xml:space="preserve">42. </w:t>
      </w:r>
      <w:r>
        <w:tab/>
        <w:t>Colomer C, Berenguer C, Roselló B, Baixauli I, Miranda A. The impact of inattention, hyperactivity/impulsivity symptoms, and executive functions on learning behaviors of children wit</w:t>
      </w:r>
      <w:r w:rsidR="00EE14C8">
        <w:t>h ADHD. Front Psychol</w:t>
      </w:r>
      <w:r>
        <w:t xml:space="preserve"> </w:t>
      </w:r>
      <w:r w:rsidR="00EE14C8">
        <w:t>(</w:t>
      </w:r>
      <w:r>
        <w:t>2017</w:t>
      </w:r>
      <w:r w:rsidR="00EE14C8">
        <w:t xml:space="preserve">) 8: 540. </w:t>
      </w:r>
    </w:p>
    <w:p w14:paraId="1C0E3CB3" w14:textId="23683AE9" w:rsidR="009E5CEF" w:rsidRDefault="009E5CEF" w:rsidP="009E5CEF">
      <w:pPr>
        <w:pStyle w:val="Bibliography"/>
      </w:pPr>
      <w:r>
        <w:t xml:space="preserve">43. </w:t>
      </w:r>
      <w:r>
        <w:tab/>
        <w:t>Schwenk C, Kuhn J. Theoretical perspectives on comorbidity of learning disorders. In: Comorbidity in specific developmental disorders: Examining prevalence rates, cognitive causes, and implications for treatment. Baltimore, Maryland, USA</w:t>
      </w:r>
      <w:r w:rsidR="00EE14C8">
        <w:t xml:space="preserve"> (</w:t>
      </w:r>
      <w:r>
        <w:t>2019</w:t>
      </w:r>
      <w:r w:rsidR="00EE14C8">
        <w:t>)</w:t>
      </w:r>
      <w:r>
        <w:t xml:space="preserve">. </w:t>
      </w:r>
    </w:p>
    <w:p w14:paraId="693B4E9B" w14:textId="4E39B63C" w:rsidR="009E5CEF" w:rsidRDefault="009E5CEF" w:rsidP="009E5CEF">
      <w:pPr>
        <w:pStyle w:val="Bibliography"/>
      </w:pPr>
      <w:r>
        <w:t xml:space="preserve">44. </w:t>
      </w:r>
      <w:r>
        <w:tab/>
        <w:t>Bronfenbrenner U. Ecological systems theory. In: Six theories of child development: Revised formulations and current issues. Londo</w:t>
      </w:r>
      <w:r w:rsidR="00EE14C8">
        <w:t>n: Jessica Kingsley Publishers (</w:t>
      </w:r>
      <w:r>
        <w:t>1992</w:t>
      </w:r>
      <w:r w:rsidR="00EE14C8">
        <w:t xml:space="preserve">): </w:t>
      </w:r>
      <w:r>
        <w:t xml:space="preserve">187–249. </w:t>
      </w:r>
    </w:p>
    <w:p w14:paraId="23437743" w14:textId="63AF68E4" w:rsidR="009E5CEF" w:rsidRDefault="009E5CEF" w:rsidP="009E5CEF">
      <w:pPr>
        <w:pStyle w:val="Bibliography"/>
      </w:pPr>
      <w:r>
        <w:t xml:space="preserve">45. </w:t>
      </w:r>
      <w:r>
        <w:tab/>
        <w:t xml:space="preserve">Friend A, DeFries JC, Olson RK. Parental education moderates genetic influences on reading disability. </w:t>
      </w:r>
      <w:r w:rsidRPr="00EE14C8">
        <w:rPr>
          <w:i/>
        </w:rPr>
        <w:t>Psychol S</w:t>
      </w:r>
      <w:r w:rsidR="00EE14C8" w:rsidRPr="00EE14C8">
        <w:rPr>
          <w:i/>
        </w:rPr>
        <w:t>ci</w:t>
      </w:r>
      <w:r>
        <w:t xml:space="preserve"> </w:t>
      </w:r>
      <w:r w:rsidR="00EE14C8">
        <w:t>(</w:t>
      </w:r>
      <w:r>
        <w:t>2008</w:t>
      </w:r>
      <w:r w:rsidR="00EE14C8">
        <w:t xml:space="preserve">) </w:t>
      </w:r>
      <w:r>
        <w:t xml:space="preserve">(11):1124–30. </w:t>
      </w:r>
    </w:p>
    <w:p w14:paraId="6E430ED8" w14:textId="27A7148F" w:rsidR="009E5CEF" w:rsidRDefault="009E5CEF" w:rsidP="009E5CEF">
      <w:pPr>
        <w:pStyle w:val="Bibliography"/>
      </w:pPr>
      <w:r>
        <w:t xml:space="preserve">46. </w:t>
      </w:r>
      <w:r>
        <w:tab/>
        <w:t>Peterson RL, Pennington BF. Developmental d</w:t>
      </w:r>
      <w:r w:rsidR="00EE14C8">
        <w:t xml:space="preserve">yslexia. </w:t>
      </w:r>
      <w:r w:rsidR="00EE14C8" w:rsidRPr="00EE14C8">
        <w:rPr>
          <w:i/>
        </w:rPr>
        <w:t>Annu Rev Clin Psychol</w:t>
      </w:r>
      <w:r w:rsidR="00EE14C8">
        <w:t xml:space="preserve"> (</w:t>
      </w:r>
      <w:r>
        <w:t>2015</w:t>
      </w:r>
      <w:r w:rsidR="00EE14C8">
        <w:t xml:space="preserve">) </w:t>
      </w:r>
      <w:r>
        <w:t xml:space="preserve">11:283–307. </w:t>
      </w:r>
    </w:p>
    <w:p w14:paraId="1D9D5594" w14:textId="443B702A" w:rsidR="009E5CEF" w:rsidRDefault="009E5CEF" w:rsidP="009E5CEF">
      <w:pPr>
        <w:pStyle w:val="Bibliography"/>
      </w:pPr>
      <w:r>
        <w:lastRenderedPageBreak/>
        <w:t xml:space="preserve">47. </w:t>
      </w:r>
      <w:r>
        <w:tab/>
        <w:t xml:space="preserve">Ramaa S. </w:t>
      </w:r>
      <w:r w:rsidRPr="00362586">
        <w:t>Arithmetic difficulties among socially disadvantages children and children with dy</w:t>
      </w:r>
      <w:r w:rsidR="00EE14C8" w:rsidRPr="00362586">
        <w:t>scalculia</w:t>
      </w:r>
      <w:r w:rsidR="00EE14C8">
        <w:t>. Chinn S, editor. The Routledge International Handbook of Dyscalculia and Mathematical Learning Difficulties.  Abingdon: Routledge (</w:t>
      </w:r>
      <w:r>
        <w:t>2014</w:t>
      </w:r>
      <w:r w:rsidR="00EE14C8">
        <w:t xml:space="preserve">): </w:t>
      </w:r>
      <w:r>
        <w:t>146–166</w:t>
      </w:r>
      <w:r w:rsidR="00EE14C8">
        <w:t>.</w:t>
      </w:r>
      <w:r>
        <w:t xml:space="preserve"> </w:t>
      </w:r>
      <w:r w:rsidR="00EE14C8">
        <w:t xml:space="preserve"> </w:t>
      </w:r>
    </w:p>
    <w:p w14:paraId="37E8D1D4" w14:textId="074582EF" w:rsidR="009E5CEF" w:rsidRPr="00362586" w:rsidRDefault="009E5CEF" w:rsidP="00362586">
      <w:pPr>
        <w:pStyle w:val="Bibliography"/>
      </w:pPr>
      <w:r>
        <w:t xml:space="preserve">48. </w:t>
      </w:r>
      <w:r>
        <w:tab/>
        <w:t>Merz EC, Tottenham N, Noble KG. Socioeconomic status, amygdala volume, and internalizing symptoms in children and adolescents</w:t>
      </w:r>
      <w:r w:rsidR="00EE14C8">
        <w:t xml:space="preserve">. </w:t>
      </w:r>
      <w:r w:rsidR="00EE14C8" w:rsidRPr="00EE14C8">
        <w:rPr>
          <w:i/>
        </w:rPr>
        <w:t>J Clin Child Adolesc Psychol</w:t>
      </w:r>
      <w:r w:rsidR="00EE14C8">
        <w:t xml:space="preserve"> (</w:t>
      </w:r>
      <w:r>
        <w:t>2018</w:t>
      </w:r>
      <w:r w:rsidR="00EE14C8">
        <w:t xml:space="preserve">) </w:t>
      </w:r>
      <w:r>
        <w:t>47(2):312–23</w:t>
      </w:r>
      <w:r w:rsidRPr="00362586">
        <w:t xml:space="preserve">. </w:t>
      </w:r>
    </w:p>
    <w:p w14:paraId="79C67B4B" w14:textId="5FE40705" w:rsidR="009E5CEF" w:rsidRDefault="009E5CEF" w:rsidP="00362586">
      <w:pPr>
        <w:pStyle w:val="Bibliography"/>
      </w:pPr>
      <w:r>
        <w:t xml:space="preserve">49. </w:t>
      </w:r>
      <w:r>
        <w:tab/>
        <w:t>Gould KL, Coventry WL, Olson RK, Byrne B. Gene-environment interactions in ADHD: the roles of SES and</w:t>
      </w:r>
      <w:r w:rsidR="00EE14C8">
        <w:t xml:space="preserve"> chaos</w:t>
      </w:r>
      <w:r w:rsidR="00EE14C8" w:rsidRPr="00362586">
        <w:rPr>
          <w:i/>
        </w:rPr>
        <w:t xml:space="preserve">. </w:t>
      </w:r>
      <w:r w:rsidR="00EE14C8" w:rsidRPr="00EE14C8">
        <w:rPr>
          <w:i/>
        </w:rPr>
        <w:t>J Abnorm Child Psychol</w:t>
      </w:r>
      <w:r w:rsidR="00EE14C8">
        <w:t xml:space="preserve"> (</w:t>
      </w:r>
      <w:r>
        <w:t>2018</w:t>
      </w:r>
      <w:r w:rsidR="00EE14C8">
        <w:t xml:space="preserve">) </w:t>
      </w:r>
      <w:r w:rsidRPr="00362586">
        <w:t>46</w:t>
      </w:r>
      <w:r>
        <w:t xml:space="preserve">(2):251–63. </w:t>
      </w:r>
    </w:p>
    <w:p w14:paraId="4E74DED0" w14:textId="06F57AEE" w:rsidR="009E5CEF" w:rsidRDefault="009E5CEF" w:rsidP="009E5CEF">
      <w:pPr>
        <w:pStyle w:val="Bibliography"/>
      </w:pPr>
      <w:r>
        <w:t xml:space="preserve">50. </w:t>
      </w:r>
      <w:r>
        <w:tab/>
        <w:t>Russell AE, Ford T, Williams R, Russell G. The association between socioeconomic disadvantage and attention deficit/hyperactivity disorder (ADHD): a systematic r</w:t>
      </w:r>
      <w:r w:rsidR="00EE14C8">
        <w:t xml:space="preserve">eview. </w:t>
      </w:r>
      <w:r w:rsidR="00EE14C8" w:rsidRPr="00EE14C8">
        <w:rPr>
          <w:i/>
        </w:rPr>
        <w:t>Child Psychiatry Hum Dev</w:t>
      </w:r>
      <w:r w:rsidRPr="00EE14C8">
        <w:rPr>
          <w:i/>
        </w:rPr>
        <w:t xml:space="preserve"> </w:t>
      </w:r>
      <w:r w:rsidR="00EE14C8">
        <w:t>(</w:t>
      </w:r>
      <w:r>
        <w:t>2016</w:t>
      </w:r>
      <w:r w:rsidR="00EE14C8">
        <w:t xml:space="preserve">) </w:t>
      </w:r>
      <w:r>
        <w:t xml:space="preserve">47(3):440–58. </w:t>
      </w:r>
    </w:p>
    <w:p w14:paraId="7494A10F" w14:textId="357E3907" w:rsidR="009E5CEF" w:rsidRDefault="009E5CEF" w:rsidP="009E5CEF">
      <w:pPr>
        <w:pStyle w:val="Bibliography"/>
      </w:pPr>
      <w:r>
        <w:t xml:space="preserve">51. </w:t>
      </w:r>
      <w:r>
        <w:tab/>
        <w:t xml:space="preserve">Matthys W, Lochman JE. </w:t>
      </w:r>
      <w:r w:rsidRPr="00362586">
        <w:t>Oppositional defiant disorder and conduct disorder in child</w:t>
      </w:r>
      <w:r w:rsidR="00EE14C8" w:rsidRPr="00362586">
        <w:t>hood</w:t>
      </w:r>
      <w:r w:rsidR="00EE14C8">
        <w:t>. Hoboken: Wiley Blackwell (</w:t>
      </w:r>
      <w:r>
        <w:t>2017</w:t>
      </w:r>
      <w:r w:rsidR="00EE14C8">
        <w:t>)</w:t>
      </w:r>
      <w:r>
        <w:t xml:space="preserve">. </w:t>
      </w:r>
    </w:p>
    <w:p w14:paraId="04F3B1F1" w14:textId="27C4DC6E" w:rsidR="009E5CEF" w:rsidRDefault="009E5CEF" w:rsidP="00362586">
      <w:pPr>
        <w:pStyle w:val="Bibliography"/>
      </w:pPr>
      <w:r>
        <w:t xml:space="preserve">52. </w:t>
      </w:r>
      <w:r>
        <w:tab/>
      </w:r>
      <w:r w:rsidRPr="00362586">
        <w:t>Mascolo</w:t>
      </w:r>
      <w:r>
        <w:t xml:space="preserve"> JT,</w:t>
      </w:r>
      <w:r w:rsidRPr="00362586">
        <w:t xml:space="preserve"> Flanagan</w:t>
      </w:r>
      <w:r>
        <w:t xml:space="preserve"> DP,</w:t>
      </w:r>
      <w:r w:rsidRPr="00362586">
        <w:t xml:space="preserve"> Alfonso</w:t>
      </w:r>
      <w:r>
        <w:t xml:space="preserve"> VC.</w:t>
      </w:r>
      <w:r w:rsidRPr="00362586">
        <w:t xml:space="preserve"> Essentials of planning, selecting, and tailoring interventions for unique learners. Essentials of psychological assessme</w:t>
      </w:r>
      <w:r w:rsidR="00EE14C8" w:rsidRPr="00362586">
        <w:t>nt.</w:t>
      </w:r>
      <w:r w:rsidR="00EE14C8">
        <w:t xml:space="preserve"> Hoboken: John Wiley &amp; Sons (</w:t>
      </w:r>
      <w:r>
        <w:t>2014</w:t>
      </w:r>
      <w:r w:rsidR="00EE14C8">
        <w:t>)</w:t>
      </w:r>
      <w:r>
        <w:t xml:space="preserve">. </w:t>
      </w:r>
    </w:p>
    <w:p w14:paraId="06C91234" w14:textId="7F82F447" w:rsidR="004447A7" w:rsidRPr="004447A7" w:rsidRDefault="004447A7" w:rsidP="004447A7">
      <w:pPr>
        <w:spacing w:before="0" w:after="0"/>
      </w:pPr>
    </w:p>
    <w:p w14:paraId="2C28EE70" w14:textId="07862C45" w:rsidR="00E2585F" w:rsidRPr="00376CC5" w:rsidRDefault="004447A7" w:rsidP="00362586">
      <w:pPr>
        <w:spacing w:before="0" w:after="0"/>
        <w:ind w:hanging="426"/>
        <w:rPr>
          <w:szCs w:val="24"/>
        </w:rPr>
      </w:pPr>
      <w:r>
        <w:rPr>
          <w:szCs w:val="24"/>
        </w:rPr>
        <w:t xml:space="preserve"> </w:t>
      </w:r>
    </w:p>
    <w:p w14:paraId="3950105C" w14:textId="77777777" w:rsidR="008D6C8D" w:rsidRPr="00376CC5" w:rsidRDefault="008D6C8D" w:rsidP="00362586">
      <w:pPr>
        <w:spacing w:before="0" w:after="0"/>
        <w:rPr>
          <w:szCs w:val="24"/>
        </w:rPr>
      </w:pPr>
    </w:p>
    <w:p w14:paraId="4F9072D0" w14:textId="77777777" w:rsidR="0088513A" w:rsidRPr="0088513A" w:rsidRDefault="0088513A" w:rsidP="0088513A">
      <w:pPr>
        <w:pStyle w:val="Heading1"/>
        <w:numPr>
          <w:ilvl w:val="0"/>
          <w:numId w:val="22"/>
        </w:numPr>
      </w:pPr>
      <w:r w:rsidRPr="0088513A">
        <w:t>Data Availability Statement</w:t>
      </w:r>
    </w:p>
    <w:p w14:paraId="2EBDDBE5" w14:textId="31E224B5" w:rsidR="004050E1" w:rsidRPr="00362586" w:rsidRDefault="0088513A" w:rsidP="00362586">
      <w:pPr>
        <w:rPr>
          <w:color w:val="000000"/>
        </w:rPr>
      </w:pPr>
      <w:r>
        <w:rPr>
          <w:rFonts w:cs="Times New Roman"/>
          <w:szCs w:val="24"/>
        </w:rPr>
        <w:t>The data</w:t>
      </w:r>
      <w:r w:rsidR="000A5218">
        <w:rPr>
          <w:rFonts w:cs="Times New Roman"/>
          <w:szCs w:val="24"/>
        </w:rPr>
        <w:t xml:space="preserve"> and analysis code</w:t>
      </w:r>
      <w:r>
        <w:rPr>
          <w:rFonts w:cs="Times New Roman"/>
          <w:szCs w:val="24"/>
        </w:rPr>
        <w:t xml:space="preserve"> for this study can be found in the </w:t>
      </w:r>
      <w:r w:rsidR="000A5218" w:rsidRPr="000A5218">
        <w:rPr>
          <w:rFonts w:cs="Times New Roman"/>
          <w:szCs w:val="24"/>
        </w:rPr>
        <w:t>Open Science Framework (</w:t>
      </w:r>
      <w:hyperlink r:id="rId8" w:history="1">
        <w:r w:rsidR="000A5218" w:rsidRPr="002E1492">
          <w:rPr>
            <w:rStyle w:val="Hyperlink"/>
            <w:rFonts w:cs="Times New Roman"/>
            <w:szCs w:val="24"/>
          </w:rPr>
          <w:t>https://osf.io/9mxp2/</w:t>
        </w:r>
      </w:hyperlink>
      <w:r w:rsidR="000A5218" w:rsidRPr="000A5218">
        <w:rPr>
          <w:rFonts w:cs="Times New Roman"/>
          <w:szCs w:val="24"/>
        </w:rPr>
        <w:t>)</w:t>
      </w:r>
      <w:r>
        <w:rPr>
          <w:rFonts w:cs="Times New Roman"/>
          <w:szCs w:val="24"/>
        </w:rPr>
        <w:t>.</w:t>
      </w:r>
    </w:p>
    <w:sectPr w:rsidR="004050E1" w:rsidRPr="00362586" w:rsidSect="00362586">
      <w:headerReference w:type="even" r:id="rId9"/>
      <w:headerReference w:type="default" r:id="rId10"/>
      <w:footerReference w:type="even" r:id="rId11"/>
      <w:footerReference w:type="default" r:id="rId12"/>
      <w:headerReference w:type="first" r:id="rId13"/>
      <w:type w:val="continuous"/>
      <w:pgSz w:w="12240" w:h="15840"/>
      <w:pgMar w:top="1181" w:right="1138" w:bottom="1282" w:left="1138"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D0B8E" w14:textId="77777777" w:rsidR="00203514" w:rsidRDefault="00203514" w:rsidP="00117666">
      <w:pPr>
        <w:spacing w:after="0"/>
      </w:pPr>
      <w:r>
        <w:separator/>
      </w:r>
    </w:p>
  </w:endnote>
  <w:endnote w:type="continuationSeparator" w:id="0">
    <w:p w14:paraId="7F8A1E2C" w14:textId="77777777" w:rsidR="00203514" w:rsidRDefault="00203514" w:rsidP="00117666">
      <w:pPr>
        <w:spacing w:after="0"/>
      </w:pPr>
      <w:r>
        <w:continuationSeparator/>
      </w:r>
    </w:p>
  </w:endnote>
  <w:endnote w:type="continuationNotice" w:id="1">
    <w:p w14:paraId="585C7D8B" w14:textId="77777777" w:rsidR="00203514" w:rsidRDefault="0020351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F08F7" w14:textId="6B678C28" w:rsidR="00362586" w:rsidRPr="00577C4C" w:rsidRDefault="00362586">
    <w:pPr>
      <w:pStyle w:val="Footer"/>
      <w:rPr>
        <w:color w:val="C00000"/>
        <w:szCs w:val="24"/>
      </w:rPr>
    </w:pPr>
    <w:r w:rsidRPr="00577C4C">
      <w:rPr>
        <w:noProof/>
        <w:color w:val="C00000"/>
        <w:szCs w:val="24"/>
        <w:lang w:val="de-DE" w:eastAsia="de-DE"/>
      </w:rPr>
      <mc:AlternateContent>
        <mc:Choice Requires="wps">
          <w:drawing>
            <wp:anchor distT="0" distB="0" distL="114300" distR="114300" simplePos="0" relativeHeight="251661824" behindDoc="0" locked="0" layoutInCell="1" allowOverlap="1" wp14:anchorId="3D5560B4" wp14:editId="0F6BA944">
              <wp:simplePos x="0" y="0"/>
              <wp:positionH relativeFrom="column">
                <wp:posOffset>-108280</wp:posOffset>
              </wp:positionH>
              <wp:positionV relativeFrom="paragraph">
                <wp:posOffset>-58420</wp:posOffset>
              </wp:positionV>
              <wp:extent cx="3672231" cy="1403985"/>
              <wp:effectExtent l="0" t="0" r="444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6DBFAF3" w14:textId="77777777" w:rsidR="00362586" w:rsidRPr="00E9561B" w:rsidRDefault="0036258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5560B4"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" stroked="f">
              <v:textbox style="mso-fit-shape-to-text:t">
                <w:txbxContent>
                  <w:p w14:paraId="76DBFAF3" w14:textId="77777777" w:rsidR="00362586" w:rsidRPr="00E9561B" w:rsidRDefault="00362586">
                    <w:pPr>
                      <w:rPr>
                        <w:color w:val="C00000"/>
                      </w:rPr>
                    </w:pPr>
                    <w:r w:rsidRPr="00E9561B">
                      <w:rPr>
                        <w:color w:val="C00000"/>
                      </w:rPr>
                      <w:t>This is a provisional file, not the final typeset article</w:t>
                    </w:r>
                  </w:p>
                </w:txbxContent>
              </v:textbox>
            </v:shape>
          </w:pict>
        </mc:Fallback>
      </mc:AlternateContent>
    </w:r>
    <w:r>
      <w:rPr>
        <w:noProof/>
        <w:lang w:val="de-DE" w:eastAsia="de-DE"/>
      </w:rPr>
      <mc:AlternateContent>
        <mc:Choice Requires="wps">
          <w:drawing>
            <wp:anchor distT="0" distB="0" distL="114300" distR="114300" simplePos="0" relativeHeight="251658752" behindDoc="0" locked="0" layoutInCell="1" allowOverlap="1" wp14:anchorId="3049614F" wp14:editId="0A26D1BE">
              <wp:simplePos x="0" y="0"/>
              <wp:positionH relativeFrom="margin">
                <wp:align>right</wp:align>
              </wp:positionH>
              <wp:positionV relativeFrom="bottomMargin">
                <wp:align>top</wp:align>
              </wp:positionV>
              <wp:extent cx="1508760" cy="395605"/>
              <wp:effectExtent l="0" t="0" r="0" b="0"/>
              <wp:wrapNone/>
              <wp:docPr id="10"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100A0406"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447A7">
                            <w:rPr>
                              <w:noProof/>
                              <w:color w:val="000000" w:themeColor="text1"/>
                              <w:sz w:val="22"/>
                              <w:szCs w:val="40"/>
                            </w:rPr>
                            <w:t>18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049614F" id="Text Box 1" o:spid="_x0000_s1027" type="#_x0000_t202" style="position:absolute;margin-left:67.6pt;margin-top:0;width:118.8pt;height:31.15pt;z-index:25165875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" filled="f" stroked="f" strokeweight=".5pt">
              <v:textbox style="mso-fit-shape-to-text:t">
                <w:txbxContent>
                  <w:p w14:paraId="100A0406"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4447A7">
                      <w:rPr>
                        <w:noProof/>
                        <w:color w:val="000000" w:themeColor="text1"/>
                        <w:sz w:val="22"/>
                        <w:szCs w:val="40"/>
                      </w:rPr>
                      <w:t>18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8C763" w14:textId="7943C016" w:rsidR="00362586" w:rsidRPr="00577C4C" w:rsidRDefault="00362586">
    <w:pPr>
      <w:pStyle w:val="Footer"/>
      <w:rPr>
        <w:b/>
        <w:sz w:val="20"/>
        <w:szCs w:val="24"/>
      </w:rPr>
    </w:pPr>
    <w:r>
      <w:rPr>
        <w:noProof/>
        <w:lang w:val="de-DE" w:eastAsia="de-DE"/>
      </w:rPr>
      <mc:AlternateContent>
        <mc:Choice Requires="wps">
          <w:drawing>
            <wp:anchor distT="0" distB="0" distL="114300" distR="114300" simplePos="0" relativeHeight="251655680" behindDoc="0" locked="0" layoutInCell="1" allowOverlap="1" wp14:anchorId="0E4928CA" wp14:editId="27AE7ACB">
              <wp:simplePos x="0" y="0"/>
              <wp:positionH relativeFrom="margin">
                <wp:align>right</wp:align>
              </wp:positionH>
              <wp:positionV relativeFrom="bottomMargin">
                <wp:align>top</wp:align>
              </wp:positionV>
              <wp:extent cx="1508760" cy="395605"/>
              <wp:effectExtent l="0" t="0" r="0" b="0"/>
              <wp:wrapNone/>
              <wp:docPr id="11"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0580CC4"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C4580A">
                            <w:rPr>
                              <w:noProof/>
                              <w:color w:val="000000" w:themeColor="text1"/>
                              <w:sz w:val="22"/>
                              <w:szCs w:val="40"/>
                            </w:rPr>
                            <w:t>21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4928CA" id="_x0000_t202" coordsize="21600,21600" o:spt="202" path="m,l,21600r21600,l21600,xe">
              <v:stroke joinstyle="miter"/>
              <v:path gradientshapeok="t" o:connecttype="rect"/>
            </v:shapetype>
            <v:shape id="Text Box 56" o:spid="_x0000_s1028" type="#_x0000_t202" style="position:absolute;margin-left:67.6pt;margin-top:0;width:118.8pt;height:31.15pt;z-index:25165568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iyZf2jcCAABoBAAADgAAAAAAAAAAAAAA&#13;&#10;AAAuAgAAZHJzL2Uyb0RvYy54bWxQSwECLQAUAAYACAAAACEAWHOkItwAAAAJAQAADwAAAAAAAAAA&#13;&#10;AAAAAACRBAAAZHJzL2Rvd25yZXYueG1sUEsFBgAAAAAEAAQA8wAAAJoFAAAAAA==&#13;&#10;" filled="f" stroked="f" strokeweight=".5pt">
              <v:textbox style="mso-fit-shape-to-text:t">
                <w:txbxContent>
                  <w:p w14:paraId="70580CC4" w14:textId="77777777" w:rsidR="00362586" w:rsidRPr="00577C4C" w:rsidRDefault="0036258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C4580A">
                      <w:rPr>
                        <w:noProof/>
                        <w:color w:val="000000" w:themeColor="text1"/>
                        <w:sz w:val="22"/>
                        <w:szCs w:val="40"/>
                      </w:rPr>
                      <w:t>21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C3522" w14:textId="77777777" w:rsidR="00203514" w:rsidRDefault="00203514" w:rsidP="00117666">
      <w:pPr>
        <w:spacing w:after="0"/>
      </w:pPr>
      <w:r>
        <w:separator/>
      </w:r>
    </w:p>
  </w:footnote>
  <w:footnote w:type="continuationSeparator" w:id="0">
    <w:p w14:paraId="3307C931" w14:textId="77777777" w:rsidR="00203514" w:rsidRDefault="00203514" w:rsidP="00117666">
      <w:pPr>
        <w:spacing w:after="0"/>
      </w:pPr>
      <w:r>
        <w:continuationSeparator/>
      </w:r>
    </w:p>
  </w:footnote>
  <w:footnote w:type="continuationNotice" w:id="1">
    <w:p w14:paraId="366B9876" w14:textId="77777777" w:rsidR="00203514" w:rsidRDefault="00203514">
      <w:pPr>
        <w:spacing w:before="0" w:after="0"/>
      </w:pPr>
    </w:p>
  </w:footnote>
  <w:footnote w:id="2">
    <w:p w14:paraId="0CF735A8" w14:textId="69545EA3" w:rsidR="00362586" w:rsidRPr="008C218C" w:rsidRDefault="00362586">
      <w:pPr>
        <w:pStyle w:val="FootnoteText"/>
      </w:pPr>
      <w:r>
        <w:rPr>
          <w:rStyle w:val="FootnoteReference"/>
        </w:rPr>
        <w:footnoteRef/>
      </w:r>
      <w:r>
        <w:t xml:space="preserve"> </w:t>
      </w:r>
      <w:r w:rsidRPr="008C218C">
        <w:t>As we developed the norms on the basis of the current study’s sample and we defined an SLD as a z-score of -1.</w:t>
      </w:r>
      <w:r>
        <w:t>5 or lower, the percentage of children with a specific type of SLD (e.g., a reading disorder) will per definition be the percentile rank that corresponds to a z-score of -1.5, which is 6.7%.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5C914" w14:textId="2E74D9C2" w:rsidR="00362586" w:rsidRPr="007E3148" w:rsidRDefault="00362586" w:rsidP="00362586">
    <w:pPr>
      <w:pStyle w:val="Header"/>
      <w:jc w:val="right"/>
    </w:pPr>
    <w:r w:rsidRPr="00D46E77">
      <w:t>Comorbidities between</w:t>
    </w:r>
    <w:r>
      <w:t xml:space="preserve"> SLD and psychopathology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0859B" w14:textId="77777777" w:rsidR="00362586" w:rsidRPr="00A53000" w:rsidRDefault="00362586"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CC3DB" w14:textId="55123422" w:rsidR="00362586" w:rsidRDefault="00362586" w:rsidP="00A53000">
    <w:pPr>
      <w:pStyle w:val="Header"/>
    </w:pPr>
    <w:r w:rsidRPr="005A1D84">
      <w:rPr>
        <w:noProof/>
        <w:color w:val="A6A6A6" w:themeColor="background1" w:themeShade="A6"/>
        <w:lang w:val="de-DE" w:eastAsia="de-DE"/>
      </w:rPr>
      <w:drawing>
        <wp:inline distT="0" distB="0" distL="0" distR="0" wp14:anchorId="6BA97411" wp14:editId="5ED6A477">
          <wp:extent cx="1382534" cy="497091"/>
          <wp:effectExtent l="0" t="0" r="0" b="0"/>
          <wp:docPr id="12"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4962"/>
        </w:tabs>
        <w:ind w:left="4962"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0F6369B"/>
    <w:multiLevelType w:val="multilevel"/>
    <w:tmpl w:val="53FEA9D0"/>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4962"/>
        </w:tabs>
        <w:ind w:left="4962"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5"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5"/>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4"/>
  </w:num>
  <w:num w:numId="24">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oNotTrackFormatting/>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3A8A"/>
    <w:rsid w:val="00045678"/>
    <w:rsid w:val="000458E4"/>
    <w:rsid w:val="0006245D"/>
    <w:rsid w:val="00063D84"/>
    <w:rsid w:val="0006636D"/>
    <w:rsid w:val="00071175"/>
    <w:rsid w:val="00073EBB"/>
    <w:rsid w:val="000762DC"/>
    <w:rsid w:val="00077D53"/>
    <w:rsid w:val="00081394"/>
    <w:rsid w:val="00093435"/>
    <w:rsid w:val="000A072E"/>
    <w:rsid w:val="000A5218"/>
    <w:rsid w:val="000B17CC"/>
    <w:rsid w:val="000B34BD"/>
    <w:rsid w:val="000C7E2A"/>
    <w:rsid w:val="000E162D"/>
    <w:rsid w:val="000E2ED3"/>
    <w:rsid w:val="000F4CFB"/>
    <w:rsid w:val="000F7193"/>
    <w:rsid w:val="00114330"/>
    <w:rsid w:val="001161F9"/>
    <w:rsid w:val="00117666"/>
    <w:rsid w:val="001223A7"/>
    <w:rsid w:val="00126CB7"/>
    <w:rsid w:val="00134256"/>
    <w:rsid w:val="0013529A"/>
    <w:rsid w:val="00135639"/>
    <w:rsid w:val="00147395"/>
    <w:rsid w:val="00147EA5"/>
    <w:rsid w:val="001552C9"/>
    <w:rsid w:val="00172400"/>
    <w:rsid w:val="001744BB"/>
    <w:rsid w:val="00177D84"/>
    <w:rsid w:val="00194528"/>
    <w:rsid w:val="001964EF"/>
    <w:rsid w:val="001B1A2C"/>
    <w:rsid w:val="001D5C23"/>
    <w:rsid w:val="001E0FE0"/>
    <w:rsid w:val="001F1310"/>
    <w:rsid w:val="001F4C07"/>
    <w:rsid w:val="00203514"/>
    <w:rsid w:val="00220AEA"/>
    <w:rsid w:val="00226954"/>
    <w:rsid w:val="0023211E"/>
    <w:rsid w:val="002513A8"/>
    <w:rsid w:val="002629A3"/>
    <w:rsid w:val="00265660"/>
    <w:rsid w:val="00267D18"/>
    <w:rsid w:val="002849E6"/>
    <w:rsid w:val="002868E2"/>
    <w:rsid w:val="002869C3"/>
    <w:rsid w:val="002936E4"/>
    <w:rsid w:val="00296B88"/>
    <w:rsid w:val="002971E5"/>
    <w:rsid w:val="002C74CA"/>
    <w:rsid w:val="002E62B9"/>
    <w:rsid w:val="002F744D"/>
    <w:rsid w:val="00303D3E"/>
    <w:rsid w:val="00303DE6"/>
    <w:rsid w:val="00310124"/>
    <w:rsid w:val="00342917"/>
    <w:rsid w:val="003544FB"/>
    <w:rsid w:val="003577A1"/>
    <w:rsid w:val="00362586"/>
    <w:rsid w:val="0036424F"/>
    <w:rsid w:val="00365D63"/>
    <w:rsid w:val="0036793B"/>
    <w:rsid w:val="00372682"/>
    <w:rsid w:val="00376CC5"/>
    <w:rsid w:val="003944EE"/>
    <w:rsid w:val="00396179"/>
    <w:rsid w:val="0039693B"/>
    <w:rsid w:val="003A527E"/>
    <w:rsid w:val="003B071E"/>
    <w:rsid w:val="003B707E"/>
    <w:rsid w:val="003C21B6"/>
    <w:rsid w:val="003D2F2D"/>
    <w:rsid w:val="00401590"/>
    <w:rsid w:val="004050E1"/>
    <w:rsid w:val="00416E7B"/>
    <w:rsid w:val="0042098B"/>
    <w:rsid w:val="00422C94"/>
    <w:rsid w:val="004447A7"/>
    <w:rsid w:val="00447C37"/>
    <w:rsid w:val="00463E3D"/>
    <w:rsid w:val="004645AE"/>
    <w:rsid w:val="0047609F"/>
    <w:rsid w:val="00494021"/>
    <w:rsid w:val="004C22E0"/>
    <w:rsid w:val="004D3E33"/>
    <w:rsid w:val="004D7A3A"/>
    <w:rsid w:val="004F4AF4"/>
    <w:rsid w:val="00512369"/>
    <w:rsid w:val="005250F2"/>
    <w:rsid w:val="005577AB"/>
    <w:rsid w:val="00574CE6"/>
    <w:rsid w:val="00584F01"/>
    <w:rsid w:val="005A1D84"/>
    <w:rsid w:val="005A70EA"/>
    <w:rsid w:val="005B71EE"/>
    <w:rsid w:val="005C0E9F"/>
    <w:rsid w:val="005C214B"/>
    <w:rsid w:val="005C3963"/>
    <w:rsid w:val="005C4B72"/>
    <w:rsid w:val="005C72E8"/>
    <w:rsid w:val="005D1840"/>
    <w:rsid w:val="005D35E4"/>
    <w:rsid w:val="005D3C29"/>
    <w:rsid w:val="005D7910"/>
    <w:rsid w:val="005F6CD0"/>
    <w:rsid w:val="0062154F"/>
    <w:rsid w:val="00625587"/>
    <w:rsid w:val="00626AAC"/>
    <w:rsid w:val="00631A8C"/>
    <w:rsid w:val="00641D2C"/>
    <w:rsid w:val="00645691"/>
    <w:rsid w:val="00651CA2"/>
    <w:rsid w:val="00653D60"/>
    <w:rsid w:val="006540AF"/>
    <w:rsid w:val="00660D05"/>
    <w:rsid w:val="00671D9A"/>
    <w:rsid w:val="00673952"/>
    <w:rsid w:val="0067667B"/>
    <w:rsid w:val="00681821"/>
    <w:rsid w:val="00686C9D"/>
    <w:rsid w:val="00687BFC"/>
    <w:rsid w:val="0069054D"/>
    <w:rsid w:val="006B2D5B"/>
    <w:rsid w:val="006B7D14"/>
    <w:rsid w:val="006D5B93"/>
    <w:rsid w:val="006D5BDE"/>
    <w:rsid w:val="006D7A9A"/>
    <w:rsid w:val="00706EF5"/>
    <w:rsid w:val="00725A7D"/>
    <w:rsid w:val="00730065"/>
    <w:rsid w:val="0073085C"/>
    <w:rsid w:val="00733784"/>
    <w:rsid w:val="00736978"/>
    <w:rsid w:val="00746505"/>
    <w:rsid w:val="00790BB3"/>
    <w:rsid w:val="00792043"/>
    <w:rsid w:val="00797EDD"/>
    <w:rsid w:val="007B0322"/>
    <w:rsid w:val="007C0E3F"/>
    <w:rsid w:val="007C206C"/>
    <w:rsid w:val="007C5729"/>
    <w:rsid w:val="007F12E1"/>
    <w:rsid w:val="00805AB4"/>
    <w:rsid w:val="00807029"/>
    <w:rsid w:val="008111E4"/>
    <w:rsid w:val="0081301C"/>
    <w:rsid w:val="00817DD6"/>
    <w:rsid w:val="008214E4"/>
    <w:rsid w:val="00840756"/>
    <w:rsid w:val="008629A9"/>
    <w:rsid w:val="0088513A"/>
    <w:rsid w:val="00886A5D"/>
    <w:rsid w:val="0089297B"/>
    <w:rsid w:val="00893C19"/>
    <w:rsid w:val="008A15A0"/>
    <w:rsid w:val="008A1C35"/>
    <w:rsid w:val="008A532D"/>
    <w:rsid w:val="008B5029"/>
    <w:rsid w:val="008C218C"/>
    <w:rsid w:val="008D6C8D"/>
    <w:rsid w:val="008E2B54"/>
    <w:rsid w:val="008E4404"/>
    <w:rsid w:val="008E58C7"/>
    <w:rsid w:val="008F4A11"/>
    <w:rsid w:val="008F5021"/>
    <w:rsid w:val="009015B2"/>
    <w:rsid w:val="00943573"/>
    <w:rsid w:val="00971B61"/>
    <w:rsid w:val="00980C31"/>
    <w:rsid w:val="009955FF"/>
    <w:rsid w:val="00996D7D"/>
    <w:rsid w:val="009B744E"/>
    <w:rsid w:val="009D259D"/>
    <w:rsid w:val="009E5CEF"/>
    <w:rsid w:val="009F3E60"/>
    <w:rsid w:val="00A219F9"/>
    <w:rsid w:val="00A36B22"/>
    <w:rsid w:val="00A50C47"/>
    <w:rsid w:val="00A50D9D"/>
    <w:rsid w:val="00A53000"/>
    <w:rsid w:val="00A53E44"/>
    <w:rsid w:val="00A545C6"/>
    <w:rsid w:val="00A652D0"/>
    <w:rsid w:val="00A72BAC"/>
    <w:rsid w:val="00A75F87"/>
    <w:rsid w:val="00A95D8B"/>
    <w:rsid w:val="00AC0270"/>
    <w:rsid w:val="00AC3EA3"/>
    <w:rsid w:val="00AC792D"/>
    <w:rsid w:val="00AF4828"/>
    <w:rsid w:val="00AF6D32"/>
    <w:rsid w:val="00B353E1"/>
    <w:rsid w:val="00B4153F"/>
    <w:rsid w:val="00B44C6F"/>
    <w:rsid w:val="00B657B8"/>
    <w:rsid w:val="00B84920"/>
    <w:rsid w:val="00B8556A"/>
    <w:rsid w:val="00B944A4"/>
    <w:rsid w:val="00B975A7"/>
    <w:rsid w:val="00C012A3"/>
    <w:rsid w:val="00C0159A"/>
    <w:rsid w:val="00C044BE"/>
    <w:rsid w:val="00C16F19"/>
    <w:rsid w:val="00C41B87"/>
    <w:rsid w:val="00C4580A"/>
    <w:rsid w:val="00C52A7B"/>
    <w:rsid w:val="00C6324C"/>
    <w:rsid w:val="00C679AA"/>
    <w:rsid w:val="00C724CF"/>
    <w:rsid w:val="00C75972"/>
    <w:rsid w:val="00C82792"/>
    <w:rsid w:val="00C948FD"/>
    <w:rsid w:val="00CB43D5"/>
    <w:rsid w:val="00CB458E"/>
    <w:rsid w:val="00CB57A5"/>
    <w:rsid w:val="00CC76F9"/>
    <w:rsid w:val="00CD066B"/>
    <w:rsid w:val="00CD46E2"/>
    <w:rsid w:val="00CF2B1A"/>
    <w:rsid w:val="00D00D0B"/>
    <w:rsid w:val="00D029DA"/>
    <w:rsid w:val="00D04B69"/>
    <w:rsid w:val="00D076D7"/>
    <w:rsid w:val="00D46E77"/>
    <w:rsid w:val="00D47AD5"/>
    <w:rsid w:val="00D537FA"/>
    <w:rsid w:val="00D543F0"/>
    <w:rsid w:val="00D5547D"/>
    <w:rsid w:val="00D80D99"/>
    <w:rsid w:val="00D9503C"/>
    <w:rsid w:val="00DA6345"/>
    <w:rsid w:val="00DC3418"/>
    <w:rsid w:val="00DD73EF"/>
    <w:rsid w:val="00DE23E8"/>
    <w:rsid w:val="00DE4D20"/>
    <w:rsid w:val="00E0128B"/>
    <w:rsid w:val="00E2585F"/>
    <w:rsid w:val="00E44268"/>
    <w:rsid w:val="00E52EDA"/>
    <w:rsid w:val="00E64E17"/>
    <w:rsid w:val="00EA3D3C"/>
    <w:rsid w:val="00EB18F9"/>
    <w:rsid w:val="00EC5B16"/>
    <w:rsid w:val="00EC7CC3"/>
    <w:rsid w:val="00ED211F"/>
    <w:rsid w:val="00EE14C8"/>
    <w:rsid w:val="00F05703"/>
    <w:rsid w:val="00F12536"/>
    <w:rsid w:val="00F46494"/>
    <w:rsid w:val="00F53FD9"/>
    <w:rsid w:val="00F558AB"/>
    <w:rsid w:val="00F61D89"/>
    <w:rsid w:val="00F86ABB"/>
    <w:rsid w:val="00FD67A6"/>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5A8A5"/>
  <w15:docId w15:val="{49730B4C-87DF-418A-80D4-05EA119C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tabs>
        <w:tab w:val="clear" w:pos="4962"/>
        <w:tab w:val="num" w:pos="567"/>
      </w:tabs>
      <w:spacing w:before="40" w:after="120"/>
      <w:ind w:left="567"/>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qFormat/>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styleId="Bibliography">
    <w:name w:val="Bibliography"/>
    <w:basedOn w:val="Normal"/>
    <w:next w:val="Normal"/>
    <w:uiPriority w:val="37"/>
    <w:unhideWhenUsed/>
    <w:rsid w:val="00362586"/>
    <w:pPr>
      <w:tabs>
        <w:tab w:val="left" w:pos="384"/>
      </w:tabs>
      <w:spacing w:before="0"/>
      <w:ind w:left="384" w:hanging="384"/>
      <w:jc w:val="both"/>
    </w:pPr>
    <w:rPr>
      <w:rFonts w:eastAsia="Calibri" w:cs="Times New Roman"/>
      <w:color w:val="00000A"/>
      <w:szCs w:val="24"/>
    </w:rPr>
  </w:style>
  <w:style w:type="character" w:customStyle="1" w:styleId="InternetLink">
    <w:name w:val="Internet Link"/>
    <w:basedOn w:val="DefaultParagraphFont"/>
    <w:uiPriority w:val="99"/>
    <w:unhideWhenUsed/>
    <w:rsid w:val="0089297B"/>
    <w:rPr>
      <w:color w:val="0000FF"/>
      <w:u w:val="single"/>
    </w:rPr>
  </w:style>
  <w:style w:type="paragraph" w:customStyle="1" w:styleId="CitaviBibliographyEntry">
    <w:name w:val="Citavi Bibliography Entry"/>
    <w:basedOn w:val="Normal"/>
    <w:qFormat/>
    <w:rsid w:val="0047609F"/>
    <w:pPr>
      <w:tabs>
        <w:tab w:val="left" w:pos="283"/>
      </w:tabs>
      <w:spacing w:after="60" w:line="276" w:lineRule="auto"/>
      <w:ind w:left="283" w:hanging="283"/>
    </w:pPr>
    <w:rPr>
      <w:rFonts w:ascii="Calibri" w:hAnsi="Calibri" w:cs="Times New Roman"/>
      <w:sz w:val="22"/>
      <w:lang w:val="en-GB"/>
    </w:rPr>
  </w:style>
  <w:style w:type="character" w:customStyle="1" w:styleId="UnresolvedMention1">
    <w:name w:val="Unresolved Mention1"/>
    <w:basedOn w:val="DefaultParagraphFont"/>
    <w:uiPriority w:val="99"/>
    <w:semiHidden/>
    <w:unhideWhenUsed/>
    <w:rsid w:val="0047609F"/>
    <w:rPr>
      <w:color w:val="605E5C"/>
      <w:shd w:val="clear" w:color="auto" w:fill="E1DFDD"/>
    </w:rPr>
  </w:style>
  <w:style w:type="paragraph" w:customStyle="1" w:styleId="CitaviBibliography">
    <w:name w:val="Citavi Bibliography"/>
    <w:basedOn w:val="Normal"/>
    <w:rsid w:val="00C0159A"/>
    <w:pPr>
      <w:spacing w:before="0" w:after="60"/>
      <w:ind w:left="283" w:hanging="283"/>
    </w:pPr>
    <w:rPr>
      <w:rFonts w:eastAsia="Times New Roman" w:cs="Times New Roman"/>
      <w:sz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1104750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9mxp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3AFBE8A-DEF9-3F49-8B09-71EACC54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40</TotalTime>
  <Pages>16</Pages>
  <Words>8078</Words>
  <Characters>46046</Characters>
  <Application>Microsoft Office Word</Application>
  <DocSecurity>0</DocSecurity>
  <Lines>383</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Visser, Linda</dc:creator>
  <cp:lastModifiedBy>Janosch Linkersdörfer</cp:lastModifiedBy>
  <cp:revision>8</cp:revision>
  <cp:lastPrinted>2019-12-03T11:24:00Z</cp:lastPrinted>
  <dcterms:created xsi:type="dcterms:W3CDTF">2020-03-27T21:18:00Z</dcterms:created>
  <dcterms:modified xsi:type="dcterms:W3CDTF">2020-04-11T15:45:00Z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id="eowEpPfu"/&gt;&lt;style id="http://www.zotero.org/styles/vancouver" locale="en-US" hasBibliography="1" bibliographyStyleHasBeenSet="1"/&gt;&lt;prefs&gt;&lt;pref name="fieldType" value="Field"/&gt;&lt;/prefs&gt;&lt;/data&gt;</vt:lpwstr>
  </property>
</Properties>
</file>